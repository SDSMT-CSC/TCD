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1B7D70" w:rsidP="00BD612A">
      <w:pPr>
        <w:pStyle w:val="Title"/>
      </w:pPr>
      <w:r>
        <w:t>Teen Court Database</w:t>
      </w:r>
    </w:p>
    <w:p w:rsidR="009B1946" w:rsidRDefault="001B7D70" w:rsidP="009B1946">
      <w:pPr>
        <w:pStyle w:val="Subtitle"/>
      </w:pPr>
      <w:r>
        <w:t>Software</w:t>
      </w:r>
      <w:r w:rsidR="003E5841">
        <w:t xml:space="preserve"> Design Document | </w:t>
      </w:r>
      <w:r w:rsidR="009B1946">
        <w:t xml:space="preserve">Current Version </w:t>
      </w:r>
      <w:r>
        <w:t>1.0.</w:t>
      </w:r>
      <w:r w:rsidR="00005B54">
        <w:t>4</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1B7D70" w:rsidP="001B7D70">
      <w:pPr>
        <w:ind w:firstLine="0"/>
        <w:rPr>
          <w:rStyle w:val="SubtleEmphasis"/>
        </w:rPr>
      </w:pPr>
      <w:r>
        <w:rPr>
          <w:rStyle w:val="SubtleEmphasis"/>
        </w:rPr>
        <w:t>Andrew Thompson</w:t>
      </w:r>
    </w:p>
    <w:p w:rsidR="00F132A7" w:rsidRPr="003E5841" w:rsidRDefault="00F132A7" w:rsidP="001B7D70">
      <w:pPr>
        <w:ind w:firstLine="0"/>
        <w:rPr>
          <w:rStyle w:val="SubtleEmphasis"/>
        </w:rPr>
      </w:pPr>
      <w:r>
        <w:rPr>
          <w:rStyle w:val="SubtleEmphasis"/>
        </w:rPr>
        <w:t>Robert Reilly</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1B7D70" w:rsidP="003E5841">
            <w:pPr>
              <w:spacing w:after="0"/>
              <w:ind w:firstLine="0"/>
              <w:rPr>
                <w:rStyle w:val="IntenseEmphasis"/>
                <w:bCs/>
                <w:color w:val="auto"/>
              </w:rPr>
            </w:pPr>
            <w:r>
              <w:rPr>
                <w:rStyle w:val="IntenseEmphasis"/>
                <w:bCs/>
                <w:color w:val="auto"/>
              </w:rPr>
              <w:t>9/26/12</w:t>
            </w:r>
          </w:p>
        </w:tc>
        <w:tc>
          <w:tcPr>
            <w:tcW w:w="2160" w:type="dxa"/>
            <w:shd w:val="clear" w:color="auto" w:fill="auto"/>
          </w:tcPr>
          <w:p w:rsidR="0073033A" w:rsidRPr="0073033A" w:rsidRDefault="001B7D70"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9C5044" w:rsidP="003E5841">
            <w:pPr>
              <w:spacing w:after="0"/>
              <w:ind w:firstLine="0"/>
              <w:rPr>
                <w:rStyle w:val="IntenseEmphasis"/>
                <w:bCs/>
                <w:color w:val="auto"/>
              </w:rPr>
            </w:pPr>
            <w:r>
              <w:rPr>
                <w:rStyle w:val="IntenseEmphasis"/>
                <w:bCs/>
                <w:color w:val="auto"/>
              </w:rPr>
              <w:t>10/30/12</w:t>
            </w:r>
          </w:p>
        </w:tc>
        <w:tc>
          <w:tcPr>
            <w:tcW w:w="2160" w:type="dxa"/>
            <w:shd w:val="clear" w:color="auto" w:fill="auto"/>
          </w:tcPr>
          <w:p w:rsidR="0073033A" w:rsidRPr="0073033A" w:rsidRDefault="009C5044"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73033A" w:rsidRPr="0073033A" w:rsidRDefault="009C5044"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1.0.1</w:t>
            </w:r>
          </w:p>
        </w:tc>
        <w:tc>
          <w:tcPr>
            <w:tcW w:w="4698" w:type="dxa"/>
            <w:shd w:val="clear" w:color="auto" w:fill="auto"/>
          </w:tcPr>
          <w:p w:rsidR="00A65766" w:rsidRPr="0073033A" w:rsidRDefault="009C5044"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Updated User Access and Defendant</w:t>
            </w:r>
          </w:p>
        </w:tc>
      </w:tr>
      <w:tr w:rsidR="00A65766"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A65766" w:rsidRDefault="00A65766" w:rsidP="003E5841">
            <w:pPr>
              <w:spacing w:after="0"/>
              <w:ind w:firstLine="0"/>
              <w:rPr>
                <w:rStyle w:val="IntenseEmphasis"/>
                <w:color w:val="auto"/>
              </w:rPr>
            </w:pPr>
            <w:r>
              <w:rPr>
                <w:rStyle w:val="IntenseEmphasis"/>
                <w:color w:val="auto"/>
              </w:rPr>
              <w:t>11/20/12</w:t>
            </w:r>
          </w:p>
        </w:tc>
        <w:tc>
          <w:tcPr>
            <w:tcW w:w="2160" w:type="dxa"/>
            <w:shd w:val="clear" w:color="auto" w:fill="auto"/>
          </w:tcPr>
          <w:p w:rsidR="00A65766" w:rsidRDefault="00A6576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A65766" w:rsidRDefault="00A6576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1.0.2</w:t>
            </w:r>
          </w:p>
        </w:tc>
        <w:tc>
          <w:tcPr>
            <w:tcW w:w="4698" w:type="dxa"/>
            <w:shd w:val="clear" w:color="auto" w:fill="auto"/>
          </w:tcPr>
          <w:p w:rsidR="00F3197C" w:rsidRDefault="00A65766"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Added</w:t>
            </w:r>
            <w:r w:rsidR="00D93930">
              <w:rPr>
                <w:rStyle w:val="IntenseEmphasis"/>
                <w:b w:val="0"/>
                <w:color w:val="auto"/>
              </w:rPr>
              <w:t xml:space="preserve"> Court Program and Volunteer</w:t>
            </w:r>
          </w:p>
        </w:tc>
      </w:tr>
      <w:tr w:rsidR="00F3197C"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F3197C" w:rsidRDefault="00F3197C" w:rsidP="003E5841">
            <w:pPr>
              <w:spacing w:after="0"/>
              <w:ind w:firstLine="0"/>
              <w:rPr>
                <w:rStyle w:val="IntenseEmphasis"/>
                <w:color w:val="auto"/>
              </w:rPr>
            </w:pPr>
            <w:r>
              <w:rPr>
                <w:rStyle w:val="IntenseEmphasis"/>
                <w:color w:val="auto"/>
              </w:rPr>
              <w:t>12/2/12</w:t>
            </w:r>
          </w:p>
        </w:tc>
        <w:tc>
          <w:tcPr>
            <w:tcW w:w="2160" w:type="dxa"/>
            <w:shd w:val="clear" w:color="auto" w:fill="auto"/>
          </w:tcPr>
          <w:p w:rsidR="00F3197C" w:rsidRDefault="00F3197C"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F3197C" w:rsidRDefault="00F3197C"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1.0.3</w:t>
            </w:r>
          </w:p>
        </w:tc>
        <w:tc>
          <w:tcPr>
            <w:tcW w:w="4698" w:type="dxa"/>
            <w:shd w:val="clear" w:color="auto" w:fill="auto"/>
          </w:tcPr>
          <w:p w:rsidR="00005B54" w:rsidRDefault="00F3197C" w:rsidP="00DB7ADE">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 xml:space="preserve">Added SQL </w:t>
            </w:r>
            <w:r w:rsidR="00DB7ADE">
              <w:rPr>
                <w:rStyle w:val="IntenseEmphasis"/>
                <w:b w:val="0"/>
                <w:color w:val="auto"/>
              </w:rPr>
              <w:t>schema</w:t>
            </w:r>
            <w:r>
              <w:rPr>
                <w:rStyle w:val="IntenseEmphasis"/>
                <w:b w:val="0"/>
                <w:color w:val="auto"/>
              </w:rPr>
              <w:t xml:space="preserve"> information</w:t>
            </w:r>
          </w:p>
        </w:tc>
      </w:tr>
      <w:tr w:rsidR="00005B54"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005B54" w:rsidRDefault="00005B54" w:rsidP="003E5841">
            <w:pPr>
              <w:spacing w:after="0"/>
              <w:ind w:firstLine="0"/>
              <w:rPr>
                <w:rStyle w:val="IntenseEmphasis"/>
                <w:color w:val="auto"/>
              </w:rPr>
            </w:pPr>
            <w:r>
              <w:rPr>
                <w:rStyle w:val="IntenseEmphasis"/>
                <w:color w:val="auto"/>
              </w:rPr>
              <w:t>12/5/12</w:t>
            </w:r>
          </w:p>
        </w:tc>
        <w:tc>
          <w:tcPr>
            <w:tcW w:w="2160" w:type="dxa"/>
            <w:shd w:val="clear" w:color="auto" w:fill="auto"/>
          </w:tcPr>
          <w:p w:rsidR="00005B54" w:rsidRDefault="00005B54"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Andrew Thompson</w:t>
            </w:r>
          </w:p>
        </w:tc>
        <w:tc>
          <w:tcPr>
            <w:tcW w:w="1440" w:type="dxa"/>
            <w:shd w:val="clear" w:color="auto" w:fill="auto"/>
          </w:tcPr>
          <w:p w:rsidR="00005B54" w:rsidRDefault="00005B54"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1.0.4</w:t>
            </w:r>
          </w:p>
        </w:tc>
        <w:tc>
          <w:tcPr>
            <w:tcW w:w="4698" w:type="dxa"/>
            <w:shd w:val="clear" w:color="auto" w:fill="auto"/>
          </w:tcPr>
          <w:p w:rsidR="00005B54" w:rsidRDefault="00005B54" w:rsidP="00005B54">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Added database table for each section</w:t>
            </w:r>
          </w:p>
        </w:tc>
      </w:tr>
      <w:tr w:rsidR="007A3B19"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A3B19" w:rsidRDefault="007A3B19" w:rsidP="003E5841">
            <w:pPr>
              <w:spacing w:after="0"/>
              <w:ind w:firstLine="0"/>
              <w:rPr>
                <w:rStyle w:val="IntenseEmphasis"/>
                <w:color w:val="auto"/>
              </w:rPr>
            </w:pPr>
            <w:r>
              <w:rPr>
                <w:rStyle w:val="IntenseEmphasis"/>
                <w:color w:val="auto"/>
              </w:rPr>
              <w:t>4/18/13</w:t>
            </w:r>
          </w:p>
        </w:tc>
        <w:tc>
          <w:tcPr>
            <w:tcW w:w="2160" w:type="dxa"/>
            <w:shd w:val="clear" w:color="auto" w:fill="auto"/>
          </w:tcPr>
          <w:p w:rsidR="007A3B19" w:rsidRDefault="007A3B19"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Bobby Reilly</w:t>
            </w:r>
          </w:p>
        </w:tc>
        <w:tc>
          <w:tcPr>
            <w:tcW w:w="1440" w:type="dxa"/>
            <w:shd w:val="clear" w:color="auto" w:fill="auto"/>
          </w:tcPr>
          <w:p w:rsidR="007A3B19" w:rsidRDefault="007A3B19"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1.0.5</w:t>
            </w:r>
          </w:p>
        </w:tc>
        <w:tc>
          <w:tcPr>
            <w:tcW w:w="4698" w:type="dxa"/>
            <w:shd w:val="clear" w:color="auto" w:fill="auto"/>
          </w:tcPr>
          <w:p w:rsidR="007A3B19" w:rsidRDefault="007A3B19" w:rsidP="00005B54">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class documentation</w:t>
            </w:r>
            <w:bookmarkStart w:id="0" w:name="_GoBack"/>
            <w:bookmarkEnd w:id="0"/>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9C06AE" w:rsidRDefault="008C359C">
          <w:pPr>
            <w:pStyle w:val="TOC1"/>
            <w:tabs>
              <w:tab w:val="left" w:pos="880"/>
            </w:tabs>
            <w:rPr>
              <w:noProof/>
            </w:rPr>
          </w:pPr>
          <w:r>
            <w:fldChar w:fldCharType="begin"/>
          </w:r>
          <w:r>
            <w:instrText xml:space="preserve"> TOC \o "1-3" \h \z \u </w:instrText>
          </w:r>
          <w:r>
            <w:fldChar w:fldCharType="separate"/>
          </w:r>
          <w:hyperlink w:anchor="_Toc352958819" w:history="1">
            <w:r w:rsidR="009C06AE" w:rsidRPr="00BC7631">
              <w:rPr>
                <w:rStyle w:val="Hyperlink"/>
                <w:noProof/>
              </w:rPr>
              <w:t>1.0</w:t>
            </w:r>
            <w:r w:rsidR="009C06AE">
              <w:rPr>
                <w:noProof/>
              </w:rPr>
              <w:tab/>
            </w:r>
            <w:r w:rsidR="009C06AE" w:rsidRPr="00BC7631">
              <w:rPr>
                <w:rStyle w:val="Hyperlink"/>
                <w:noProof/>
              </w:rPr>
              <w:t>Overview</w:t>
            </w:r>
            <w:r w:rsidR="009C06AE">
              <w:rPr>
                <w:noProof/>
                <w:webHidden/>
              </w:rPr>
              <w:tab/>
            </w:r>
            <w:r w:rsidR="009C06AE">
              <w:rPr>
                <w:noProof/>
                <w:webHidden/>
              </w:rPr>
              <w:fldChar w:fldCharType="begin"/>
            </w:r>
            <w:r w:rsidR="009C06AE">
              <w:rPr>
                <w:noProof/>
                <w:webHidden/>
              </w:rPr>
              <w:instrText xml:space="preserve"> PAGEREF _Toc352958819 \h </w:instrText>
            </w:r>
            <w:r w:rsidR="009C06AE">
              <w:rPr>
                <w:noProof/>
                <w:webHidden/>
              </w:rPr>
            </w:r>
            <w:r w:rsidR="009C06AE">
              <w:rPr>
                <w:noProof/>
                <w:webHidden/>
              </w:rPr>
              <w:fldChar w:fldCharType="separate"/>
            </w:r>
            <w:r w:rsidR="009C06AE">
              <w:rPr>
                <w:noProof/>
                <w:webHidden/>
              </w:rPr>
              <w:t>8</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20" w:history="1">
            <w:r w:rsidR="009C06AE" w:rsidRPr="00BC7631">
              <w:rPr>
                <w:rStyle w:val="Hyperlink"/>
                <w:noProof/>
              </w:rPr>
              <w:t>1.1</w:t>
            </w:r>
            <w:r w:rsidR="009C06AE">
              <w:rPr>
                <w:noProof/>
              </w:rPr>
              <w:tab/>
            </w:r>
            <w:r w:rsidR="009C06AE" w:rsidRPr="00BC7631">
              <w:rPr>
                <w:rStyle w:val="Hyperlink"/>
                <w:noProof/>
              </w:rPr>
              <w:t>Scope</w:t>
            </w:r>
            <w:r w:rsidR="009C06AE">
              <w:rPr>
                <w:noProof/>
                <w:webHidden/>
              </w:rPr>
              <w:tab/>
            </w:r>
            <w:r w:rsidR="009C06AE">
              <w:rPr>
                <w:noProof/>
                <w:webHidden/>
              </w:rPr>
              <w:fldChar w:fldCharType="begin"/>
            </w:r>
            <w:r w:rsidR="009C06AE">
              <w:rPr>
                <w:noProof/>
                <w:webHidden/>
              </w:rPr>
              <w:instrText xml:space="preserve"> PAGEREF _Toc352958820 \h </w:instrText>
            </w:r>
            <w:r w:rsidR="009C06AE">
              <w:rPr>
                <w:noProof/>
                <w:webHidden/>
              </w:rPr>
            </w:r>
            <w:r w:rsidR="009C06AE">
              <w:rPr>
                <w:noProof/>
                <w:webHidden/>
              </w:rPr>
              <w:fldChar w:fldCharType="separate"/>
            </w:r>
            <w:r w:rsidR="009C06AE">
              <w:rPr>
                <w:noProof/>
                <w:webHidden/>
              </w:rPr>
              <w:t>8</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21" w:history="1">
            <w:r w:rsidR="009C06AE" w:rsidRPr="00BC7631">
              <w:rPr>
                <w:rStyle w:val="Hyperlink"/>
                <w:noProof/>
              </w:rPr>
              <w:t>1.2</w:t>
            </w:r>
            <w:r w:rsidR="009C06AE">
              <w:rPr>
                <w:noProof/>
              </w:rPr>
              <w:tab/>
            </w:r>
            <w:r w:rsidR="009C06AE" w:rsidRPr="00BC7631">
              <w:rPr>
                <w:rStyle w:val="Hyperlink"/>
                <w:noProof/>
              </w:rPr>
              <w:t>Purpose</w:t>
            </w:r>
            <w:r w:rsidR="009C06AE">
              <w:rPr>
                <w:noProof/>
                <w:webHidden/>
              </w:rPr>
              <w:tab/>
            </w:r>
            <w:r w:rsidR="009C06AE">
              <w:rPr>
                <w:noProof/>
                <w:webHidden/>
              </w:rPr>
              <w:fldChar w:fldCharType="begin"/>
            </w:r>
            <w:r w:rsidR="009C06AE">
              <w:rPr>
                <w:noProof/>
                <w:webHidden/>
              </w:rPr>
              <w:instrText xml:space="preserve"> PAGEREF _Toc352958821 \h </w:instrText>
            </w:r>
            <w:r w:rsidR="009C06AE">
              <w:rPr>
                <w:noProof/>
                <w:webHidden/>
              </w:rPr>
            </w:r>
            <w:r w:rsidR="009C06AE">
              <w:rPr>
                <w:noProof/>
                <w:webHidden/>
              </w:rPr>
              <w:fldChar w:fldCharType="separate"/>
            </w:r>
            <w:r w:rsidR="009C06AE">
              <w:rPr>
                <w:noProof/>
                <w:webHidden/>
              </w:rPr>
              <w:t>8</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22" w:history="1">
            <w:r w:rsidR="009C06AE" w:rsidRPr="00BC7631">
              <w:rPr>
                <w:rStyle w:val="Hyperlink"/>
                <w:noProof/>
              </w:rPr>
              <w:t>1.2.1</w:t>
            </w:r>
            <w:r w:rsidR="009C06AE">
              <w:rPr>
                <w:noProof/>
              </w:rPr>
              <w:tab/>
            </w:r>
            <w:r w:rsidR="009C06AE" w:rsidRPr="00BC7631">
              <w:rPr>
                <w:rStyle w:val="Hyperlink"/>
                <w:noProof/>
              </w:rPr>
              <w:t>Domain Name and Web Space</w:t>
            </w:r>
            <w:r w:rsidR="009C06AE">
              <w:rPr>
                <w:noProof/>
                <w:webHidden/>
              </w:rPr>
              <w:tab/>
            </w:r>
            <w:r w:rsidR="009C06AE">
              <w:rPr>
                <w:noProof/>
                <w:webHidden/>
              </w:rPr>
              <w:fldChar w:fldCharType="begin"/>
            </w:r>
            <w:r w:rsidR="009C06AE">
              <w:rPr>
                <w:noProof/>
                <w:webHidden/>
              </w:rPr>
              <w:instrText xml:space="preserve"> PAGEREF _Toc352958822 \h </w:instrText>
            </w:r>
            <w:r w:rsidR="009C06AE">
              <w:rPr>
                <w:noProof/>
                <w:webHidden/>
              </w:rPr>
            </w:r>
            <w:r w:rsidR="009C06AE">
              <w:rPr>
                <w:noProof/>
                <w:webHidden/>
              </w:rPr>
              <w:fldChar w:fldCharType="separate"/>
            </w:r>
            <w:r w:rsidR="009C06AE">
              <w:rPr>
                <w:noProof/>
                <w:webHidden/>
              </w:rPr>
              <w:t>8</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23" w:history="1">
            <w:r w:rsidR="009C06AE" w:rsidRPr="00BC7631">
              <w:rPr>
                <w:rStyle w:val="Hyperlink"/>
                <w:noProof/>
              </w:rPr>
              <w:t>1.2.2</w:t>
            </w:r>
            <w:r w:rsidR="009C06AE">
              <w:rPr>
                <w:noProof/>
              </w:rPr>
              <w:tab/>
            </w:r>
            <w:r w:rsidR="009C06AE" w:rsidRPr="00BC7631">
              <w:rPr>
                <w:rStyle w:val="Hyperlink"/>
                <w:noProof/>
              </w:rPr>
              <w:t>Server Environment and Database</w:t>
            </w:r>
            <w:r w:rsidR="009C06AE">
              <w:rPr>
                <w:noProof/>
                <w:webHidden/>
              </w:rPr>
              <w:tab/>
            </w:r>
            <w:r w:rsidR="009C06AE">
              <w:rPr>
                <w:noProof/>
                <w:webHidden/>
              </w:rPr>
              <w:fldChar w:fldCharType="begin"/>
            </w:r>
            <w:r w:rsidR="009C06AE">
              <w:rPr>
                <w:noProof/>
                <w:webHidden/>
              </w:rPr>
              <w:instrText xml:space="preserve"> PAGEREF _Toc352958823 \h </w:instrText>
            </w:r>
            <w:r w:rsidR="009C06AE">
              <w:rPr>
                <w:noProof/>
                <w:webHidden/>
              </w:rPr>
            </w:r>
            <w:r w:rsidR="009C06AE">
              <w:rPr>
                <w:noProof/>
                <w:webHidden/>
              </w:rPr>
              <w:fldChar w:fldCharType="separate"/>
            </w:r>
            <w:r w:rsidR="009C06AE">
              <w:rPr>
                <w:noProof/>
                <w:webHidden/>
              </w:rPr>
              <w:t>8</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24" w:history="1">
            <w:r w:rsidR="009C06AE" w:rsidRPr="00BC7631">
              <w:rPr>
                <w:rStyle w:val="Hyperlink"/>
                <w:noProof/>
              </w:rPr>
              <w:t>1.2.3</w:t>
            </w:r>
            <w:r w:rsidR="009C06AE">
              <w:rPr>
                <w:noProof/>
              </w:rPr>
              <w:tab/>
            </w:r>
            <w:r w:rsidR="009C06AE" w:rsidRPr="00BC7631">
              <w:rPr>
                <w:rStyle w:val="Hyperlink"/>
                <w:noProof/>
              </w:rPr>
              <w:t>Web Application</w:t>
            </w:r>
            <w:r w:rsidR="009C06AE">
              <w:rPr>
                <w:noProof/>
                <w:webHidden/>
              </w:rPr>
              <w:tab/>
            </w:r>
            <w:r w:rsidR="009C06AE">
              <w:rPr>
                <w:noProof/>
                <w:webHidden/>
              </w:rPr>
              <w:fldChar w:fldCharType="begin"/>
            </w:r>
            <w:r w:rsidR="009C06AE">
              <w:rPr>
                <w:noProof/>
                <w:webHidden/>
              </w:rPr>
              <w:instrText xml:space="preserve"> PAGEREF _Toc352958824 \h </w:instrText>
            </w:r>
            <w:r w:rsidR="009C06AE">
              <w:rPr>
                <w:noProof/>
                <w:webHidden/>
              </w:rPr>
            </w:r>
            <w:r w:rsidR="009C06AE">
              <w:rPr>
                <w:noProof/>
                <w:webHidden/>
              </w:rPr>
              <w:fldChar w:fldCharType="separate"/>
            </w:r>
            <w:r w:rsidR="009C06AE">
              <w:rPr>
                <w:noProof/>
                <w:webHidden/>
              </w:rPr>
              <w:t>8</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25" w:history="1">
            <w:r w:rsidR="009C06AE" w:rsidRPr="00BC7631">
              <w:rPr>
                <w:rStyle w:val="Hyperlink"/>
                <w:noProof/>
              </w:rPr>
              <w:t>1.2.4</w:t>
            </w:r>
            <w:r w:rsidR="009C06AE">
              <w:rPr>
                <w:noProof/>
              </w:rPr>
              <w:tab/>
            </w:r>
            <w:r w:rsidR="009C06AE" w:rsidRPr="00BC7631">
              <w:rPr>
                <w:rStyle w:val="Hyperlink"/>
                <w:noProof/>
              </w:rPr>
              <w:t>Security</w:t>
            </w:r>
            <w:r w:rsidR="009C06AE">
              <w:rPr>
                <w:noProof/>
                <w:webHidden/>
              </w:rPr>
              <w:tab/>
            </w:r>
            <w:r w:rsidR="009C06AE">
              <w:rPr>
                <w:noProof/>
                <w:webHidden/>
              </w:rPr>
              <w:fldChar w:fldCharType="begin"/>
            </w:r>
            <w:r w:rsidR="009C06AE">
              <w:rPr>
                <w:noProof/>
                <w:webHidden/>
              </w:rPr>
              <w:instrText xml:space="preserve"> PAGEREF _Toc352958825 \h </w:instrText>
            </w:r>
            <w:r w:rsidR="009C06AE">
              <w:rPr>
                <w:noProof/>
                <w:webHidden/>
              </w:rPr>
            </w:r>
            <w:r w:rsidR="009C06AE">
              <w:rPr>
                <w:noProof/>
                <w:webHidden/>
              </w:rPr>
              <w:fldChar w:fldCharType="separate"/>
            </w:r>
            <w:r w:rsidR="009C06AE">
              <w:rPr>
                <w:noProof/>
                <w:webHidden/>
              </w:rPr>
              <w:t>8</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26" w:history="1">
            <w:r w:rsidR="009C06AE" w:rsidRPr="00BC7631">
              <w:rPr>
                <w:rStyle w:val="Hyperlink"/>
                <w:noProof/>
              </w:rPr>
              <w:t>1.3</w:t>
            </w:r>
            <w:r w:rsidR="009C06AE">
              <w:rPr>
                <w:noProof/>
              </w:rPr>
              <w:tab/>
            </w:r>
            <w:r w:rsidR="009C06AE" w:rsidRPr="00BC7631">
              <w:rPr>
                <w:rStyle w:val="Hyperlink"/>
                <w:noProof/>
              </w:rPr>
              <w:t>Systems Goals</w:t>
            </w:r>
            <w:r w:rsidR="009C06AE">
              <w:rPr>
                <w:noProof/>
                <w:webHidden/>
              </w:rPr>
              <w:tab/>
            </w:r>
            <w:r w:rsidR="009C06AE">
              <w:rPr>
                <w:noProof/>
                <w:webHidden/>
              </w:rPr>
              <w:fldChar w:fldCharType="begin"/>
            </w:r>
            <w:r w:rsidR="009C06AE">
              <w:rPr>
                <w:noProof/>
                <w:webHidden/>
              </w:rPr>
              <w:instrText xml:space="preserve"> PAGEREF _Toc352958826 \h </w:instrText>
            </w:r>
            <w:r w:rsidR="009C06AE">
              <w:rPr>
                <w:noProof/>
                <w:webHidden/>
              </w:rPr>
            </w:r>
            <w:r w:rsidR="009C06AE">
              <w:rPr>
                <w:noProof/>
                <w:webHidden/>
              </w:rPr>
              <w:fldChar w:fldCharType="separate"/>
            </w:r>
            <w:r w:rsidR="009C06AE">
              <w:rPr>
                <w:noProof/>
                <w:webHidden/>
              </w:rPr>
              <w:t>9</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27" w:history="1">
            <w:r w:rsidR="009C06AE" w:rsidRPr="00BC7631">
              <w:rPr>
                <w:rStyle w:val="Hyperlink"/>
                <w:noProof/>
              </w:rPr>
              <w:t>1.4</w:t>
            </w:r>
            <w:r w:rsidR="009C06AE">
              <w:rPr>
                <w:noProof/>
              </w:rPr>
              <w:tab/>
            </w:r>
            <w:r w:rsidR="009C06AE" w:rsidRPr="00BC7631">
              <w:rPr>
                <w:rStyle w:val="Hyperlink"/>
                <w:noProof/>
              </w:rPr>
              <w:t>System Overview and Diagram</w:t>
            </w:r>
            <w:r w:rsidR="009C06AE">
              <w:rPr>
                <w:noProof/>
                <w:webHidden/>
              </w:rPr>
              <w:tab/>
            </w:r>
            <w:r w:rsidR="009C06AE">
              <w:rPr>
                <w:noProof/>
                <w:webHidden/>
              </w:rPr>
              <w:fldChar w:fldCharType="begin"/>
            </w:r>
            <w:r w:rsidR="009C06AE">
              <w:rPr>
                <w:noProof/>
                <w:webHidden/>
              </w:rPr>
              <w:instrText xml:space="preserve"> PAGEREF _Toc352958827 \h </w:instrText>
            </w:r>
            <w:r w:rsidR="009C06AE">
              <w:rPr>
                <w:noProof/>
                <w:webHidden/>
              </w:rPr>
            </w:r>
            <w:r w:rsidR="009C06AE">
              <w:rPr>
                <w:noProof/>
                <w:webHidden/>
              </w:rPr>
              <w:fldChar w:fldCharType="separate"/>
            </w:r>
            <w:r w:rsidR="009C06AE">
              <w:rPr>
                <w:noProof/>
                <w:webHidden/>
              </w:rPr>
              <w:t>9</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28" w:history="1">
            <w:r w:rsidR="009C06AE" w:rsidRPr="00BC7631">
              <w:rPr>
                <w:rStyle w:val="Hyperlink"/>
                <w:noProof/>
              </w:rPr>
              <w:t>1.5</w:t>
            </w:r>
            <w:r w:rsidR="009C06AE">
              <w:rPr>
                <w:noProof/>
              </w:rPr>
              <w:tab/>
            </w:r>
            <w:r w:rsidR="009C06AE" w:rsidRPr="00BC7631">
              <w:rPr>
                <w:rStyle w:val="Hyperlink"/>
                <w:noProof/>
              </w:rPr>
              <w:t>Technologies Overview</w:t>
            </w:r>
            <w:r w:rsidR="009C06AE">
              <w:rPr>
                <w:noProof/>
                <w:webHidden/>
              </w:rPr>
              <w:tab/>
            </w:r>
            <w:r w:rsidR="009C06AE">
              <w:rPr>
                <w:noProof/>
                <w:webHidden/>
              </w:rPr>
              <w:fldChar w:fldCharType="begin"/>
            </w:r>
            <w:r w:rsidR="009C06AE">
              <w:rPr>
                <w:noProof/>
                <w:webHidden/>
              </w:rPr>
              <w:instrText xml:space="preserve"> PAGEREF _Toc352958828 \h </w:instrText>
            </w:r>
            <w:r w:rsidR="009C06AE">
              <w:rPr>
                <w:noProof/>
                <w:webHidden/>
              </w:rPr>
            </w:r>
            <w:r w:rsidR="009C06AE">
              <w:rPr>
                <w:noProof/>
                <w:webHidden/>
              </w:rPr>
              <w:fldChar w:fldCharType="separate"/>
            </w:r>
            <w:r w:rsidR="009C06AE">
              <w:rPr>
                <w:noProof/>
                <w:webHidden/>
              </w:rPr>
              <w:t>9</w:t>
            </w:r>
            <w:r w:rsidR="009C06AE">
              <w:rPr>
                <w:noProof/>
                <w:webHidden/>
              </w:rPr>
              <w:fldChar w:fldCharType="end"/>
            </w:r>
          </w:hyperlink>
        </w:p>
        <w:p w:rsidR="009C06AE" w:rsidRDefault="00560526">
          <w:pPr>
            <w:pStyle w:val="TOC1"/>
            <w:tabs>
              <w:tab w:val="left" w:pos="880"/>
            </w:tabs>
            <w:rPr>
              <w:noProof/>
            </w:rPr>
          </w:pPr>
          <w:hyperlink w:anchor="_Toc352958829" w:history="1">
            <w:r w:rsidR="009C06AE" w:rsidRPr="00BC7631">
              <w:rPr>
                <w:rStyle w:val="Hyperlink"/>
                <w:noProof/>
              </w:rPr>
              <w:t>2.0</w:t>
            </w:r>
            <w:r w:rsidR="009C06AE">
              <w:rPr>
                <w:noProof/>
              </w:rPr>
              <w:tab/>
            </w:r>
            <w:r w:rsidR="009C06AE" w:rsidRPr="00BC7631">
              <w:rPr>
                <w:rStyle w:val="Hyperlink"/>
                <w:noProof/>
              </w:rPr>
              <w:t>Project Overview</w:t>
            </w:r>
            <w:r w:rsidR="009C06AE">
              <w:rPr>
                <w:noProof/>
                <w:webHidden/>
              </w:rPr>
              <w:tab/>
            </w:r>
            <w:r w:rsidR="009C06AE">
              <w:rPr>
                <w:noProof/>
                <w:webHidden/>
              </w:rPr>
              <w:fldChar w:fldCharType="begin"/>
            </w:r>
            <w:r w:rsidR="009C06AE">
              <w:rPr>
                <w:noProof/>
                <w:webHidden/>
              </w:rPr>
              <w:instrText xml:space="preserve"> PAGEREF _Toc352958829 \h </w:instrText>
            </w:r>
            <w:r w:rsidR="009C06AE">
              <w:rPr>
                <w:noProof/>
                <w:webHidden/>
              </w:rPr>
            </w:r>
            <w:r w:rsidR="009C06AE">
              <w:rPr>
                <w:noProof/>
                <w:webHidden/>
              </w:rPr>
              <w:fldChar w:fldCharType="separate"/>
            </w:r>
            <w:r w:rsidR="009C06AE">
              <w:rPr>
                <w:noProof/>
                <w:webHidden/>
              </w:rPr>
              <w:t>10</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30" w:history="1">
            <w:r w:rsidR="009C06AE" w:rsidRPr="00BC7631">
              <w:rPr>
                <w:rStyle w:val="Hyperlink"/>
                <w:noProof/>
              </w:rPr>
              <w:t>2.1</w:t>
            </w:r>
            <w:r w:rsidR="009C06AE">
              <w:rPr>
                <w:noProof/>
              </w:rPr>
              <w:tab/>
            </w:r>
            <w:r w:rsidR="009C06AE" w:rsidRPr="00BC7631">
              <w:rPr>
                <w:rStyle w:val="Hyperlink"/>
                <w:noProof/>
              </w:rPr>
              <w:t>Team Members and Roles</w:t>
            </w:r>
            <w:r w:rsidR="009C06AE">
              <w:rPr>
                <w:noProof/>
                <w:webHidden/>
              </w:rPr>
              <w:tab/>
            </w:r>
            <w:r w:rsidR="009C06AE">
              <w:rPr>
                <w:noProof/>
                <w:webHidden/>
              </w:rPr>
              <w:fldChar w:fldCharType="begin"/>
            </w:r>
            <w:r w:rsidR="009C06AE">
              <w:rPr>
                <w:noProof/>
                <w:webHidden/>
              </w:rPr>
              <w:instrText xml:space="preserve"> PAGEREF _Toc352958830 \h </w:instrText>
            </w:r>
            <w:r w:rsidR="009C06AE">
              <w:rPr>
                <w:noProof/>
                <w:webHidden/>
              </w:rPr>
            </w:r>
            <w:r w:rsidR="009C06AE">
              <w:rPr>
                <w:noProof/>
                <w:webHidden/>
              </w:rPr>
              <w:fldChar w:fldCharType="separate"/>
            </w:r>
            <w:r w:rsidR="009C06AE">
              <w:rPr>
                <w:noProof/>
                <w:webHidden/>
              </w:rPr>
              <w:t>10</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31" w:history="1">
            <w:r w:rsidR="009C06AE" w:rsidRPr="00BC7631">
              <w:rPr>
                <w:rStyle w:val="Hyperlink"/>
                <w:noProof/>
              </w:rPr>
              <w:t>2.2</w:t>
            </w:r>
            <w:r w:rsidR="009C06AE">
              <w:rPr>
                <w:noProof/>
              </w:rPr>
              <w:tab/>
            </w:r>
            <w:r w:rsidR="009C06AE" w:rsidRPr="00BC7631">
              <w:rPr>
                <w:rStyle w:val="Hyperlink"/>
                <w:noProof/>
              </w:rPr>
              <w:t>Project Management Approach</w:t>
            </w:r>
            <w:r w:rsidR="009C06AE">
              <w:rPr>
                <w:noProof/>
                <w:webHidden/>
              </w:rPr>
              <w:tab/>
            </w:r>
            <w:r w:rsidR="009C06AE">
              <w:rPr>
                <w:noProof/>
                <w:webHidden/>
              </w:rPr>
              <w:fldChar w:fldCharType="begin"/>
            </w:r>
            <w:r w:rsidR="009C06AE">
              <w:rPr>
                <w:noProof/>
                <w:webHidden/>
              </w:rPr>
              <w:instrText xml:space="preserve"> PAGEREF _Toc352958831 \h </w:instrText>
            </w:r>
            <w:r w:rsidR="009C06AE">
              <w:rPr>
                <w:noProof/>
                <w:webHidden/>
              </w:rPr>
            </w:r>
            <w:r w:rsidR="009C06AE">
              <w:rPr>
                <w:noProof/>
                <w:webHidden/>
              </w:rPr>
              <w:fldChar w:fldCharType="separate"/>
            </w:r>
            <w:r w:rsidR="009C06AE">
              <w:rPr>
                <w:noProof/>
                <w:webHidden/>
              </w:rPr>
              <w:t>10</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32" w:history="1">
            <w:r w:rsidR="009C06AE" w:rsidRPr="00BC7631">
              <w:rPr>
                <w:rStyle w:val="Hyperlink"/>
                <w:noProof/>
              </w:rPr>
              <w:t>2.3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_Toc352958832 \h </w:instrText>
            </w:r>
            <w:r w:rsidR="009C06AE">
              <w:rPr>
                <w:noProof/>
                <w:webHidden/>
              </w:rPr>
            </w:r>
            <w:r w:rsidR="009C06AE">
              <w:rPr>
                <w:noProof/>
                <w:webHidden/>
              </w:rPr>
              <w:fldChar w:fldCharType="separate"/>
            </w:r>
            <w:r w:rsidR="009C06AE">
              <w:rPr>
                <w:noProof/>
                <w:webHidden/>
              </w:rPr>
              <w:t>10</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33" w:history="1">
            <w:r w:rsidR="009C06AE" w:rsidRPr="00BC7631">
              <w:rPr>
                <w:rStyle w:val="Hyperlink"/>
                <w:noProof/>
              </w:rPr>
              <w:t>2.3.1</w:t>
            </w:r>
            <w:r w:rsidR="009C06AE">
              <w:rPr>
                <w:noProof/>
              </w:rPr>
              <w:tab/>
            </w:r>
            <w:r w:rsidR="009C06AE" w:rsidRPr="00BC7631">
              <w:rPr>
                <w:rStyle w:val="Hyperlink"/>
                <w:noProof/>
              </w:rPr>
              <w:t>User Stories and Requirements Gathering</w:t>
            </w:r>
            <w:r w:rsidR="009C06AE">
              <w:rPr>
                <w:noProof/>
                <w:webHidden/>
              </w:rPr>
              <w:tab/>
            </w:r>
            <w:r w:rsidR="009C06AE">
              <w:rPr>
                <w:noProof/>
                <w:webHidden/>
              </w:rPr>
              <w:fldChar w:fldCharType="begin"/>
            </w:r>
            <w:r w:rsidR="009C06AE">
              <w:rPr>
                <w:noProof/>
                <w:webHidden/>
              </w:rPr>
              <w:instrText xml:space="preserve"> PAGEREF _Toc352958833 \h </w:instrText>
            </w:r>
            <w:r w:rsidR="009C06AE">
              <w:rPr>
                <w:noProof/>
                <w:webHidden/>
              </w:rPr>
            </w:r>
            <w:r w:rsidR="009C06AE">
              <w:rPr>
                <w:noProof/>
                <w:webHidden/>
              </w:rPr>
              <w:fldChar w:fldCharType="separate"/>
            </w:r>
            <w:r w:rsidR="009C06AE">
              <w:rPr>
                <w:noProof/>
                <w:webHidden/>
              </w:rPr>
              <w:t>10</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34" w:history="1">
            <w:r w:rsidR="009C06AE" w:rsidRPr="00BC7631">
              <w:rPr>
                <w:rStyle w:val="Hyperlink"/>
                <w:noProof/>
              </w:rPr>
              <w:t>2.3.2</w:t>
            </w:r>
            <w:r w:rsidR="009C06AE">
              <w:rPr>
                <w:noProof/>
              </w:rPr>
              <w:tab/>
            </w:r>
            <w:r w:rsidR="009C06AE" w:rsidRPr="00BC7631">
              <w:rPr>
                <w:rStyle w:val="Hyperlink"/>
                <w:noProof/>
              </w:rPr>
              <w:t>Database Schema and Class Design</w:t>
            </w:r>
            <w:r w:rsidR="009C06AE">
              <w:rPr>
                <w:noProof/>
                <w:webHidden/>
              </w:rPr>
              <w:tab/>
            </w:r>
            <w:r w:rsidR="009C06AE">
              <w:rPr>
                <w:noProof/>
                <w:webHidden/>
              </w:rPr>
              <w:fldChar w:fldCharType="begin"/>
            </w:r>
            <w:r w:rsidR="009C06AE">
              <w:rPr>
                <w:noProof/>
                <w:webHidden/>
              </w:rPr>
              <w:instrText xml:space="preserve"> PAGEREF _Toc352958834 \h </w:instrText>
            </w:r>
            <w:r w:rsidR="009C06AE">
              <w:rPr>
                <w:noProof/>
                <w:webHidden/>
              </w:rPr>
            </w:r>
            <w:r w:rsidR="009C06AE">
              <w:rPr>
                <w:noProof/>
                <w:webHidden/>
              </w:rPr>
              <w:fldChar w:fldCharType="separate"/>
            </w:r>
            <w:r w:rsidR="009C06AE">
              <w:rPr>
                <w:noProof/>
                <w:webHidden/>
              </w:rPr>
              <w:t>11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35" w:history="1">
            <w:r w:rsidR="009C06AE" w:rsidRPr="00BC7631">
              <w:rPr>
                <w:rStyle w:val="Hyperlink"/>
                <w:noProof/>
              </w:rPr>
              <w:t>2.3.3</w:t>
            </w:r>
            <w:r w:rsidR="009C06AE">
              <w:rPr>
                <w:noProof/>
              </w:rPr>
              <w:tab/>
            </w:r>
            <w:r w:rsidR="009C06AE" w:rsidRPr="00BC7631">
              <w:rPr>
                <w:rStyle w:val="Hyperlink"/>
                <w:noProof/>
              </w:rPr>
              <w:t>Prototype</w:t>
            </w:r>
            <w:r w:rsidR="009C06AE">
              <w:rPr>
                <w:noProof/>
                <w:webHidden/>
              </w:rPr>
              <w:tab/>
            </w:r>
            <w:r w:rsidR="009C06AE">
              <w:rPr>
                <w:noProof/>
                <w:webHidden/>
              </w:rPr>
              <w:fldChar w:fldCharType="begin"/>
            </w:r>
            <w:r w:rsidR="009C06AE">
              <w:rPr>
                <w:noProof/>
                <w:webHidden/>
              </w:rPr>
              <w:instrText xml:space="preserve"> PAGEREF _Toc352958835 \h </w:instrText>
            </w:r>
            <w:r w:rsidR="009C06AE">
              <w:rPr>
                <w:noProof/>
                <w:webHidden/>
              </w:rPr>
            </w:r>
            <w:r w:rsidR="009C06AE">
              <w:rPr>
                <w:noProof/>
                <w:webHidden/>
              </w:rPr>
              <w:fldChar w:fldCharType="separate"/>
            </w:r>
            <w:r w:rsidR="009C06AE">
              <w:rPr>
                <w:noProof/>
                <w:webHidden/>
              </w:rPr>
              <w:t>11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36" w:history="1">
            <w:r w:rsidR="009C06AE" w:rsidRPr="00BC7631">
              <w:rPr>
                <w:rStyle w:val="Hyperlink"/>
                <w:noProof/>
              </w:rPr>
              <w:t>2.3.4</w:t>
            </w:r>
            <w:r w:rsidR="009C06AE">
              <w:rPr>
                <w:noProof/>
              </w:rPr>
              <w:tab/>
            </w:r>
            <w:r w:rsidR="009C06AE" w:rsidRPr="00BC7631">
              <w:rPr>
                <w:rStyle w:val="Hyperlink"/>
                <w:noProof/>
              </w:rPr>
              <w:t>Application Development</w:t>
            </w:r>
            <w:r w:rsidR="009C06AE">
              <w:rPr>
                <w:noProof/>
                <w:webHidden/>
              </w:rPr>
              <w:tab/>
            </w:r>
            <w:r w:rsidR="009C06AE">
              <w:rPr>
                <w:noProof/>
                <w:webHidden/>
              </w:rPr>
              <w:fldChar w:fldCharType="begin"/>
            </w:r>
            <w:r w:rsidR="009C06AE">
              <w:rPr>
                <w:noProof/>
                <w:webHidden/>
              </w:rPr>
              <w:instrText xml:space="preserve"> PAGEREF _Toc352958836 \h </w:instrText>
            </w:r>
            <w:r w:rsidR="009C06AE">
              <w:rPr>
                <w:noProof/>
                <w:webHidden/>
              </w:rPr>
            </w:r>
            <w:r w:rsidR="009C06AE">
              <w:rPr>
                <w:noProof/>
                <w:webHidden/>
              </w:rPr>
              <w:fldChar w:fldCharType="separate"/>
            </w:r>
            <w:r w:rsidR="009C06AE">
              <w:rPr>
                <w:noProof/>
                <w:webHidden/>
              </w:rPr>
              <w:t>11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37" w:history="1">
            <w:r w:rsidR="009C06AE" w:rsidRPr="00BC7631">
              <w:rPr>
                <w:rStyle w:val="Hyperlink"/>
                <w:noProof/>
              </w:rPr>
              <w:t>2.3.5</w:t>
            </w:r>
            <w:r w:rsidR="009C06AE">
              <w:rPr>
                <w:noProof/>
              </w:rPr>
              <w:tab/>
            </w:r>
            <w:r w:rsidR="009C06AE" w:rsidRPr="00BC7631">
              <w:rPr>
                <w:rStyle w:val="Hyperlink"/>
                <w:noProof/>
              </w:rPr>
              <w:t>Testing</w:t>
            </w:r>
            <w:r w:rsidR="009C06AE">
              <w:rPr>
                <w:noProof/>
                <w:webHidden/>
              </w:rPr>
              <w:tab/>
            </w:r>
            <w:r w:rsidR="009C06AE">
              <w:rPr>
                <w:noProof/>
                <w:webHidden/>
              </w:rPr>
              <w:fldChar w:fldCharType="begin"/>
            </w:r>
            <w:r w:rsidR="009C06AE">
              <w:rPr>
                <w:noProof/>
                <w:webHidden/>
              </w:rPr>
              <w:instrText xml:space="preserve"> PAGEREF _Toc352958837 \h </w:instrText>
            </w:r>
            <w:r w:rsidR="009C06AE">
              <w:rPr>
                <w:noProof/>
                <w:webHidden/>
              </w:rPr>
            </w:r>
            <w:r w:rsidR="009C06AE">
              <w:rPr>
                <w:noProof/>
                <w:webHidden/>
              </w:rPr>
              <w:fldChar w:fldCharType="separate"/>
            </w:r>
            <w:r w:rsidR="009C06AE">
              <w:rPr>
                <w:noProof/>
                <w:webHidden/>
              </w:rPr>
              <w:t>11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38" w:history="1">
            <w:r w:rsidR="009C06AE" w:rsidRPr="00BC7631">
              <w:rPr>
                <w:rStyle w:val="Hyperlink"/>
                <w:noProof/>
              </w:rPr>
              <w:t>2.3.6</w:t>
            </w:r>
            <w:r w:rsidR="009C06AE">
              <w:rPr>
                <w:noProof/>
              </w:rPr>
              <w:tab/>
            </w:r>
            <w:r w:rsidR="009C06AE" w:rsidRPr="00BC7631">
              <w:rPr>
                <w:rStyle w:val="Hyperlink"/>
                <w:noProof/>
              </w:rPr>
              <w:t>Delivery</w:t>
            </w:r>
            <w:r w:rsidR="009C06AE">
              <w:rPr>
                <w:noProof/>
                <w:webHidden/>
              </w:rPr>
              <w:tab/>
            </w:r>
            <w:r w:rsidR="009C06AE">
              <w:rPr>
                <w:noProof/>
                <w:webHidden/>
              </w:rPr>
              <w:fldChar w:fldCharType="begin"/>
            </w:r>
            <w:r w:rsidR="009C06AE">
              <w:rPr>
                <w:noProof/>
                <w:webHidden/>
              </w:rPr>
              <w:instrText xml:space="preserve"> PAGEREF _Toc352958838 \h </w:instrText>
            </w:r>
            <w:r w:rsidR="009C06AE">
              <w:rPr>
                <w:noProof/>
                <w:webHidden/>
              </w:rPr>
            </w:r>
            <w:r w:rsidR="009C06AE">
              <w:rPr>
                <w:noProof/>
                <w:webHidden/>
              </w:rPr>
              <w:fldChar w:fldCharType="separate"/>
            </w:r>
            <w:r w:rsidR="009C06AE">
              <w:rPr>
                <w:noProof/>
                <w:webHidden/>
              </w:rPr>
              <w:t>11</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39" w:history="1">
            <w:r w:rsidR="009C06AE" w:rsidRPr="00BC7631">
              <w:rPr>
                <w:rStyle w:val="Hyperlink"/>
                <w:noProof/>
              </w:rPr>
              <w:t>2.4</w:t>
            </w:r>
            <w:r w:rsidR="009C06AE">
              <w:rPr>
                <w:noProof/>
              </w:rPr>
              <w:tab/>
            </w:r>
            <w:r w:rsidR="009C06AE" w:rsidRPr="00BC7631">
              <w:rPr>
                <w:rStyle w:val="Hyperlink"/>
                <w:noProof/>
              </w:rPr>
              <w:t>Terminology and Acronyms</w:t>
            </w:r>
            <w:r w:rsidR="009C06AE">
              <w:rPr>
                <w:noProof/>
                <w:webHidden/>
              </w:rPr>
              <w:tab/>
            </w:r>
            <w:r w:rsidR="009C06AE">
              <w:rPr>
                <w:noProof/>
                <w:webHidden/>
              </w:rPr>
              <w:fldChar w:fldCharType="begin"/>
            </w:r>
            <w:r w:rsidR="009C06AE">
              <w:rPr>
                <w:noProof/>
                <w:webHidden/>
              </w:rPr>
              <w:instrText xml:space="preserve"> PAGEREF _Toc352958839 \h </w:instrText>
            </w:r>
            <w:r w:rsidR="009C06AE">
              <w:rPr>
                <w:noProof/>
                <w:webHidden/>
              </w:rPr>
            </w:r>
            <w:r w:rsidR="009C06AE">
              <w:rPr>
                <w:noProof/>
                <w:webHidden/>
              </w:rPr>
              <w:fldChar w:fldCharType="separate"/>
            </w:r>
            <w:r w:rsidR="009C06AE">
              <w:rPr>
                <w:noProof/>
                <w:webHidden/>
              </w:rPr>
              <w:t>11</w:t>
            </w:r>
            <w:r w:rsidR="009C06AE">
              <w:rPr>
                <w:noProof/>
                <w:webHidden/>
              </w:rPr>
              <w:fldChar w:fldCharType="end"/>
            </w:r>
          </w:hyperlink>
        </w:p>
        <w:p w:rsidR="009C06AE" w:rsidRDefault="00560526">
          <w:pPr>
            <w:pStyle w:val="TOC1"/>
            <w:tabs>
              <w:tab w:val="left" w:pos="880"/>
            </w:tabs>
            <w:rPr>
              <w:noProof/>
            </w:rPr>
          </w:pPr>
          <w:hyperlink w:anchor="_Toc352958840" w:history="1">
            <w:r w:rsidR="009C06AE" w:rsidRPr="00BC7631">
              <w:rPr>
                <w:rStyle w:val="Hyperlink"/>
                <w:noProof/>
              </w:rPr>
              <w:t>3.0</w:t>
            </w:r>
            <w:r w:rsidR="009C06AE">
              <w:rPr>
                <w:noProof/>
              </w:rPr>
              <w:tab/>
            </w:r>
            <w:r w:rsidR="009C06AE" w:rsidRPr="00BC7631">
              <w:rPr>
                <w:rStyle w:val="Hyperlink"/>
                <w:noProof/>
              </w:rPr>
              <w:t>Requirements</w:t>
            </w:r>
            <w:r w:rsidR="009C06AE">
              <w:rPr>
                <w:noProof/>
                <w:webHidden/>
              </w:rPr>
              <w:tab/>
            </w:r>
            <w:r w:rsidR="009C06AE">
              <w:rPr>
                <w:noProof/>
                <w:webHidden/>
              </w:rPr>
              <w:fldChar w:fldCharType="begin"/>
            </w:r>
            <w:r w:rsidR="009C06AE">
              <w:rPr>
                <w:noProof/>
                <w:webHidden/>
              </w:rPr>
              <w:instrText xml:space="preserve"> PAGEREF _Toc352958840 \h </w:instrText>
            </w:r>
            <w:r w:rsidR="009C06AE">
              <w:rPr>
                <w:noProof/>
                <w:webHidden/>
              </w:rPr>
            </w:r>
            <w:r w:rsidR="009C06AE">
              <w:rPr>
                <w:noProof/>
                <w:webHidden/>
              </w:rPr>
              <w:fldChar w:fldCharType="separate"/>
            </w:r>
            <w:r w:rsidR="009C06AE">
              <w:rPr>
                <w:noProof/>
                <w:webHidden/>
              </w:rPr>
              <w:t>12</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41" w:history="1">
            <w:r w:rsidR="009C06AE" w:rsidRPr="00BC7631">
              <w:rPr>
                <w:rStyle w:val="Hyperlink"/>
                <w:noProof/>
              </w:rPr>
              <w:t>3.1.1</w:t>
            </w:r>
            <w:r w:rsidR="009C06AE">
              <w:rPr>
                <w:noProof/>
              </w:rPr>
              <w:tab/>
            </w:r>
            <w:r w:rsidR="009C06AE" w:rsidRPr="00BC7631">
              <w:rPr>
                <w:rStyle w:val="Hyperlink"/>
                <w:noProof/>
              </w:rPr>
              <w:t>User Access</w:t>
            </w:r>
            <w:r w:rsidR="009C06AE">
              <w:rPr>
                <w:noProof/>
                <w:webHidden/>
              </w:rPr>
              <w:tab/>
            </w:r>
            <w:r w:rsidR="009C06AE">
              <w:rPr>
                <w:noProof/>
                <w:webHidden/>
              </w:rPr>
              <w:fldChar w:fldCharType="begin"/>
            </w:r>
            <w:r w:rsidR="009C06AE">
              <w:rPr>
                <w:noProof/>
                <w:webHidden/>
              </w:rPr>
              <w:instrText xml:space="preserve"> PAGEREF _Toc352958841 \h </w:instrText>
            </w:r>
            <w:r w:rsidR="009C06AE">
              <w:rPr>
                <w:noProof/>
                <w:webHidden/>
              </w:rPr>
            </w:r>
            <w:r w:rsidR="009C06AE">
              <w:rPr>
                <w:noProof/>
                <w:webHidden/>
              </w:rPr>
              <w:fldChar w:fldCharType="separate"/>
            </w:r>
            <w:r w:rsidR="009C06AE">
              <w:rPr>
                <w:noProof/>
                <w:webHidden/>
              </w:rPr>
              <w:t>12</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42" w:history="1">
            <w:r w:rsidR="009C06AE" w:rsidRPr="00BC7631">
              <w:rPr>
                <w:rStyle w:val="Hyperlink"/>
                <w:noProof/>
              </w:rPr>
              <w:t>3.1.2</w:t>
            </w:r>
            <w:r w:rsidR="009C06AE">
              <w:rPr>
                <w:noProof/>
              </w:rPr>
              <w:tab/>
            </w:r>
            <w:r w:rsidR="009C06AE" w:rsidRPr="00BC7631">
              <w:rPr>
                <w:rStyle w:val="Hyperlink"/>
                <w:noProof/>
              </w:rPr>
              <w:t>Court Program &amp; Data Access</w:t>
            </w:r>
            <w:r w:rsidR="009C06AE">
              <w:rPr>
                <w:noProof/>
                <w:webHidden/>
              </w:rPr>
              <w:tab/>
            </w:r>
            <w:r w:rsidR="009C06AE">
              <w:rPr>
                <w:noProof/>
                <w:webHidden/>
              </w:rPr>
              <w:fldChar w:fldCharType="begin"/>
            </w:r>
            <w:r w:rsidR="009C06AE">
              <w:rPr>
                <w:noProof/>
                <w:webHidden/>
              </w:rPr>
              <w:instrText xml:space="preserve"> PAGEREF _Toc352958842 \h </w:instrText>
            </w:r>
            <w:r w:rsidR="009C06AE">
              <w:rPr>
                <w:noProof/>
                <w:webHidden/>
              </w:rPr>
            </w:r>
            <w:r w:rsidR="009C06AE">
              <w:rPr>
                <w:noProof/>
                <w:webHidden/>
              </w:rPr>
              <w:fldChar w:fldCharType="separate"/>
            </w:r>
            <w:r w:rsidR="009C06AE">
              <w:rPr>
                <w:noProof/>
                <w:webHidden/>
              </w:rPr>
              <w:t>12</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43" w:history="1">
            <w:r w:rsidR="009C06AE" w:rsidRPr="00BC7631">
              <w:rPr>
                <w:rStyle w:val="Hyperlink"/>
                <w:noProof/>
              </w:rPr>
              <w:t>3.1.3</w:t>
            </w:r>
            <w:r w:rsidR="009C06AE">
              <w:rPr>
                <w:noProof/>
              </w:rPr>
              <w:tab/>
            </w:r>
            <w:r w:rsidR="009C06AE" w:rsidRPr="00BC7631">
              <w:rPr>
                <w:rStyle w:val="Hyperlink"/>
                <w:noProof/>
              </w:rPr>
              <w:t>Defendant</w:t>
            </w:r>
            <w:r w:rsidR="009C06AE">
              <w:rPr>
                <w:noProof/>
                <w:webHidden/>
              </w:rPr>
              <w:tab/>
            </w:r>
            <w:r w:rsidR="009C06AE">
              <w:rPr>
                <w:noProof/>
                <w:webHidden/>
              </w:rPr>
              <w:fldChar w:fldCharType="begin"/>
            </w:r>
            <w:r w:rsidR="009C06AE">
              <w:rPr>
                <w:noProof/>
                <w:webHidden/>
              </w:rPr>
              <w:instrText xml:space="preserve"> PAGEREF _Toc352958843 \h </w:instrText>
            </w:r>
            <w:r w:rsidR="009C06AE">
              <w:rPr>
                <w:noProof/>
                <w:webHidden/>
              </w:rPr>
            </w:r>
            <w:r w:rsidR="009C06AE">
              <w:rPr>
                <w:noProof/>
                <w:webHidden/>
              </w:rPr>
              <w:fldChar w:fldCharType="separate"/>
            </w:r>
            <w:r w:rsidR="009C06AE">
              <w:rPr>
                <w:noProof/>
                <w:webHidden/>
              </w:rPr>
              <w:t>12</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44" w:history="1">
            <w:r w:rsidR="009C06AE" w:rsidRPr="00BC7631">
              <w:rPr>
                <w:rStyle w:val="Hyperlink"/>
                <w:noProof/>
              </w:rPr>
              <w:t>3.1.4</w:t>
            </w:r>
            <w:r w:rsidR="009C06AE">
              <w:rPr>
                <w:noProof/>
              </w:rPr>
              <w:tab/>
            </w:r>
            <w:r w:rsidR="009C06AE" w:rsidRPr="00BC7631">
              <w:rPr>
                <w:rStyle w:val="Hyperlink"/>
                <w:noProof/>
              </w:rPr>
              <w:t>Volunteer</w:t>
            </w:r>
            <w:r w:rsidR="009C06AE">
              <w:rPr>
                <w:noProof/>
                <w:webHidden/>
              </w:rPr>
              <w:tab/>
            </w:r>
            <w:r w:rsidR="009C06AE">
              <w:rPr>
                <w:noProof/>
                <w:webHidden/>
              </w:rPr>
              <w:fldChar w:fldCharType="begin"/>
            </w:r>
            <w:r w:rsidR="009C06AE">
              <w:rPr>
                <w:noProof/>
                <w:webHidden/>
              </w:rPr>
              <w:instrText xml:space="preserve"> PAGEREF _Toc352958844 \h </w:instrText>
            </w:r>
            <w:r w:rsidR="009C06AE">
              <w:rPr>
                <w:noProof/>
                <w:webHidden/>
              </w:rPr>
            </w:r>
            <w:r w:rsidR="009C06AE">
              <w:rPr>
                <w:noProof/>
                <w:webHidden/>
              </w:rPr>
              <w:fldChar w:fldCharType="separate"/>
            </w:r>
            <w:r w:rsidR="009C06AE">
              <w:rPr>
                <w:noProof/>
                <w:webHidden/>
              </w:rPr>
              <w:t>13</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45" w:history="1">
            <w:r w:rsidR="009C06AE" w:rsidRPr="00BC7631">
              <w:rPr>
                <w:rStyle w:val="Hyperlink"/>
                <w:noProof/>
              </w:rPr>
              <w:t>3.1.5</w:t>
            </w:r>
            <w:r w:rsidR="009C06AE">
              <w:rPr>
                <w:noProof/>
              </w:rPr>
              <w:tab/>
            </w:r>
            <w:r w:rsidR="009C06AE" w:rsidRPr="00BC7631">
              <w:rPr>
                <w:rStyle w:val="Hyperlink"/>
                <w:noProof/>
              </w:rPr>
              <w:t>Workshop</w:t>
            </w:r>
            <w:r w:rsidR="009C06AE">
              <w:rPr>
                <w:noProof/>
                <w:webHidden/>
              </w:rPr>
              <w:tab/>
            </w:r>
            <w:r w:rsidR="009C06AE">
              <w:rPr>
                <w:noProof/>
                <w:webHidden/>
              </w:rPr>
              <w:fldChar w:fldCharType="begin"/>
            </w:r>
            <w:r w:rsidR="009C06AE">
              <w:rPr>
                <w:noProof/>
                <w:webHidden/>
              </w:rPr>
              <w:instrText xml:space="preserve"> PAGEREF _Toc352958845 \h </w:instrText>
            </w:r>
            <w:r w:rsidR="009C06AE">
              <w:rPr>
                <w:noProof/>
                <w:webHidden/>
              </w:rPr>
            </w:r>
            <w:r w:rsidR="009C06AE">
              <w:rPr>
                <w:noProof/>
                <w:webHidden/>
              </w:rPr>
              <w:fldChar w:fldCharType="separate"/>
            </w:r>
            <w:r w:rsidR="009C06AE">
              <w:rPr>
                <w:noProof/>
                <w:webHidden/>
              </w:rPr>
              <w:t>13</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46" w:history="1">
            <w:r w:rsidR="009C06AE" w:rsidRPr="00BC7631">
              <w:rPr>
                <w:rStyle w:val="Hyperlink"/>
                <w:noProof/>
              </w:rPr>
              <w:t>3.1.6</w:t>
            </w:r>
            <w:r w:rsidR="009C06AE">
              <w:rPr>
                <w:noProof/>
              </w:rPr>
              <w:tab/>
            </w:r>
            <w:r w:rsidR="009C06AE" w:rsidRPr="00BC7631">
              <w:rPr>
                <w:rStyle w:val="Hyperlink"/>
                <w:noProof/>
              </w:rPr>
              <w:t>Reports and Statistics</w:t>
            </w:r>
            <w:r w:rsidR="009C06AE">
              <w:rPr>
                <w:noProof/>
                <w:webHidden/>
              </w:rPr>
              <w:tab/>
            </w:r>
            <w:r w:rsidR="009C06AE">
              <w:rPr>
                <w:noProof/>
                <w:webHidden/>
              </w:rPr>
              <w:fldChar w:fldCharType="begin"/>
            </w:r>
            <w:r w:rsidR="009C06AE">
              <w:rPr>
                <w:noProof/>
                <w:webHidden/>
              </w:rPr>
              <w:instrText xml:space="preserve"> PAGEREF _Toc352958846 \h </w:instrText>
            </w:r>
            <w:r w:rsidR="009C06AE">
              <w:rPr>
                <w:noProof/>
                <w:webHidden/>
              </w:rPr>
            </w:r>
            <w:r w:rsidR="009C06AE">
              <w:rPr>
                <w:noProof/>
                <w:webHidden/>
              </w:rPr>
              <w:fldChar w:fldCharType="separate"/>
            </w:r>
            <w:r w:rsidR="009C06AE">
              <w:rPr>
                <w:noProof/>
                <w:webHidden/>
              </w:rPr>
              <w:t>13</w:t>
            </w:r>
            <w:r w:rsidR="009C06AE">
              <w:rPr>
                <w:noProof/>
                <w:webHidden/>
              </w:rPr>
              <w:fldChar w:fldCharType="end"/>
            </w:r>
          </w:hyperlink>
        </w:p>
        <w:p w:rsidR="009C06AE" w:rsidRDefault="00560526">
          <w:pPr>
            <w:pStyle w:val="TOC1"/>
            <w:tabs>
              <w:tab w:val="left" w:pos="880"/>
            </w:tabs>
            <w:rPr>
              <w:noProof/>
            </w:rPr>
          </w:pPr>
          <w:hyperlink w:anchor="_Toc352958847" w:history="1">
            <w:r w:rsidR="009C06AE" w:rsidRPr="00BC7631">
              <w:rPr>
                <w:rStyle w:val="Hyperlink"/>
                <w:noProof/>
              </w:rPr>
              <w:t>4.0</w:t>
            </w:r>
            <w:r w:rsidR="009C06AE">
              <w:rPr>
                <w:noProof/>
              </w:rPr>
              <w:tab/>
            </w:r>
            <w:r w:rsidR="009C06AE" w:rsidRPr="00BC7631">
              <w:rPr>
                <w:rStyle w:val="Hyperlink"/>
                <w:noProof/>
              </w:rPr>
              <w:t>Design and Implementation</w:t>
            </w:r>
            <w:r w:rsidR="009C06AE">
              <w:rPr>
                <w:noProof/>
                <w:webHidden/>
              </w:rPr>
              <w:tab/>
            </w:r>
            <w:r w:rsidR="009C06AE">
              <w:rPr>
                <w:noProof/>
                <w:webHidden/>
              </w:rPr>
              <w:fldChar w:fldCharType="begin"/>
            </w:r>
            <w:r w:rsidR="009C06AE">
              <w:rPr>
                <w:noProof/>
                <w:webHidden/>
              </w:rPr>
              <w:instrText xml:space="preserve"> PAGEREF _Toc352958847 \h </w:instrText>
            </w:r>
            <w:r w:rsidR="009C06AE">
              <w:rPr>
                <w:noProof/>
                <w:webHidden/>
              </w:rPr>
            </w:r>
            <w:r w:rsidR="009C06AE">
              <w:rPr>
                <w:noProof/>
                <w:webHidden/>
              </w:rPr>
              <w:fldChar w:fldCharType="separate"/>
            </w:r>
            <w:r w:rsidR="009C06AE">
              <w:rPr>
                <w:noProof/>
                <w:webHidden/>
              </w:rPr>
              <w:t>13</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48" w:history="1">
            <w:r w:rsidR="009C06AE" w:rsidRPr="00BC7631">
              <w:rPr>
                <w:rStyle w:val="Hyperlink"/>
                <w:noProof/>
              </w:rPr>
              <w:t>4.1</w:t>
            </w:r>
            <w:r w:rsidR="009C06AE">
              <w:rPr>
                <w:noProof/>
              </w:rPr>
              <w:tab/>
            </w:r>
            <w:r w:rsidR="009C06AE" w:rsidRPr="00BC7631">
              <w:rPr>
                <w:rStyle w:val="Hyperlink"/>
                <w:noProof/>
              </w:rPr>
              <w:t>User Account and Access</w:t>
            </w:r>
            <w:r w:rsidR="009C06AE">
              <w:rPr>
                <w:noProof/>
                <w:webHidden/>
              </w:rPr>
              <w:tab/>
            </w:r>
            <w:r w:rsidR="009C06AE">
              <w:rPr>
                <w:noProof/>
                <w:webHidden/>
              </w:rPr>
              <w:fldChar w:fldCharType="begin"/>
            </w:r>
            <w:r w:rsidR="009C06AE">
              <w:rPr>
                <w:noProof/>
                <w:webHidden/>
              </w:rPr>
              <w:instrText xml:space="preserve"> PAGEREF _Toc352958848 \h </w:instrText>
            </w:r>
            <w:r w:rsidR="009C06AE">
              <w:rPr>
                <w:noProof/>
                <w:webHidden/>
              </w:rPr>
            </w:r>
            <w:r w:rsidR="009C06AE">
              <w:rPr>
                <w:noProof/>
                <w:webHidden/>
              </w:rPr>
              <w:fldChar w:fldCharType="separate"/>
            </w:r>
            <w:r w:rsidR="009C06AE">
              <w:rPr>
                <w:noProof/>
                <w:webHidden/>
              </w:rPr>
              <w:t>13</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49" w:history="1">
            <w:r w:rsidR="009C06AE" w:rsidRPr="00BC7631">
              <w:rPr>
                <w:rStyle w:val="Hyperlink"/>
                <w:noProof/>
              </w:rPr>
              <w:t>4.1.1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_Toc352958849 \h </w:instrText>
            </w:r>
            <w:r w:rsidR="009C06AE">
              <w:rPr>
                <w:noProof/>
                <w:webHidden/>
              </w:rPr>
            </w:r>
            <w:r w:rsidR="009C06AE">
              <w:rPr>
                <w:noProof/>
                <w:webHidden/>
              </w:rPr>
              <w:fldChar w:fldCharType="separate"/>
            </w:r>
            <w:r w:rsidR="009C06AE">
              <w:rPr>
                <w:noProof/>
                <w:webHidden/>
              </w:rPr>
              <w:t>13</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50" w:history="1">
            <w:r w:rsidR="009C06AE" w:rsidRPr="00BC7631">
              <w:rPr>
                <w:rStyle w:val="Hyperlink"/>
                <w:noProof/>
              </w:rPr>
              <w:t>4.1.2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_Toc352958850 \h </w:instrText>
            </w:r>
            <w:r w:rsidR="009C06AE">
              <w:rPr>
                <w:noProof/>
                <w:webHidden/>
              </w:rPr>
            </w:r>
            <w:r w:rsidR="009C06AE">
              <w:rPr>
                <w:noProof/>
                <w:webHidden/>
              </w:rPr>
              <w:fldChar w:fldCharType="separate"/>
            </w:r>
            <w:r w:rsidR="009C06AE">
              <w:rPr>
                <w:noProof/>
                <w:webHidden/>
              </w:rPr>
              <w:t>13</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51" w:history="1">
            <w:r w:rsidR="009C06AE" w:rsidRPr="00BC7631">
              <w:rPr>
                <w:rStyle w:val="Hyperlink"/>
                <w:noProof/>
              </w:rPr>
              <w:t>4.1.3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_Toc352958851 \h </w:instrText>
            </w:r>
            <w:r w:rsidR="009C06AE">
              <w:rPr>
                <w:noProof/>
                <w:webHidden/>
              </w:rPr>
            </w:r>
            <w:r w:rsidR="009C06AE">
              <w:rPr>
                <w:noProof/>
                <w:webHidden/>
              </w:rPr>
              <w:fldChar w:fldCharType="separate"/>
            </w:r>
            <w:r w:rsidR="009C06AE">
              <w:rPr>
                <w:noProof/>
                <w:webHidden/>
              </w:rPr>
              <w:t>14</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52" w:history="1">
            <w:r w:rsidR="009C06AE" w:rsidRPr="00BC7631">
              <w:rPr>
                <w:rStyle w:val="Hyperlink"/>
                <w:noProof/>
              </w:rPr>
              <w:t>4.1.4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_Toc352958852 \h </w:instrText>
            </w:r>
            <w:r w:rsidR="009C06AE">
              <w:rPr>
                <w:noProof/>
                <w:webHidden/>
              </w:rPr>
            </w:r>
            <w:r w:rsidR="009C06AE">
              <w:rPr>
                <w:noProof/>
                <w:webHidden/>
              </w:rPr>
              <w:fldChar w:fldCharType="separate"/>
            </w:r>
            <w:r w:rsidR="009C06AE">
              <w:rPr>
                <w:noProof/>
                <w:webHidden/>
              </w:rPr>
              <w:t>14</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53" w:history="1">
            <w:r w:rsidR="009C06AE" w:rsidRPr="00BC7631">
              <w:rPr>
                <w:rStyle w:val="Hyperlink"/>
                <w:noProof/>
              </w:rPr>
              <w:t>4.1.5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_Toc352958853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54" w:history="1">
            <w:r w:rsidR="009C06AE" w:rsidRPr="00BC7631">
              <w:rPr>
                <w:rStyle w:val="Hyperlink"/>
                <w:noProof/>
              </w:rPr>
              <w:t>4.2</w:t>
            </w:r>
            <w:r w:rsidR="009C06AE">
              <w:rPr>
                <w:noProof/>
              </w:rPr>
              <w:tab/>
            </w:r>
            <w:r w:rsidR="009C06AE" w:rsidRPr="00BC7631">
              <w:rPr>
                <w:rStyle w:val="Hyperlink"/>
                <w:noProof/>
              </w:rPr>
              <w:t>Court Program</w:t>
            </w:r>
            <w:r w:rsidR="009C06AE">
              <w:rPr>
                <w:noProof/>
                <w:webHidden/>
              </w:rPr>
              <w:tab/>
            </w:r>
            <w:r w:rsidR="009C06AE">
              <w:rPr>
                <w:noProof/>
                <w:webHidden/>
              </w:rPr>
              <w:fldChar w:fldCharType="begin"/>
            </w:r>
            <w:r w:rsidR="009C06AE">
              <w:rPr>
                <w:noProof/>
                <w:webHidden/>
              </w:rPr>
              <w:instrText xml:space="preserve"> PAGEREF _Toc352958854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55" w:history="1">
            <w:r w:rsidR="009C06AE" w:rsidRPr="00BC7631">
              <w:rPr>
                <w:rStyle w:val="Hyperlink"/>
                <w:noProof/>
              </w:rPr>
              <w:t>4.2.1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_Toc352958855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56" w:history="1">
            <w:r w:rsidR="009C06AE" w:rsidRPr="00BC7631">
              <w:rPr>
                <w:rStyle w:val="Hyperlink"/>
                <w:noProof/>
              </w:rPr>
              <w:t>4.2.2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_Toc352958856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57" w:history="1">
            <w:r w:rsidR="009C06AE" w:rsidRPr="00BC7631">
              <w:rPr>
                <w:rStyle w:val="Hyperlink"/>
                <w:noProof/>
              </w:rPr>
              <w:t>4.2.3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_Toc352958857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58" w:history="1">
            <w:r w:rsidR="009C06AE" w:rsidRPr="00BC7631">
              <w:rPr>
                <w:rStyle w:val="Hyperlink"/>
                <w:noProof/>
              </w:rPr>
              <w:t>4.2.4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_Toc352958858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59" w:history="1">
            <w:r w:rsidR="009C06AE" w:rsidRPr="00BC7631">
              <w:rPr>
                <w:rStyle w:val="Hyperlink"/>
                <w:noProof/>
              </w:rPr>
              <w:t>4.2.5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_Toc352958859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60" w:history="1">
            <w:r w:rsidR="009C06AE" w:rsidRPr="00BC7631">
              <w:rPr>
                <w:rStyle w:val="Hyperlink"/>
                <w:noProof/>
              </w:rPr>
              <w:t>4.3</w:t>
            </w:r>
            <w:r w:rsidR="009C06AE">
              <w:rPr>
                <w:noProof/>
              </w:rPr>
              <w:tab/>
            </w:r>
            <w:r w:rsidR="009C06AE" w:rsidRPr="00BC7631">
              <w:rPr>
                <w:rStyle w:val="Hyperlink"/>
                <w:noProof/>
              </w:rPr>
              <w:t>Defendant</w:t>
            </w:r>
            <w:r w:rsidR="009C06AE">
              <w:rPr>
                <w:noProof/>
                <w:webHidden/>
              </w:rPr>
              <w:tab/>
            </w:r>
            <w:r w:rsidR="009C06AE">
              <w:rPr>
                <w:noProof/>
                <w:webHidden/>
              </w:rPr>
              <w:fldChar w:fldCharType="begin"/>
            </w:r>
            <w:r w:rsidR="009C06AE">
              <w:rPr>
                <w:noProof/>
                <w:webHidden/>
              </w:rPr>
              <w:instrText xml:space="preserve"> PAGEREF _Toc352958860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61" w:history="1">
            <w:r w:rsidR="009C06AE" w:rsidRPr="00BC7631">
              <w:rPr>
                <w:rStyle w:val="Hyperlink"/>
                <w:noProof/>
              </w:rPr>
              <w:t>4.3.1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_Toc352958861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62" w:history="1">
            <w:r w:rsidR="009C06AE" w:rsidRPr="00BC7631">
              <w:rPr>
                <w:rStyle w:val="Hyperlink"/>
                <w:noProof/>
              </w:rPr>
              <w:t>4.3.2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_Toc352958862 \h </w:instrText>
            </w:r>
            <w:r w:rsidR="009C06AE">
              <w:rPr>
                <w:noProof/>
                <w:webHidden/>
              </w:rPr>
            </w:r>
            <w:r w:rsidR="009C06AE">
              <w:rPr>
                <w:noProof/>
                <w:webHidden/>
              </w:rPr>
              <w:fldChar w:fldCharType="separate"/>
            </w:r>
            <w:r w:rsidR="009C06AE">
              <w:rPr>
                <w:noProof/>
                <w:webHidden/>
              </w:rPr>
              <w:t>16</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63" w:history="1">
            <w:r w:rsidR="009C06AE" w:rsidRPr="00BC7631">
              <w:rPr>
                <w:rStyle w:val="Hyperlink"/>
                <w:noProof/>
              </w:rPr>
              <w:t>4.3.3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_Toc352958863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64" w:history="1">
            <w:r w:rsidR="009C06AE" w:rsidRPr="00BC7631">
              <w:rPr>
                <w:rStyle w:val="Hyperlink"/>
                <w:noProof/>
              </w:rPr>
              <w:t>4.3.4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_Toc352958864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65" w:history="1">
            <w:r w:rsidR="009C06AE" w:rsidRPr="00BC7631">
              <w:rPr>
                <w:rStyle w:val="Hyperlink"/>
                <w:noProof/>
              </w:rPr>
              <w:t>4.3.5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_Toc352958865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66" w:history="1">
            <w:r w:rsidR="009C06AE" w:rsidRPr="00BC7631">
              <w:rPr>
                <w:rStyle w:val="Hyperlink"/>
                <w:noProof/>
              </w:rPr>
              <w:t>4.4</w:t>
            </w:r>
            <w:r w:rsidR="009C06AE">
              <w:rPr>
                <w:noProof/>
              </w:rPr>
              <w:tab/>
            </w:r>
            <w:r w:rsidR="009C06AE" w:rsidRPr="00BC7631">
              <w:rPr>
                <w:rStyle w:val="Hyperlink"/>
                <w:noProof/>
              </w:rPr>
              <w:t>Volunteer</w:t>
            </w:r>
            <w:r w:rsidR="009C06AE">
              <w:rPr>
                <w:noProof/>
                <w:webHidden/>
              </w:rPr>
              <w:tab/>
            </w:r>
            <w:r w:rsidR="009C06AE">
              <w:rPr>
                <w:noProof/>
                <w:webHidden/>
              </w:rPr>
              <w:fldChar w:fldCharType="begin"/>
            </w:r>
            <w:r w:rsidR="009C06AE">
              <w:rPr>
                <w:noProof/>
                <w:webHidden/>
              </w:rPr>
              <w:instrText xml:space="preserve"> PAGEREF _Toc352958866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67" w:history="1">
            <w:r w:rsidR="009C06AE" w:rsidRPr="00BC7631">
              <w:rPr>
                <w:rStyle w:val="Hyperlink"/>
                <w:noProof/>
              </w:rPr>
              <w:t>4.4.1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_Toc352958867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68" w:history="1">
            <w:r w:rsidR="009C06AE" w:rsidRPr="00BC7631">
              <w:rPr>
                <w:rStyle w:val="Hyperlink"/>
                <w:noProof/>
              </w:rPr>
              <w:t>4.4.2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_Toc352958868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69" w:history="1">
            <w:r w:rsidR="009C06AE" w:rsidRPr="00BC7631">
              <w:rPr>
                <w:rStyle w:val="Hyperlink"/>
                <w:noProof/>
              </w:rPr>
              <w:t>4.4.3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_Toc352958869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70" w:history="1">
            <w:r w:rsidR="009C06AE" w:rsidRPr="00BC7631">
              <w:rPr>
                <w:rStyle w:val="Hyperlink"/>
                <w:noProof/>
              </w:rPr>
              <w:t>4.4.4</w:t>
            </w:r>
            <w:r w:rsidR="009C06AE">
              <w:rPr>
                <w:noProof/>
              </w:rPr>
              <w:tab/>
            </w:r>
            <w:r w:rsidR="009C06AE" w:rsidRPr="00BC7631">
              <w:rPr>
                <w:rStyle w:val="Hyperlink"/>
                <w:noProof/>
              </w:rPr>
              <w:t>Architecture Diagram</w:t>
            </w:r>
            <w:r w:rsidR="009C06AE">
              <w:rPr>
                <w:noProof/>
                <w:webHidden/>
              </w:rPr>
              <w:tab/>
            </w:r>
            <w:r w:rsidR="009C06AE">
              <w:rPr>
                <w:noProof/>
                <w:webHidden/>
              </w:rPr>
              <w:fldChar w:fldCharType="begin"/>
            </w:r>
            <w:r w:rsidR="009C06AE">
              <w:rPr>
                <w:noProof/>
                <w:webHidden/>
              </w:rPr>
              <w:instrText xml:space="preserve"> PAGEREF _Toc352958870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71" w:history="1">
            <w:r w:rsidR="009C06AE" w:rsidRPr="00BC7631">
              <w:rPr>
                <w:rStyle w:val="Hyperlink"/>
                <w:noProof/>
              </w:rPr>
              <w:t>4.4.5</w:t>
            </w:r>
            <w:r w:rsidR="009C06AE">
              <w:rPr>
                <w:noProof/>
              </w:rPr>
              <w:tab/>
            </w:r>
            <w:r w:rsidR="009C06AE" w:rsidRPr="00BC7631">
              <w:rPr>
                <w:rStyle w:val="Hyperlink"/>
                <w:noProof/>
              </w:rPr>
              <w:t>Data Flow Diagram</w:t>
            </w:r>
            <w:r w:rsidR="009C06AE">
              <w:rPr>
                <w:noProof/>
                <w:webHidden/>
              </w:rPr>
              <w:tab/>
            </w:r>
            <w:r w:rsidR="009C06AE">
              <w:rPr>
                <w:noProof/>
                <w:webHidden/>
              </w:rPr>
              <w:fldChar w:fldCharType="begin"/>
            </w:r>
            <w:r w:rsidR="009C06AE">
              <w:rPr>
                <w:noProof/>
                <w:webHidden/>
              </w:rPr>
              <w:instrText xml:space="preserve"> PAGEREF _Toc352958871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72" w:history="1">
            <w:r w:rsidR="009C06AE" w:rsidRPr="00BC7631">
              <w:rPr>
                <w:rStyle w:val="Hyperlink"/>
                <w:noProof/>
              </w:rPr>
              <w:t>4.4.6</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_Toc352958872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73" w:history="1">
            <w:r w:rsidR="009C06AE" w:rsidRPr="00BC7631">
              <w:rPr>
                <w:rStyle w:val="Hyperlink"/>
                <w:noProof/>
              </w:rPr>
              <w:t>4.5</w:t>
            </w:r>
            <w:r w:rsidR="009C06AE">
              <w:rPr>
                <w:noProof/>
              </w:rPr>
              <w:tab/>
            </w:r>
            <w:r w:rsidR="009C06AE" w:rsidRPr="00BC7631">
              <w:rPr>
                <w:rStyle w:val="Hyperlink"/>
                <w:noProof/>
              </w:rPr>
              <w:t>Courts</w:t>
            </w:r>
            <w:r w:rsidR="009C06AE">
              <w:rPr>
                <w:noProof/>
                <w:webHidden/>
              </w:rPr>
              <w:tab/>
            </w:r>
            <w:r w:rsidR="009C06AE">
              <w:rPr>
                <w:noProof/>
                <w:webHidden/>
              </w:rPr>
              <w:fldChar w:fldCharType="begin"/>
            </w:r>
            <w:r w:rsidR="009C06AE">
              <w:rPr>
                <w:noProof/>
                <w:webHidden/>
              </w:rPr>
              <w:instrText xml:space="preserve"> PAGEREF _Toc352958873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74" w:history="1">
            <w:r w:rsidR="009C06AE" w:rsidRPr="00BC7631">
              <w:rPr>
                <w:rStyle w:val="Hyperlink"/>
                <w:noProof/>
              </w:rPr>
              <w:t>4.5.1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_Toc352958874 \h </w:instrText>
            </w:r>
            <w:r w:rsidR="009C06AE">
              <w:rPr>
                <w:noProof/>
                <w:webHidden/>
              </w:rPr>
            </w:r>
            <w:r w:rsidR="009C06AE">
              <w:rPr>
                <w:noProof/>
                <w:webHidden/>
              </w:rPr>
              <w:fldChar w:fldCharType="separate"/>
            </w:r>
            <w:r w:rsidR="009C06AE">
              <w:rPr>
                <w:noProof/>
                <w:webHidden/>
              </w:rPr>
              <w:t>19</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75" w:history="1">
            <w:r w:rsidR="009C06AE" w:rsidRPr="00BC7631">
              <w:rPr>
                <w:rStyle w:val="Hyperlink"/>
                <w:noProof/>
              </w:rPr>
              <w:t>4.5.2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_Toc352958875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76" w:history="1">
            <w:r w:rsidR="009C06AE" w:rsidRPr="00BC7631">
              <w:rPr>
                <w:rStyle w:val="Hyperlink"/>
                <w:noProof/>
              </w:rPr>
              <w:t>4.5.3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_Toc352958876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77" w:history="1">
            <w:r w:rsidR="009C06AE" w:rsidRPr="00BC7631">
              <w:rPr>
                <w:rStyle w:val="Hyperlink"/>
                <w:noProof/>
              </w:rPr>
              <w:t>4.5.4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_Toc352958877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78" w:history="1">
            <w:r w:rsidR="009C06AE" w:rsidRPr="00BC7631">
              <w:rPr>
                <w:rStyle w:val="Hyperlink"/>
                <w:noProof/>
              </w:rPr>
              <w:t>4.5.5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_Toc352958878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79" w:history="1">
            <w:r w:rsidR="009C06AE" w:rsidRPr="00BC7631">
              <w:rPr>
                <w:rStyle w:val="Hyperlink"/>
                <w:noProof/>
              </w:rPr>
              <w:t>4.6</w:t>
            </w:r>
            <w:r w:rsidR="009C06AE">
              <w:rPr>
                <w:noProof/>
              </w:rPr>
              <w:tab/>
            </w:r>
            <w:r w:rsidR="009C06AE" w:rsidRPr="00BC7631">
              <w:rPr>
                <w:rStyle w:val="Hyperlink"/>
                <w:noProof/>
              </w:rPr>
              <w:t>Workshops</w:t>
            </w:r>
            <w:r w:rsidR="009C06AE">
              <w:rPr>
                <w:noProof/>
                <w:webHidden/>
              </w:rPr>
              <w:tab/>
            </w:r>
            <w:r w:rsidR="009C06AE">
              <w:rPr>
                <w:noProof/>
                <w:webHidden/>
              </w:rPr>
              <w:fldChar w:fldCharType="begin"/>
            </w:r>
            <w:r w:rsidR="009C06AE">
              <w:rPr>
                <w:noProof/>
                <w:webHidden/>
              </w:rPr>
              <w:instrText xml:space="preserve"> PAGEREF _Toc352958879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80" w:history="1">
            <w:r w:rsidR="009C06AE" w:rsidRPr="00BC7631">
              <w:rPr>
                <w:rStyle w:val="Hyperlink"/>
                <w:noProof/>
              </w:rPr>
              <w:t>4.6.1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_Toc352958880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81" w:history="1">
            <w:r w:rsidR="009C06AE" w:rsidRPr="00BC7631">
              <w:rPr>
                <w:rStyle w:val="Hyperlink"/>
                <w:noProof/>
              </w:rPr>
              <w:t>4.6.2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_Toc352958881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82" w:history="1">
            <w:r w:rsidR="009C06AE" w:rsidRPr="00BC7631">
              <w:rPr>
                <w:rStyle w:val="Hyperlink"/>
                <w:noProof/>
              </w:rPr>
              <w:t>4.6.3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_Toc352958882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83" w:history="1">
            <w:r w:rsidR="009C06AE" w:rsidRPr="00BC7631">
              <w:rPr>
                <w:rStyle w:val="Hyperlink"/>
                <w:noProof/>
              </w:rPr>
              <w:t>4.6.4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_Toc352958883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84" w:history="1">
            <w:r w:rsidR="009C06AE" w:rsidRPr="00BC7631">
              <w:rPr>
                <w:rStyle w:val="Hyperlink"/>
                <w:noProof/>
              </w:rPr>
              <w:t>4.6.5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_Toc352958884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85" w:history="1">
            <w:r w:rsidR="009C06AE" w:rsidRPr="00BC7631">
              <w:rPr>
                <w:rStyle w:val="Hyperlink"/>
                <w:noProof/>
              </w:rPr>
              <w:t>4.7</w:t>
            </w:r>
            <w:r w:rsidR="009C06AE">
              <w:rPr>
                <w:noProof/>
              </w:rPr>
              <w:tab/>
            </w:r>
            <w:r w:rsidR="009C06AE" w:rsidRPr="00BC7631">
              <w:rPr>
                <w:rStyle w:val="Hyperlink"/>
                <w:noProof/>
              </w:rPr>
              <w:t>Reports and Statistics</w:t>
            </w:r>
            <w:r w:rsidR="009C06AE">
              <w:rPr>
                <w:noProof/>
                <w:webHidden/>
              </w:rPr>
              <w:tab/>
            </w:r>
            <w:r w:rsidR="009C06AE">
              <w:rPr>
                <w:noProof/>
                <w:webHidden/>
              </w:rPr>
              <w:fldChar w:fldCharType="begin"/>
            </w:r>
            <w:r w:rsidR="009C06AE">
              <w:rPr>
                <w:noProof/>
                <w:webHidden/>
              </w:rPr>
              <w:instrText xml:space="preserve"> PAGEREF _Toc352958885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86" w:history="1">
            <w:r w:rsidR="009C06AE" w:rsidRPr="00BC7631">
              <w:rPr>
                <w:rStyle w:val="Hyperlink"/>
                <w:noProof/>
              </w:rPr>
              <w:t>4.7.1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_Toc352958886 \h </w:instrText>
            </w:r>
            <w:r w:rsidR="009C06AE">
              <w:rPr>
                <w:noProof/>
                <w:webHidden/>
              </w:rPr>
            </w:r>
            <w:r w:rsidR="009C06AE">
              <w:rPr>
                <w:noProof/>
                <w:webHidden/>
              </w:rPr>
              <w:fldChar w:fldCharType="separate"/>
            </w:r>
            <w:r w:rsidR="009C06AE">
              <w:rPr>
                <w:noProof/>
                <w:webHidden/>
              </w:rPr>
              <w:t>20</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87" w:history="1">
            <w:r w:rsidR="009C06AE" w:rsidRPr="00BC7631">
              <w:rPr>
                <w:rStyle w:val="Hyperlink"/>
                <w:noProof/>
              </w:rPr>
              <w:t>4.7.2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_Toc352958887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88" w:history="1">
            <w:r w:rsidR="009C06AE" w:rsidRPr="00BC7631">
              <w:rPr>
                <w:rStyle w:val="Hyperlink"/>
                <w:noProof/>
              </w:rPr>
              <w:t>4.7.3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_Toc352958888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89" w:history="1">
            <w:r w:rsidR="009C06AE" w:rsidRPr="00BC7631">
              <w:rPr>
                <w:rStyle w:val="Hyperlink"/>
                <w:noProof/>
              </w:rPr>
              <w:t>4.7.4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_Toc352958889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90" w:history="1">
            <w:r w:rsidR="009C06AE" w:rsidRPr="00BC7631">
              <w:rPr>
                <w:rStyle w:val="Hyperlink"/>
                <w:noProof/>
              </w:rPr>
              <w:t>4.7.5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_Toc352958890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91" w:history="1">
            <w:r w:rsidR="009C06AE" w:rsidRPr="00BC7631">
              <w:rPr>
                <w:rStyle w:val="Hyperlink"/>
                <w:noProof/>
              </w:rPr>
              <w:t>4.8</w:t>
            </w:r>
            <w:r w:rsidR="009C06AE">
              <w:rPr>
                <w:noProof/>
              </w:rPr>
              <w:tab/>
            </w:r>
            <w:r w:rsidR="009C06AE" w:rsidRPr="00BC7631">
              <w:rPr>
                <w:rStyle w:val="Hyperlink"/>
                <w:noProof/>
              </w:rPr>
              <w:t>Surveys</w:t>
            </w:r>
            <w:r w:rsidR="009C06AE">
              <w:rPr>
                <w:noProof/>
                <w:webHidden/>
              </w:rPr>
              <w:tab/>
            </w:r>
            <w:r w:rsidR="009C06AE">
              <w:rPr>
                <w:noProof/>
                <w:webHidden/>
              </w:rPr>
              <w:fldChar w:fldCharType="begin"/>
            </w:r>
            <w:r w:rsidR="009C06AE">
              <w:rPr>
                <w:noProof/>
                <w:webHidden/>
              </w:rPr>
              <w:instrText xml:space="preserve"> PAGEREF _Toc352958891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92" w:history="1">
            <w:r w:rsidR="009C06AE" w:rsidRPr="00BC7631">
              <w:rPr>
                <w:rStyle w:val="Hyperlink"/>
                <w:noProof/>
              </w:rPr>
              <w:t>4.8.1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_Toc352958892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93" w:history="1">
            <w:r w:rsidR="009C06AE" w:rsidRPr="00BC7631">
              <w:rPr>
                <w:rStyle w:val="Hyperlink"/>
                <w:noProof/>
              </w:rPr>
              <w:t>4.8.2</w:t>
            </w:r>
            <w:r w:rsidR="009C06AE">
              <w:rPr>
                <w:noProof/>
              </w:rPr>
              <w:tab/>
            </w:r>
            <w:r w:rsidR="009C06AE" w:rsidRPr="00BC7631">
              <w:rPr>
                <w:rStyle w:val="Hyperlink"/>
                <w:noProof/>
              </w:rPr>
              <w:t>Database Table Schemas</w:t>
            </w:r>
            <w:r w:rsidR="009C06AE">
              <w:rPr>
                <w:noProof/>
                <w:webHidden/>
              </w:rPr>
              <w:tab/>
            </w:r>
            <w:r w:rsidR="009C06AE">
              <w:rPr>
                <w:noProof/>
                <w:webHidden/>
              </w:rPr>
              <w:fldChar w:fldCharType="begin"/>
            </w:r>
            <w:r w:rsidR="009C06AE">
              <w:rPr>
                <w:noProof/>
                <w:webHidden/>
              </w:rPr>
              <w:instrText xml:space="preserve"> PAGEREF _Toc352958893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94" w:history="1">
            <w:r w:rsidR="009C06AE" w:rsidRPr="00BC7631">
              <w:rPr>
                <w:rStyle w:val="Hyperlink"/>
                <w:noProof/>
              </w:rPr>
              <w:t>4.8.3</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_Toc352958894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95" w:history="1">
            <w:r w:rsidR="009C06AE" w:rsidRPr="00BC7631">
              <w:rPr>
                <w:rStyle w:val="Hyperlink"/>
                <w:noProof/>
              </w:rPr>
              <w:t>4.8.4</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_Toc352958895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96" w:history="1">
            <w:r w:rsidR="009C06AE" w:rsidRPr="00BC7631">
              <w:rPr>
                <w:rStyle w:val="Hyperlink"/>
                <w:noProof/>
              </w:rPr>
              <w:t>4.8.5</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_Toc352958896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97" w:history="1">
            <w:r w:rsidR="009C06AE" w:rsidRPr="00BC7631">
              <w:rPr>
                <w:rStyle w:val="Hyperlink"/>
                <w:noProof/>
              </w:rPr>
              <w:t>4.8.6</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_Toc352958897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898" w:history="1">
            <w:r w:rsidR="009C06AE" w:rsidRPr="00BC7631">
              <w:rPr>
                <w:rStyle w:val="Hyperlink"/>
                <w:noProof/>
              </w:rPr>
              <w:t>4.9</w:t>
            </w:r>
            <w:r w:rsidR="009C06AE">
              <w:rPr>
                <w:noProof/>
              </w:rPr>
              <w:tab/>
            </w:r>
            <w:r w:rsidR="009C06AE" w:rsidRPr="00BC7631">
              <w:rPr>
                <w:rStyle w:val="Hyperlink"/>
                <w:noProof/>
              </w:rPr>
              <w:t>Program Administration Options</w:t>
            </w:r>
            <w:r w:rsidR="009C06AE">
              <w:rPr>
                <w:noProof/>
                <w:webHidden/>
              </w:rPr>
              <w:tab/>
            </w:r>
            <w:r w:rsidR="009C06AE">
              <w:rPr>
                <w:noProof/>
                <w:webHidden/>
              </w:rPr>
              <w:fldChar w:fldCharType="begin"/>
            </w:r>
            <w:r w:rsidR="009C06AE">
              <w:rPr>
                <w:noProof/>
                <w:webHidden/>
              </w:rPr>
              <w:instrText xml:space="preserve"> PAGEREF _Toc352958898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899" w:history="1">
            <w:r w:rsidR="009C06AE" w:rsidRPr="00BC7631">
              <w:rPr>
                <w:rStyle w:val="Hyperlink"/>
                <w:noProof/>
              </w:rPr>
              <w:t>4.9.1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_Toc352958899 \h </w:instrText>
            </w:r>
            <w:r w:rsidR="009C06AE">
              <w:rPr>
                <w:noProof/>
                <w:webHidden/>
              </w:rPr>
            </w:r>
            <w:r w:rsidR="009C06AE">
              <w:rPr>
                <w:noProof/>
                <w:webHidden/>
              </w:rPr>
              <w:fldChar w:fldCharType="separate"/>
            </w:r>
            <w:r w:rsidR="009C06AE">
              <w:rPr>
                <w:noProof/>
                <w:webHidden/>
              </w:rPr>
              <w:t>21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00" w:history="1">
            <w:r w:rsidR="009C06AE" w:rsidRPr="00BC7631">
              <w:rPr>
                <w:rStyle w:val="Hyperlink"/>
                <w:noProof/>
              </w:rPr>
              <w:t>4.9.2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_Toc352958900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01" w:history="1">
            <w:r w:rsidR="009C06AE" w:rsidRPr="00BC7631">
              <w:rPr>
                <w:rStyle w:val="Hyperlink"/>
                <w:noProof/>
              </w:rPr>
              <w:t>4.9.3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_Toc352958901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02" w:history="1">
            <w:r w:rsidR="009C06AE" w:rsidRPr="00BC7631">
              <w:rPr>
                <w:rStyle w:val="Hyperlink"/>
                <w:noProof/>
              </w:rPr>
              <w:t>4.9.4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_Toc352958902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03" w:history="1">
            <w:r w:rsidR="009C06AE" w:rsidRPr="00BC7631">
              <w:rPr>
                <w:rStyle w:val="Hyperlink"/>
                <w:noProof/>
              </w:rPr>
              <w:t>4.9.5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_Toc352958903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560526">
          <w:pPr>
            <w:pStyle w:val="TOC2"/>
            <w:tabs>
              <w:tab w:val="left" w:pos="1320"/>
              <w:tab w:val="right" w:leader="dot" w:pos="9350"/>
            </w:tabs>
            <w:rPr>
              <w:noProof/>
            </w:rPr>
          </w:pPr>
          <w:hyperlink w:anchor="_Toc352958904" w:history="1">
            <w:r w:rsidR="009C06AE" w:rsidRPr="00BC7631">
              <w:rPr>
                <w:rStyle w:val="Hyperlink"/>
                <w:noProof/>
              </w:rPr>
              <w:t>4.10</w:t>
            </w:r>
            <w:r w:rsidR="009C06AE">
              <w:rPr>
                <w:noProof/>
              </w:rPr>
              <w:tab/>
            </w:r>
            <w:r w:rsidR="009C06AE" w:rsidRPr="00BC7631">
              <w:rPr>
                <w:rStyle w:val="Hyperlink"/>
                <w:noProof/>
              </w:rPr>
              <w:t>Application Administration Options</w:t>
            </w:r>
            <w:r w:rsidR="009C06AE">
              <w:rPr>
                <w:noProof/>
                <w:webHidden/>
              </w:rPr>
              <w:tab/>
            </w:r>
            <w:r w:rsidR="009C06AE">
              <w:rPr>
                <w:noProof/>
                <w:webHidden/>
              </w:rPr>
              <w:fldChar w:fldCharType="begin"/>
            </w:r>
            <w:r w:rsidR="009C06AE">
              <w:rPr>
                <w:noProof/>
                <w:webHidden/>
              </w:rPr>
              <w:instrText xml:space="preserve"> PAGEREF _Toc352958904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05" w:history="1">
            <w:r w:rsidR="009C06AE" w:rsidRPr="00BC7631">
              <w:rPr>
                <w:rStyle w:val="Hyperlink"/>
                <w:noProof/>
              </w:rPr>
              <w:t>4.10.1</w:t>
            </w:r>
            <w:r w:rsidR="009C06AE">
              <w:rPr>
                <w:noProof/>
              </w:rPr>
              <w:tab/>
            </w:r>
            <w:r w:rsidR="009C06AE" w:rsidRPr="00BC7631">
              <w:rPr>
                <w:rStyle w:val="Hyperlink"/>
                <w:noProof/>
              </w:rPr>
              <w:t>Technologies Used</w:t>
            </w:r>
            <w:r w:rsidR="009C06AE">
              <w:rPr>
                <w:noProof/>
                <w:webHidden/>
              </w:rPr>
              <w:tab/>
            </w:r>
            <w:r w:rsidR="009C06AE">
              <w:rPr>
                <w:noProof/>
                <w:webHidden/>
              </w:rPr>
              <w:fldChar w:fldCharType="begin"/>
            </w:r>
            <w:r w:rsidR="009C06AE">
              <w:rPr>
                <w:noProof/>
                <w:webHidden/>
              </w:rPr>
              <w:instrText xml:space="preserve"> PAGEREF _Toc352958905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06" w:history="1">
            <w:r w:rsidR="009C06AE" w:rsidRPr="00BC7631">
              <w:rPr>
                <w:rStyle w:val="Hyperlink"/>
                <w:noProof/>
              </w:rPr>
              <w:t>4.10.2</w:t>
            </w:r>
            <w:r w:rsidR="009C06AE">
              <w:rPr>
                <w:noProof/>
              </w:rPr>
              <w:tab/>
            </w:r>
            <w:r w:rsidR="009C06AE" w:rsidRPr="00BC7631">
              <w:rPr>
                <w:rStyle w:val="Hyperlink"/>
                <w:noProof/>
              </w:rPr>
              <w:t>Component Overview</w:t>
            </w:r>
            <w:r w:rsidR="009C06AE">
              <w:rPr>
                <w:noProof/>
                <w:webHidden/>
              </w:rPr>
              <w:tab/>
            </w:r>
            <w:r w:rsidR="009C06AE">
              <w:rPr>
                <w:noProof/>
                <w:webHidden/>
              </w:rPr>
              <w:fldChar w:fldCharType="begin"/>
            </w:r>
            <w:r w:rsidR="009C06AE">
              <w:rPr>
                <w:noProof/>
                <w:webHidden/>
              </w:rPr>
              <w:instrText xml:space="preserve"> PAGEREF _Toc352958906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07" w:history="1">
            <w:r w:rsidR="009C06AE" w:rsidRPr="00BC7631">
              <w:rPr>
                <w:rStyle w:val="Hyperlink"/>
                <w:noProof/>
              </w:rPr>
              <w:t>4.10.3</w:t>
            </w:r>
            <w:r w:rsidR="009C06AE">
              <w:rPr>
                <w:noProof/>
              </w:rPr>
              <w:tab/>
            </w:r>
            <w:r w:rsidR="009C06AE" w:rsidRPr="00BC7631">
              <w:rPr>
                <w:rStyle w:val="Hyperlink"/>
                <w:noProof/>
              </w:rPr>
              <w:t>Phase Overview</w:t>
            </w:r>
            <w:r w:rsidR="009C06AE">
              <w:rPr>
                <w:noProof/>
                <w:webHidden/>
              </w:rPr>
              <w:tab/>
            </w:r>
            <w:r w:rsidR="009C06AE">
              <w:rPr>
                <w:noProof/>
                <w:webHidden/>
              </w:rPr>
              <w:fldChar w:fldCharType="begin"/>
            </w:r>
            <w:r w:rsidR="009C06AE">
              <w:rPr>
                <w:noProof/>
                <w:webHidden/>
              </w:rPr>
              <w:instrText xml:space="preserve"> PAGEREF _Toc352958907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08" w:history="1">
            <w:r w:rsidR="009C06AE" w:rsidRPr="00BC7631">
              <w:rPr>
                <w:rStyle w:val="Hyperlink"/>
                <w:noProof/>
              </w:rPr>
              <w:t>4.10.4</w:t>
            </w:r>
            <w:r w:rsidR="009C06AE">
              <w:rPr>
                <w:noProof/>
              </w:rPr>
              <w:tab/>
            </w:r>
            <w:r w:rsidR="009C06AE" w:rsidRPr="00BC7631">
              <w:rPr>
                <w:rStyle w:val="Hyperlink"/>
                <w:noProof/>
              </w:rPr>
              <w:t>Architecture Overview</w:t>
            </w:r>
            <w:r w:rsidR="009C06AE">
              <w:rPr>
                <w:noProof/>
                <w:webHidden/>
              </w:rPr>
              <w:tab/>
            </w:r>
            <w:r w:rsidR="009C06AE">
              <w:rPr>
                <w:noProof/>
                <w:webHidden/>
              </w:rPr>
              <w:fldChar w:fldCharType="begin"/>
            </w:r>
            <w:r w:rsidR="009C06AE">
              <w:rPr>
                <w:noProof/>
                <w:webHidden/>
              </w:rPr>
              <w:instrText xml:space="preserve"> PAGEREF _Toc352958908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09" w:history="1">
            <w:r w:rsidR="009C06AE" w:rsidRPr="00BC7631">
              <w:rPr>
                <w:rStyle w:val="Hyperlink"/>
                <w:noProof/>
              </w:rPr>
              <w:t>4.10.5</w:t>
            </w:r>
            <w:r w:rsidR="009C06AE">
              <w:rPr>
                <w:noProof/>
              </w:rPr>
              <w:tab/>
            </w:r>
            <w:r w:rsidR="009C06AE" w:rsidRPr="00BC7631">
              <w:rPr>
                <w:rStyle w:val="Hyperlink"/>
                <w:noProof/>
              </w:rPr>
              <w:t>Design Details</w:t>
            </w:r>
            <w:r w:rsidR="009C06AE">
              <w:rPr>
                <w:noProof/>
                <w:webHidden/>
              </w:rPr>
              <w:tab/>
            </w:r>
            <w:r w:rsidR="009C06AE">
              <w:rPr>
                <w:noProof/>
                <w:webHidden/>
              </w:rPr>
              <w:fldChar w:fldCharType="begin"/>
            </w:r>
            <w:r w:rsidR="009C06AE">
              <w:rPr>
                <w:noProof/>
                <w:webHidden/>
              </w:rPr>
              <w:instrText xml:space="preserve"> PAGEREF _Toc352958909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560526">
          <w:pPr>
            <w:pStyle w:val="TOC2"/>
            <w:tabs>
              <w:tab w:val="left" w:pos="1320"/>
              <w:tab w:val="right" w:leader="dot" w:pos="9350"/>
            </w:tabs>
            <w:rPr>
              <w:noProof/>
            </w:rPr>
          </w:pPr>
          <w:hyperlink w:anchor="_Toc352958910" w:history="1">
            <w:r w:rsidR="009C06AE" w:rsidRPr="00BC7631">
              <w:rPr>
                <w:rStyle w:val="Hyperlink"/>
                <w:noProof/>
              </w:rPr>
              <w:t>4.11</w:t>
            </w:r>
            <w:r w:rsidR="009C06AE">
              <w:rPr>
                <w:noProof/>
              </w:rPr>
              <w:tab/>
            </w:r>
            <w:r w:rsidR="009C06AE" w:rsidRPr="00BC7631">
              <w:rPr>
                <w:rStyle w:val="Hyperlink"/>
                <w:noProof/>
              </w:rPr>
              <w:t>Miscellaneous</w:t>
            </w:r>
            <w:r w:rsidR="009C06AE">
              <w:rPr>
                <w:noProof/>
                <w:webHidden/>
              </w:rPr>
              <w:tab/>
            </w:r>
            <w:r w:rsidR="009C06AE">
              <w:rPr>
                <w:noProof/>
                <w:webHidden/>
              </w:rPr>
              <w:fldChar w:fldCharType="begin"/>
            </w:r>
            <w:r w:rsidR="009C06AE">
              <w:rPr>
                <w:noProof/>
                <w:webHidden/>
              </w:rPr>
              <w:instrText xml:space="preserve"> PAGEREF _Toc352958910 \h </w:instrText>
            </w:r>
            <w:r w:rsidR="009C06AE">
              <w:rPr>
                <w:noProof/>
                <w:webHidden/>
              </w:rPr>
            </w:r>
            <w:r w:rsidR="009C06AE">
              <w:rPr>
                <w:noProof/>
                <w:webHidden/>
              </w:rPr>
              <w:fldChar w:fldCharType="separate"/>
            </w:r>
            <w:r w:rsidR="009C06AE">
              <w:rPr>
                <w:noProof/>
                <w:webHidden/>
              </w:rPr>
              <w:t>22</w:t>
            </w:r>
            <w:r w:rsidR="009C06AE">
              <w:rPr>
                <w:noProof/>
                <w:webHidden/>
              </w:rPr>
              <w:fldChar w:fldCharType="end"/>
            </w:r>
          </w:hyperlink>
        </w:p>
        <w:p w:rsidR="009C06AE" w:rsidRDefault="00560526">
          <w:pPr>
            <w:pStyle w:val="TOC1"/>
            <w:tabs>
              <w:tab w:val="left" w:pos="880"/>
            </w:tabs>
            <w:rPr>
              <w:noProof/>
            </w:rPr>
          </w:pPr>
          <w:hyperlink w:anchor="_Toc352958911" w:history="1">
            <w:r w:rsidR="009C06AE" w:rsidRPr="00BC7631">
              <w:rPr>
                <w:rStyle w:val="Hyperlink"/>
                <w:noProof/>
              </w:rPr>
              <w:t>5.0</w:t>
            </w:r>
            <w:r w:rsidR="009C06AE">
              <w:rPr>
                <w:noProof/>
              </w:rPr>
              <w:tab/>
            </w:r>
            <w:r w:rsidR="009C06AE" w:rsidRPr="00BC7631">
              <w:rPr>
                <w:rStyle w:val="Hyperlink"/>
                <w:noProof/>
              </w:rPr>
              <w:t>System and Unit Testing</w:t>
            </w:r>
            <w:r w:rsidR="009C06AE">
              <w:rPr>
                <w:noProof/>
                <w:webHidden/>
              </w:rPr>
              <w:tab/>
            </w:r>
            <w:r w:rsidR="009C06AE">
              <w:rPr>
                <w:noProof/>
                <w:webHidden/>
              </w:rPr>
              <w:fldChar w:fldCharType="begin"/>
            </w:r>
            <w:r w:rsidR="009C06AE">
              <w:rPr>
                <w:noProof/>
                <w:webHidden/>
              </w:rPr>
              <w:instrText xml:space="preserve"> PAGEREF _Toc352958911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12" w:history="1">
            <w:r w:rsidR="009C06AE" w:rsidRPr="00BC7631">
              <w:rPr>
                <w:rStyle w:val="Hyperlink"/>
                <w:noProof/>
              </w:rPr>
              <w:t>5.1</w:t>
            </w:r>
            <w:r w:rsidR="009C06AE">
              <w:rPr>
                <w:noProof/>
              </w:rPr>
              <w:tab/>
            </w:r>
            <w:r w:rsidR="009C06AE" w:rsidRPr="00BC7631">
              <w:rPr>
                <w:rStyle w:val="Hyperlink"/>
                <w:noProof/>
              </w:rPr>
              <w:t>Overview</w:t>
            </w:r>
            <w:r w:rsidR="009C06AE">
              <w:rPr>
                <w:noProof/>
                <w:webHidden/>
              </w:rPr>
              <w:tab/>
            </w:r>
            <w:r w:rsidR="009C06AE">
              <w:rPr>
                <w:noProof/>
                <w:webHidden/>
              </w:rPr>
              <w:fldChar w:fldCharType="begin"/>
            </w:r>
            <w:r w:rsidR="009C06AE">
              <w:rPr>
                <w:noProof/>
                <w:webHidden/>
              </w:rPr>
              <w:instrText xml:space="preserve"> PAGEREF _Toc352958912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13" w:history="1">
            <w:r w:rsidR="009C06AE" w:rsidRPr="00BC7631">
              <w:rPr>
                <w:rStyle w:val="Hyperlink"/>
                <w:noProof/>
              </w:rPr>
              <w:t>5.2</w:t>
            </w:r>
            <w:r w:rsidR="009C06AE">
              <w:rPr>
                <w:noProof/>
              </w:rPr>
              <w:tab/>
            </w:r>
            <w:r w:rsidR="009C06AE" w:rsidRPr="00BC7631">
              <w:rPr>
                <w:rStyle w:val="Hyperlink"/>
                <w:noProof/>
              </w:rPr>
              <w:t>Dependencies</w:t>
            </w:r>
            <w:r w:rsidR="009C06AE">
              <w:rPr>
                <w:noProof/>
                <w:webHidden/>
              </w:rPr>
              <w:tab/>
            </w:r>
            <w:r w:rsidR="009C06AE">
              <w:rPr>
                <w:noProof/>
                <w:webHidden/>
              </w:rPr>
              <w:fldChar w:fldCharType="begin"/>
            </w:r>
            <w:r w:rsidR="009C06AE">
              <w:rPr>
                <w:noProof/>
                <w:webHidden/>
              </w:rPr>
              <w:instrText xml:space="preserve"> PAGEREF _Toc352958913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14" w:history="1">
            <w:r w:rsidR="009C06AE" w:rsidRPr="00BC7631">
              <w:rPr>
                <w:rStyle w:val="Hyperlink"/>
                <w:noProof/>
              </w:rPr>
              <w:t>5.3</w:t>
            </w:r>
            <w:r w:rsidR="009C06AE">
              <w:rPr>
                <w:noProof/>
              </w:rPr>
              <w:tab/>
            </w:r>
            <w:r w:rsidR="009C06AE" w:rsidRPr="00BC7631">
              <w:rPr>
                <w:rStyle w:val="Hyperlink"/>
                <w:noProof/>
              </w:rPr>
              <w:t>Test Setup and Execution</w:t>
            </w:r>
            <w:r w:rsidR="009C06AE">
              <w:rPr>
                <w:noProof/>
                <w:webHidden/>
              </w:rPr>
              <w:tab/>
            </w:r>
            <w:r w:rsidR="009C06AE">
              <w:rPr>
                <w:noProof/>
                <w:webHidden/>
              </w:rPr>
              <w:fldChar w:fldCharType="begin"/>
            </w:r>
            <w:r w:rsidR="009C06AE">
              <w:rPr>
                <w:noProof/>
                <w:webHidden/>
              </w:rPr>
              <w:instrText xml:space="preserve"> PAGEREF _Toc352958914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560526">
          <w:pPr>
            <w:pStyle w:val="TOC1"/>
            <w:tabs>
              <w:tab w:val="left" w:pos="880"/>
            </w:tabs>
            <w:rPr>
              <w:noProof/>
            </w:rPr>
          </w:pPr>
          <w:hyperlink w:anchor="_Toc352958915" w:history="1">
            <w:r w:rsidR="009C06AE" w:rsidRPr="00BC7631">
              <w:rPr>
                <w:rStyle w:val="Hyperlink"/>
                <w:noProof/>
              </w:rPr>
              <w:t>6.0</w:t>
            </w:r>
            <w:r w:rsidR="009C06AE">
              <w:rPr>
                <w:noProof/>
              </w:rPr>
              <w:tab/>
            </w:r>
            <w:r w:rsidR="009C06AE" w:rsidRPr="00BC7631">
              <w:rPr>
                <w:rStyle w:val="Hyperlink"/>
                <w:noProof/>
              </w:rPr>
              <w:t>Development Environment</w:t>
            </w:r>
            <w:r w:rsidR="009C06AE">
              <w:rPr>
                <w:noProof/>
                <w:webHidden/>
              </w:rPr>
              <w:tab/>
            </w:r>
            <w:r w:rsidR="009C06AE">
              <w:rPr>
                <w:noProof/>
                <w:webHidden/>
              </w:rPr>
              <w:fldChar w:fldCharType="begin"/>
            </w:r>
            <w:r w:rsidR="009C06AE">
              <w:rPr>
                <w:noProof/>
                <w:webHidden/>
              </w:rPr>
              <w:instrText xml:space="preserve"> PAGEREF _Toc352958915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16" w:history="1">
            <w:r w:rsidR="009C06AE" w:rsidRPr="00BC7631">
              <w:rPr>
                <w:rStyle w:val="Hyperlink"/>
                <w:noProof/>
              </w:rPr>
              <w:t>6.1</w:t>
            </w:r>
            <w:r w:rsidR="009C06AE">
              <w:rPr>
                <w:noProof/>
              </w:rPr>
              <w:tab/>
            </w:r>
            <w:r w:rsidR="009C06AE" w:rsidRPr="00BC7631">
              <w:rPr>
                <w:rStyle w:val="Hyperlink"/>
                <w:noProof/>
              </w:rPr>
              <w:t>Development IDE and Tools</w:t>
            </w:r>
            <w:r w:rsidR="009C06AE">
              <w:rPr>
                <w:noProof/>
                <w:webHidden/>
              </w:rPr>
              <w:tab/>
            </w:r>
            <w:r w:rsidR="009C06AE">
              <w:rPr>
                <w:noProof/>
                <w:webHidden/>
              </w:rPr>
              <w:fldChar w:fldCharType="begin"/>
            </w:r>
            <w:r w:rsidR="009C06AE">
              <w:rPr>
                <w:noProof/>
                <w:webHidden/>
              </w:rPr>
              <w:instrText xml:space="preserve"> PAGEREF _Toc352958916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17" w:history="1">
            <w:r w:rsidR="009C06AE" w:rsidRPr="00BC7631">
              <w:rPr>
                <w:rStyle w:val="Hyperlink"/>
                <w:noProof/>
              </w:rPr>
              <w:t>6.2</w:t>
            </w:r>
            <w:r w:rsidR="009C06AE">
              <w:rPr>
                <w:noProof/>
              </w:rPr>
              <w:tab/>
            </w:r>
            <w:r w:rsidR="009C06AE" w:rsidRPr="00BC7631">
              <w:rPr>
                <w:rStyle w:val="Hyperlink"/>
                <w:noProof/>
              </w:rPr>
              <w:t>Source Control</w:t>
            </w:r>
            <w:r w:rsidR="009C06AE">
              <w:rPr>
                <w:noProof/>
                <w:webHidden/>
              </w:rPr>
              <w:tab/>
            </w:r>
            <w:r w:rsidR="009C06AE">
              <w:rPr>
                <w:noProof/>
                <w:webHidden/>
              </w:rPr>
              <w:fldChar w:fldCharType="begin"/>
            </w:r>
            <w:r w:rsidR="009C06AE">
              <w:rPr>
                <w:noProof/>
                <w:webHidden/>
              </w:rPr>
              <w:instrText xml:space="preserve"> PAGEREF _Toc352958917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18" w:history="1">
            <w:r w:rsidR="009C06AE" w:rsidRPr="00BC7631">
              <w:rPr>
                <w:rStyle w:val="Hyperlink"/>
                <w:noProof/>
              </w:rPr>
              <w:t>6.3</w:t>
            </w:r>
            <w:r w:rsidR="009C06AE">
              <w:rPr>
                <w:noProof/>
              </w:rPr>
              <w:tab/>
            </w:r>
            <w:r w:rsidR="009C06AE" w:rsidRPr="00BC7631">
              <w:rPr>
                <w:rStyle w:val="Hyperlink"/>
                <w:noProof/>
              </w:rPr>
              <w:t>Dependencies</w:t>
            </w:r>
            <w:r w:rsidR="009C06AE">
              <w:rPr>
                <w:noProof/>
                <w:webHidden/>
              </w:rPr>
              <w:tab/>
            </w:r>
            <w:r w:rsidR="009C06AE">
              <w:rPr>
                <w:noProof/>
                <w:webHidden/>
              </w:rPr>
              <w:fldChar w:fldCharType="begin"/>
            </w:r>
            <w:r w:rsidR="009C06AE">
              <w:rPr>
                <w:noProof/>
                <w:webHidden/>
              </w:rPr>
              <w:instrText xml:space="preserve"> PAGEREF _Toc352958918 \h </w:instrText>
            </w:r>
            <w:r w:rsidR="009C06AE">
              <w:rPr>
                <w:noProof/>
                <w:webHidden/>
              </w:rPr>
            </w:r>
            <w:r w:rsidR="009C06AE">
              <w:rPr>
                <w:noProof/>
                <w:webHidden/>
              </w:rPr>
              <w:fldChar w:fldCharType="separate"/>
            </w:r>
            <w:r w:rsidR="009C06AE">
              <w:rPr>
                <w:noProof/>
                <w:webHidden/>
              </w:rPr>
              <w:t>23</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19" w:history="1">
            <w:r w:rsidR="009C06AE" w:rsidRPr="00BC7631">
              <w:rPr>
                <w:rStyle w:val="Hyperlink"/>
                <w:noProof/>
              </w:rPr>
              <w:t>6.4</w:t>
            </w:r>
            <w:r w:rsidR="009C06AE">
              <w:rPr>
                <w:noProof/>
              </w:rPr>
              <w:tab/>
            </w:r>
            <w:r w:rsidR="009C06AE" w:rsidRPr="00BC7631">
              <w:rPr>
                <w:rStyle w:val="Hyperlink"/>
                <w:noProof/>
              </w:rPr>
              <w:t>Build Environment</w:t>
            </w:r>
            <w:r w:rsidR="009C06AE">
              <w:rPr>
                <w:noProof/>
                <w:webHidden/>
              </w:rPr>
              <w:tab/>
            </w:r>
            <w:r w:rsidR="009C06AE">
              <w:rPr>
                <w:noProof/>
                <w:webHidden/>
              </w:rPr>
              <w:fldChar w:fldCharType="begin"/>
            </w:r>
            <w:r w:rsidR="009C06AE">
              <w:rPr>
                <w:noProof/>
                <w:webHidden/>
              </w:rPr>
              <w:instrText xml:space="preserve"> PAGEREF _Toc352958919 \h </w:instrText>
            </w:r>
            <w:r w:rsidR="009C06AE">
              <w:rPr>
                <w:noProof/>
                <w:webHidden/>
              </w:rPr>
            </w:r>
            <w:r w:rsidR="009C06AE">
              <w:rPr>
                <w:noProof/>
                <w:webHidden/>
              </w:rPr>
              <w:fldChar w:fldCharType="separate"/>
            </w:r>
            <w:r w:rsidR="009C06AE">
              <w:rPr>
                <w:noProof/>
                <w:webHidden/>
              </w:rPr>
              <w:t>24</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20" w:history="1">
            <w:r w:rsidR="009C06AE" w:rsidRPr="00BC7631">
              <w:rPr>
                <w:rStyle w:val="Hyperlink"/>
                <w:noProof/>
              </w:rPr>
              <w:t>6.5</w:t>
            </w:r>
            <w:r w:rsidR="009C06AE">
              <w:rPr>
                <w:noProof/>
              </w:rPr>
              <w:tab/>
            </w:r>
            <w:r w:rsidR="009C06AE" w:rsidRPr="00BC7631">
              <w:rPr>
                <w:rStyle w:val="Hyperlink"/>
                <w:noProof/>
              </w:rPr>
              <w:t>Development Machine Setup</w:t>
            </w:r>
            <w:r w:rsidR="009C06AE">
              <w:rPr>
                <w:noProof/>
                <w:webHidden/>
              </w:rPr>
              <w:tab/>
            </w:r>
            <w:r w:rsidR="009C06AE">
              <w:rPr>
                <w:noProof/>
                <w:webHidden/>
              </w:rPr>
              <w:fldChar w:fldCharType="begin"/>
            </w:r>
            <w:r w:rsidR="009C06AE">
              <w:rPr>
                <w:noProof/>
                <w:webHidden/>
              </w:rPr>
              <w:instrText xml:space="preserve"> PAGEREF _Toc352958920 \h </w:instrText>
            </w:r>
            <w:r w:rsidR="009C06AE">
              <w:rPr>
                <w:noProof/>
                <w:webHidden/>
              </w:rPr>
            </w:r>
            <w:r w:rsidR="009C06AE">
              <w:rPr>
                <w:noProof/>
                <w:webHidden/>
              </w:rPr>
              <w:fldChar w:fldCharType="separate"/>
            </w:r>
            <w:r w:rsidR="009C06AE">
              <w:rPr>
                <w:noProof/>
                <w:webHidden/>
              </w:rPr>
              <w:t>24</w:t>
            </w:r>
            <w:r w:rsidR="009C06AE">
              <w:rPr>
                <w:noProof/>
                <w:webHidden/>
              </w:rPr>
              <w:fldChar w:fldCharType="end"/>
            </w:r>
          </w:hyperlink>
        </w:p>
        <w:p w:rsidR="009C06AE" w:rsidRDefault="00560526">
          <w:pPr>
            <w:pStyle w:val="TOC1"/>
            <w:tabs>
              <w:tab w:val="left" w:pos="880"/>
            </w:tabs>
            <w:rPr>
              <w:noProof/>
            </w:rPr>
          </w:pPr>
          <w:hyperlink w:anchor="_Toc352958921" w:history="1">
            <w:r w:rsidR="009C06AE" w:rsidRPr="00BC7631">
              <w:rPr>
                <w:rStyle w:val="Hyperlink"/>
                <w:noProof/>
              </w:rPr>
              <w:t>7.0</w:t>
            </w:r>
            <w:r w:rsidR="009C06AE">
              <w:rPr>
                <w:noProof/>
              </w:rPr>
              <w:tab/>
            </w:r>
            <w:r w:rsidR="009C06AE" w:rsidRPr="00BC7631">
              <w:rPr>
                <w:rStyle w:val="Hyperlink"/>
                <w:noProof/>
              </w:rPr>
              <w:t>Release | Setup | Deployment</w:t>
            </w:r>
            <w:r w:rsidR="009C06AE">
              <w:rPr>
                <w:noProof/>
                <w:webHidden/>
              </w:rPr>
              <w:tab/>
            </w:r>
            <w:r w:rsidR="009C06AE">
              <w:rPr>
                <w:noProof/>
                <w:webHidden/>
              </w:rPr>
              <w:fldChar w:fldCharType="begin"/>
            </w:r>
            <w:r w:rsidR="009C06AE">
              <w:rPr>
                <w:noProof/>
                <w:webHidden/>
              </w:rPr>
              <w:instrText xml:space="preserve"> PAGEREF _Toc352958921 \h </w:instrText>
            </w:r>
            <w:r w:rsidR="009C06AE">
              <w:rPr>
                <w:noProof/>
                <w:webHidden/>
              </w:rPr>
            </w:r>
            <w:r w:rsidR="009C06AE">
              <w:rPr>
                <w:noProof/>
                <w:webHidden/>
              </w:rPr>
              <w:fldChar w:fldCharType="separate"/>
            </w:r>
            <w:r w:rsidR="009C06AE">
              <w:rPr>
                <w:noProof/>
                <w:webHidden/>
              </w:rPr>
              <w:t>24</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22" w:history="1">
            <w:r w:rsidR="009C06AE" w:rsidRPr="00BC7631">
              <w:rPr>
                <w:rStyle w:val="Hyperlink"/>
                <w:noProof/>
              </w:rPr>
              <w:t>7.1</w:t>
            </w:r>
            <w:r w:rsidR="009C06AE">
              <w:rPr>
                <w:noProof/>
              </w:rPr>
              <w:tab/>
            </w:r>
            <w:r w:rsidR="009C06AE" w:rsidRPr="00BC7631">
              <w:rPr>
                <w:rStyle w:val="Hyperlink"/>
                <w:noProof/>
              </w:rPr>
              <w:t>Deployment Information and Dependencies</w:t>
            </w:r>
            <w:r w:rsidR="009C06AE">
              <w:rPr>
                <w:noProof/>
                <w:webHidden/>
              </w:rPr>
              <w:tab/>
            </w:r>
            <w:r w:rsidR="009C06AE">
              <w:rPr>
                <w:noProof/>
                <w:webHidden/>
              </w:rPr>
              <w:fldChar w:fldCharType="begin"/>
            </w:r>
            <w:r w:rsidR="009C06AE">
              <w:rPr>
                <w:noProof/>
                <w:webHidden/>
              </w:rPr>
              <w:instrText xml:space="preserve"> PAGEREF _Toc352958922 \h </w:instrText>
            </w:r>
            <w:r w:rsidR="009C06AE">
              <w:rPr>
                <w:noProof/>
                <w:webHidden/>
              </w:rPr>
            </w:r>
            <w:r w:rsidR="009C06AE">
              <w:rPr>
                <w:noProof/>
                <w:webHidden/>
              </w:rPr>
              <w:fldChar w:fldCharType="separate"/>
            </w:r>
            <w:r w:rsidR="009C06AE">
              <w:rPr>
                <w:noProof/>
                <w:webHidden/>
              </w:rPr>
              <w:t>24</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23" w:history="1">
            <w:r w:rsidR="009C06AE" w:rsidRPr="00BC7631">
              <w:rPr>
                <w:rStyle w:val="Hyperlink"/>
                <w:noProof/>
              </w:rPr>
              <w:t>7.2</w:t>
            </w:r>
            <w:r w:rsidR="009C06AE">
              <w:rPr>
                <w:noProof/>
              </w:rPr>
              <w:tab/>
            </w:r>
            <w:r w:rsidR="009C06AE" w:rsidRPr="00BC7631">
              <w:rPr>
                <w:rStyle w:val="Hyperlink"/>
                <w:noProof/>
              </w:rPr>
              <w:t>Setup Information</w:t>
            </w:r>
            <w:r w:rsidR="009C06AE">
              <w:rPr>
                <w:noProof/>
                <w:webHidden/>
              </w:rPr>
              <w:tab/>
            </w:r>
            <w:r w:rsidR="009C06AE">
              <w:rPr>
                <w:noProof/>
                <w:webHidden/>
              </w:rPr>
              <w:fldChar w:fldCharType="begin"/>
            </w:r>
            <w:r w:rsidR="009C06AE">
              <w:rPr>
                <w:noProof/>
                <w:webHidden/>
              </w:rPr>
              <w:instrText xml:space="preserve"> PAGEREF _Toc352958923 \h </w:instrText>
            </w:r>
            <w:r w:rsidR="009C06AE">
              <w:rPr>
                <w:noProof/>
                <w:webHidden/>
              </w:rPr>
            </w:r>
            <w:r w:rsidR="009C06AE">
              <w:rPr>
                <w:noProof/>
                <w:webHidden/>
              </w:rPr>
              <w:fldChar w:fldCharType="separate"/>
            </w:r>
            <w:r w:rsidR="009C06AE">
              <w:rPr>
                <w:noProof/>
                <w:webHidden/>
              </w:rPr>
              <w:t>24</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24" w:history="1">
            <w:r w:rsidR="009C06AE" w:rsidRPr="00BC7631">
              <w:rPr>
                <w:rStyle w:val="Hyperlink"/>
                <w:noProof/>
              </w:rPr>
              <w:t>7.3</w:t>
            </w:r>
            <w:r w:rsidR="009C06AE">
              <w:rPr>
                <w:noProof/>
              </w:rPr>
              <w:tab/>
            </w:r>
            <w:r w:rsidR="009C06AE" w:rsidRPr="00BC7631">
              <w:rPr>
                <w:rStyle w:val="Hyperlink"/>
                <w:noProof/>
              </w:rPr>
              <w:t>System Versioning Information</w:t>
            </w:r>
            <w:r w:rsidR="009C06AE">
              <w:rPr>
                <w:noProof/>
                <w:webHidden/>
              </w:rPr>
              <w:tab/>
            </w:r>
            <w:r w:rsidR="009C06AE">
              <w:rPr>
                <w:noProof/>
                <w:webHidden/>
              </w:rPr>
              <w:fldChar w:fldCharType="begin"/>
            </w:r>
            <w:r w:rsidR="009C06AE">
              <w:rPr>
                <w:noProof/>
                <w:webHidden/>
              </w:rPr>
              <w:instrText xml:space="preserve"> PAGEREF _Toc352958924 \h </w:instrText>
            </w:r>
            <w:r w:rsidR="009C06AE">
              <w:rPr>
                <w:noProof/>
                <w:webHidden/>
              </w:rPr>
            </w:r>
            <w:r w:rsidR="009C06AE">
              <w:rPr>
                <w:noProof/>
                <w:webHidden/>
              </w:rPr>
              <w:fldChar w:fldCharType="separate"/>
            </w:r>
            <w:r w:rsidR="009C06AE">
              <w:rPr>
                <w:noProof/>
                <w:webHidden/>
              </w:rPr>
              <w:t>24</w:t>
            </w:r>
            <w:r w:rsidR="009C06AE">
              <w:rPr>
                <w:noProof/>
                <w:webHidden/>
              </w:rPr>
              <w:fldChar w:fldCharType="end"/>
            </w:r>
          </w:hyperlink>
        </w:p>
        <w:p w:rsidR="009C06AE" w:rsidRDefault="00560526">
          <w:pPr>
            <w:pStyle w:val="TOC1"/>
            <w:tabs>
              <w:tab w:val="left" w:pos="880"/>
            </w:tabs>
            <w:rPr>
              <w:noProof/>
            </w:rPr>
          </w:pPr>
          <w:hyperlink w:anchor="_Toc352958925" w:history="1">
            <w:r w:rsidR="009C06AE" w:rsidRPr="00BC7631">
              <w:rPr>
                <w:rStyle w:val="Hyperlink"/>
                <w:noProof/>
              </w:rPr>
              <w:t>8.0</w:t>
            </w:r>
            <w:r w:rsidR="009C06AE">
              <w:rPr>
                <w:noProof/>
              </w:rPr>
              <w:tab/>
            </w:r>
            <w:r w:rsidR="009C06AE" w:rsidRPr="00BC7631">
              <w:rPr>
                <w:rStyle w:val="Hyperlink"/>
                <w:noProof/>
              </w:rPr>
              <w:t>End User Documentation</w:t>
            </w:r>
            <w:r w:rsidR="009C06AE">
              <w:rPr>
                <w:noProof/>
                <w:webHidden/>
              </w:rPr>
              <w:tab/>
            </w:r>
            <w:r w:rsidR="009C06AE">
              <w:rPr>
                <w:noProof/>
                <w:webHidden/>
              </w:rPr>
              <w:fldChar w:fldCharType="begin"/>
            </w:r>
            <w:r w:rsidR="009C06AE">
              <w:rPr>
                <w:noProof/>
                <w:webHidden/>
              </w:rPr>
              <w:instrText xml:space="preserve"> PAGEREF _Toc352958925 \h </w:instrText>
            </w:r>
            <w:r w:rsidR="009C06AE">
              <w:rPr>
                <w:noProof/>
                <w:webHidden/>
              </w:rPr>
            </w:r>
            <w:r w:rsidR="009C06AE">
              <w:rPr>
                <w:noProof/>
                <w:webHidden/>
              </w:rPr>
              <w:fldChar w:fldCharType="separate"/>
            </w:r>
            <w:r w:rsidR="009C06AE">
              <w:rPr>
                <w:noProof/>
                <w:webHidden/>
              </w:rPr>
              <w:t>24</w:t>
            </w:r>
            <w:r w:rsidR="009C06AE">
              <w:rPr>
                <w:noProof/>
                <w:webHidden/>
              </w:rPr>
              <w:fldChar w:fldCharType="end"/>
            </w:r>
          </w:hyperlink>
        </w:p>
        <w:p w:rsidR="009C06AE" w:rsidRDefault="00560526">
          <w:pPr>
            <w:pStyle w:val="TOC1"/>
            <w:tabs>
              <w:tab w:val="left" w:pos="1540"/>
            </w:tabs>
            <w:rPr>
              <w:noProof/>
            </w:rPr>
          </w:pPr>
          <w:hyperlink w:anchor="_Toc352958926" w:history="1">
            <w:r w:rsidR="009C06AE" w:rsidRPr="00BC7631">
              <w:rPr>
                <w:rStyle w:val="Hyperlink"/>
                <w:noProof/>
              </w:rPr>
              <w:t>Appendix I:</w:t>
            </w:r>
            <w:r w:rsidR="009C06AE">
              <w:rPr>
                <w:noProof/>
              </w:rPr>
              <w:tab/>
            </w:r>
            <w:r w:rsidR="009C06AE" w:rsidRPr="00BC7631">
              <w:rPr>
                <w:rStyle w:val="Hyperlink"/>
                <w:noProof/>
              </w:rPr>
              <w:t>List of Figures</w:t>
            </w:r>
            <w:r w:rsidR="009C06AE">
              <w:rPr>
                <w:noProof/>
                <w:webHidden/>
              </w:rPr>
              <w:tab/>
            </w:r>
            <w:r w:rsidR="009C06AE">
              <w:rPr>
                <w:noProof/>
                <w:webHidden/>
              </w:rPr>
              <w:fldChar w:fldCharType="begin"/>
            </w:r>
            <w:r w:rsidR="009C06AE">
              <w:rPr>
                <w:noProof/>
                <w:webHidden/>
              </w:rPr>
              <w:instrText xml:space="preserve"> PAGEREF _Toc352958926 \h </w:instrText>
            </w:r>
            <w:r w:rsidR="009C06AE">
              <w:rPr>
                <w:noProof/>
                <w:webHidden/>
              </w:rPr>
            </w:r>
            <w:r w:rsidR="009C06AE">
              <w:rPr>
                <w:noProof/>
                <w:webHidden/>
              </w:rPr>
              <w:fldChar w:fldCharType="separate"/>
            </w:r>
            <w:r w:rsidR="009C06AE">
              <w:rPr>
                <w:noProof/>
                <w:webHidden/>
              </w:rPr>
              <w:t>25</w:t>
            </w:r>
            <w:r w:rsidR="009C06AE">
              <w:rPr>
                <w:noProof/>
                <w:webHidden/>
              </w:rPr>
              <w:fldChar w:fldCharType="end"/>
            </w:r>
          </w:hyperlink>
        </w:p>
        <w:p w:rsidR="009C06AE" w:rsidRDefault="00560526">
          <w:pPr>
            <w:pStyle w:val="TOC1"/>
            <w:tabs>
              <w:tab w:val="left" w:pos="1760"/>
            </w:tabs>
            <w:rPr>
              <w:noProof/>
            </w:rPr>
          </w:pPr>
          <w:hyperlink w:anchor="_Toc352958927" w:history="1">
            <w:r w:rsidR="009C06AE" w:rsidRPr="00BC7631">
              <w:rPr>
                <w:rStyle w:val="Hyperlink"/>
                <w:noProof/>
              </w:rPr>
              <w:t>Appendix II:</w:t>
            </w:r>
            <w:r w:rsidR="009C06AE">
              <w:rPr>
                <w:noProof/>
              </w:rPr>
              <w:tab/>
            </w:r>
            <w:r w:rsidR="009C06AE" w:rsidRPr="00BC7631">
              <w:rPr>
                <w:rStyle w:val="Hyperlink"/>
                <w:noProof/>
              </w:rPr>
              <w:t>Supporting Information and Details</w:t>
            </w:r>
            <w:r w:rsidR="009C06AE">
              <w:rPr>
                <w:noProof/>
                <w:webHidden/>
              </w:rPr>
              <w:tab/>
            </w:r>
            <w:r w:rsidR="009C06AE">
              <w:rPr>
                <w:noProof/>
                <w:webHidden/>
              </w:rPr>
              <w:fldChar w:fldCharType="begin"/>
            </w:r>
            <w:r w:rsidR="009C06AE">
              <w:rPr>
                <w:noProof/>
                <w:webHidden/>
              </w:rPr>
              <w:instrText xml:space="preserve"> PAGEREF _Toc352958927 \h </w:instrText>
            </w:r>
            <w:r w:rsidR="009C06AE">
              <w:rPr>
                <w:noProof/>
                <w:webHidden/>
              </w:rPr>
            </w:r>
            <w:r w:rsidR="009C06AE">
              <w:rPr>
                <w:noProof/>
                <w:webHidden/>
              </w:rPr>
              <w:fldChar w:fldCharType="separate"/>
            </w:r>
            <w:r w:rsidR="009C06AE">
              <w:rPr>
                <w:noProof/>
                <w:webHidden/>
              </w:rPr>
              <w:t>26</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28" w:history="1">
            <w:r w:rsidR="009C06AE" w:rsidRPr="00BC7631">
              <w:rPr>
                <w:rStyle w:val="Hyperlink"/>
                <w:noProof/>
              </w:rPr>
              <w:t>II.1</w:t>
            </w:r>
            <w:r w:rsidR="009C06AE">
              <w:rPr>
                <w:noProof/>
              </w:rPr>
              <w:tab/>
            </w:r>
            <w:r w:rsidR="009C06AE" w:rsidRPr="00BC7631">
              <w:rPr>
                <w:rStyle w:val="Hyperlink"/>
                <w:noProof/>
              </w:rPr>
              <w:t>Database Schema</w:t>
            </w:r>
            <w:r w:rsidR="009C06AE">
              <w:rPr>
                <w:noProof/>
                <w:webHidden/>
              </w:rPr>
              <w:tab/>
            </w:r>
            <w:r w:rsidR="009C06AE">
              <w:rPr>
                <w:noProof/>
                <w:webHidden/>
              </w:rPr>
              <w:fldChar w:fldCharType="begin"/>
            </w:r>
            <w:r w:rsidR="009C06AE">
              <w:rPr>
                <w:noProof/>
                <w:webHidden/>
              </w:rPr>
              <w:instrText xml:space="preserve"> PAGEREF _Toc352958928 \h </w:instrText>
            </w:r>
            <w:r w:rsidR="009C06AE">
              <w:rPr>
                <w:noProof/>
                <w:webHidden/>
              </w:rPr>
            </w:r>
            <w:r w:rsidR="009C06AE">
              <w:rPr>
                <w:noProof/>
                <w:webHidden/>
              </w:rPr>
              <w:fldChar w:fldCharType="separate"/>
            </w:r>
            <w:r w:rsidR="009C06AE">
              <w:rPr>
                <w:noProof/>
                <w:webHidden/>
              </w:rPr>
              <w:t>26</w:t>
            </w:r>
            <w:r w:rsidR="009C06AE">
              <w:rPr>
                <w:noProof/>
                <w:webHidden/>
              </w:rPr>
              <w:fldChar w:fldCharType="end"/>
            </w:r>
          </w:hyperlink>
        </w:p>
        <w:p w:rsidR="009C06AE" w:rsidRDefault="00560526">
          <w:pPr>
            <w:pStyle w:val="TOC1"/>
            <w:tabs>
              <w:tab w:val="left" w:pos="1760"/>
            </w:tabs>
            <w:rPr>
              <w:noProof/>
            </w:rPr>
          </w:pPr>
          <w:hyperlink w:anchor="_Toc352958929" w:history="1">
            <w:r w:rsidR="009C06AE" w:rsidRPr="00BC7631">
              <w:rPr>
                <w:rStyle w:val="Hyperlink"/>
                <w:noProof/>
              </w:rPr>
              <w:t>Appendix III:</w:t>
            </w:r>
            <w:r w:rsidR="009C06AE">
              <w:rPr>
                <w:noProof/>
              </w:rPr>
              <w:tab/>
            </w:r>
            <w:r w:rsidR="009C06AE" w:rsidRPr="00BC7631">
              <w:rPr>
                <w:rStyle w:val="Hyperlink"/>
                <w:noProof/>
              </w:rPr>
              <w:t>Progress | Sprint Reports</w:t>
            </w:r>
            <w:r w:rsidR="009C06AE">
              <w:rPr>
                <w:noProof/>
                <w:webHidden/>
              </w:rPr>
              <w:tab/>
            </w:r>
            <w:r w:rsidR="009C06AE">
              <w:rPr>
                <w:noProof/>
                <w:webHidden/>
              </w:rPr>
              <w:fldChar w:fldCharType="begin"/>
            </w:r>
            <w:r w:rsidR="009C06AE">
              <w:rPr>
                <w:noProof/>
                <w:webHidden/>
              </w:rPr>
              <w:instrText xml:space="preserve"> PAGEREF _Toc352958929 \h </w:instrText>
            </w:r>
            <w:r w:rsidR="009C06AE">
              <w:rPr>
                <w:noProof/>
                <w:webHidden/>
              </w:rPr>
            </w:r>
            <w:r w:rsidR="009C06AE">
              <w:rPr>
                <w:noProof/>
                <w:webHidden/>
              </w:rPr>
              <w:fldChar w:fldCharType="separate"/>
            </w:r>
            <w:r w:rsidR="009C06AE">
              <w:rPr>
                <w:noProof/>
                <w:webHidden/>
              </w:rPr>
              <w:t>38</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30" w:history="1">
            <w:r w:rsidR="009C06AE" w:rsidRPr="00BC7631">
              <w:rPr>
                <w:rStyle w:val="Hyperlink"/>
                <w:noProof/>
              </w:rPr>
              <w:t>III.1</w:t>
            </w:r>
            <w:r w:rsidR="009C06AE">
              <w:rPr>
                <w:noProof/>
              </w:rPr>
              <w:tab/>
            </w:r>
            <w:r w:rsidR="009C06AE" w:rsidRPr="00BC7631">
              <w:rPr>
                <w:rStyle w:val="Hyperlink"/>
                <w:noProof/>
              </w:rPr>
              <w:t>Sprint 1 Progress Report</w:t>
            </w:r>
            <w:r w:rsidR="009C06AE">
              <w:rPr>
                <w:noProof/>
                <w:webHidden/>
              </w:rPr>
              <w:tab/>
            </w:r>
            <w:r w:rsidR="009C06AE">
              <w:rPr>
                <w:noProof/>
                <w:webHidden/>
              </w:rPr>
              <w:fldChar w:fldCharType="begin"/>
            </w:r>
            <w:r w:rsidR="009C06AE">
              <w:rPr>
                <w:noProof/>
                <w:webHidden/>
              </w:rPr>
              <w:instrText xml:space="preserve"> PAGEREF _Toc352958930 \h </w:instrText>
            </w:r>
            <w:r w:rsidR="009C06AE">
              <w:rPr>
                <w:noProof/>
                <w:webHidden/>
              </w:rPr>
            </w:r>
            <w:r w:rsidR="009C06AE">
              <w:rPr>
                <w:noProof/>
                <w:webHidden/>
              </w:rPr>
              <w:fldChar w:fldCharType="separate"/>
            </w:r>
            <w:r w:rsidR="009C06AE">
              <w:rPr>
                <w:noProof/>
                <w:webHidden/>
              </w:rPr>
              <w:t>38</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31" w:history="1">
            <w:r w:rsidR="009C06AE" w:rsidRPr="00BC7631">
              <w:rPr>
                <w:rStyle w:val="Hyperlink"/>
                <w:noProof/>
              </w:rPr>
              <w:t>III.2</w:t>
            </w:r>
            <w:r w:rsidR="009C06AE">
              <w:rPr>
                <w:noProof/>
              </w:rPr>
              <w:tab/>
            </w:r>
            <w:r w:rsidR="009C06AE" w:rsidRPr="00BC7631">
              <w:rPr>
                <w:rStyle w:val="Hyperlink"/>
                <w:noProof/>
              </w:rPr>
              <w:t>Sprint 2 Progress Report</w:t>
            </w:r>
            <w:r w:rsidR="009C06AE">
              <w:rPr>
                <w:noProof/>
                <w:webHidden/>
              </w:rPr>
              <w:tab/>
            </w:r>
            <w:r w:rsidR="009C06AE">
              <w:rPr>
                <w:noProof/>
                <w:webHidden/>
              </w:rPr>
              <w:fldChar w:fldCharType="begin"/>
            </w:r>
            <w:r w:rsidR="009C06AE">
              <w:rPr>
                <w:noProof/>
                <w:webHidden/>
              </w:rPr>
              <w:instrText xml:space="preserve"> PAGEREF _Toc352958931 \h </w:instrText>
            </w:r>
            <w:r w:rsidR="009C06AE">
              <w:rPr>
                <w:noProof/>
                <w:webHidden/>
              </w:rPr>
            </w:r>
            <w:r w:rsidR="009C06AE">
              <w:rPr>
                <w:noProof/>
                <w:webHidden/>
              </w:rPr>
              <w:fldChar w:fldCharType="separate"/>
            </w:r>
            <w:r w:rsidR="009C06AE">
              <w:rPr>
                <w:noProof/>
                <w:webHidden/>
              </w:rPr>
              <w:t>38</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32" w:history="1">
            <w:r w:rsidR="009C06AE" w:rsidRPr="00BC7631">
              <w:rPr>
                <w:rStyle w:val="Hyperlink"/>
                <w:noProof/>
              </w:rPr>
              <w:t>III.3</w:t>
            </w:r>
            <w:r w:rsidR="009C06AE">
              <w:rPr>
                <w:noProof/>
              </w:rPr>
              <w:tab/>
            </w:r>
            <w:r w:rsidR="009C06AE" w:rsidRPr="00BC7631">
              <w:rPr>
                <w:rStyle w:val="Hyperlink"/>
                <w:noProof/>
              </w:rPr>
              <w:t>Sprint 2 Progress Report</w:t>
            </w:r>
            <w:r w:rsidR="009C06AE">
              <w:rPr>
                <w:noProof/>
                <w:webHidden/>
              </w:rPr>
              <w:tab/>
            </w:r>
            <w:r w:rsidR="009C06AE">
              <w:rPr>
                <w:noProof/>
                <w:webHidden/>
              </w:rPr>
              <w:fldChar w:fldCharType="begin"/>
            </w:r>
            <w:r w:rsidR="009C06AE">
              <w:rPr>
                <w:noProof/>
                <w:webHidden/>
              </w:rPr>
              <w:instrText xml:space="preserve"> PAGEREF _Toc352958932 \h </w:instrText>
            </w:r>
            <w:r w:rsidR="009C06AE">
              <w:rPr>
                <w:noProof/>
                <w:webHidden/>
              </w:rPr>
            </w:r>
            <w:r w:rsidR="009C06AE">
              <w:rPr>
                <w:noProof/>
                <w:webHidden/>
              </w:rPr>
              <w:fldChar w:fldCharType="separate"/>
            </w:r>
            <w:r w:rsidR="009C06AE">
              <w:rPr>
                <w:noProof/>
                <w:webHidden/>
              </w:rPr>
              <w:t>38</w:t>
            </w:r>
            <w:r w:rsidR="009C06AE">
              <w:rPr>
                <w:noProof/>
                <w:webHidden/>
              </w:rPr>
              <w:fldChar w:fldCharType="end"/>
            </w:r>
          </w:hyperlink>
        </w:p>
        <w:p w:rsidR="009C06AE" w:rsidRDefault="00560526">
          <w:pPr>
            <w:pStyle w:val="TOC1"/>
            <w:tabs>
              <w:tab w:val="left" w:pos="1760"/>
            </w:tabs>
            <w:rPr>
              <w:noProof/>
            </w:rPr>
          </w:pPr>
          <w:hyperlink w:anchor="_Toc352958933" w:history="1">
            <w:r w:rsidR="009C06AE" w:rsidRPr="00BC7631">
              <w:rPr>
                <w:rStyle w:val="Hyperlink"/>
                <w:noProof/>
              </w:rPr>
              <w:t>Appendix IV:</w:t>
            </w:r>
            <w:r w:rsidR="009C06AE">
              <w:rPr>
                <w:noProof/>
              </w:rPr>
              <w:tab/>
            </w:r>
            <w:r w:rsidR="009C06AE" w:rsidRPr="00BC7631">
              <w:rPr>
                <w:rStyle w:val="Hyperlink"/>
                <w:noProof/>
              </w:rPr>
              <w:t>Class Documentation</w:t>
            </w:r>
            <w:r w:rsidR="009C06AE">
              <w:rPr>
                <w:noProof/>
                <w:webHidden/>
              </w:rPr>
              <w:tab/>
            </w:r>
            <w:r w:rsidR="009C06AE">
              <w:rPr>
                <w:noProof/>
                <w:webHidden/>
              </w:rPr>
              <w:fldChar w:fldCharType="begin"/>
            </w:r>
            <w:r w:rsidR="009C06AE">
              <w:rPr>
                <w:noProof/>
                <w:webHidden/>
              </w:rPr>
              <w:instrText xml:space="preserve"> PAGEREF _Toc352958933 \h </w:instrText>
            </w:r>
            <w:r w:rsidR="009C06AE">
              <w:rPr>
                <w:noProof/>
                <w:webHidden/>
              </w:rPr>
            </w:r>
            <w:r w:rsidR="009C06AE">
              <w:rPr>
                <w:noProof/>
                <w:webHidden/>
              </w:rPr>
              <w:fldChar w:fldCharType="separate"/>
            </w:r>
            <w:r w:rsidR="009C06AE">
              <w:rPr>
                <w:noProof/>
                <w:webHidden/>
              </w:rPr>
              <w:t>38</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34" w:history="1">
            <w:r w:rsidR="009C06AE" w:rsidRPr="00BC7631">
              <w:rPr>
                <w:rStyle w:val="Hyperlink"/>
                <w:noProof/>
              </w:rPr>
              <w:t>IV.1</w:t>
            </w:r>
            <w:r w:rsidR="009C06AE">
              <w:rPr>
                <w:noProof/>
              </w:rPr>
              <w:tab/>
            </w:r>
            <w:r w:rsidR="009C06AE" w:rsidRPr="00BC7631">
              <w:rPr>
                <w:rStyle w:val="Hyperlink"/>
                <w:noProof/>
              </w:rPr>
              <w:t>Class Citation</w:t>
            </w:r>
            <w:r w:rsidR="009C06AE">
              <w:rPr>
                <w:noProof/>
                <w:webHidden/>
              </w:rPr>
              <w:tab/>
            </w:r>
            <w:r w:rsidR="009C06AE">
              <w:rPr>
                <w:noProof/>
                <w:webHidden/>
              </w:rPr>
              <w:fldChar w:fldCharType="begin"/>
            </w:r>
            <w:r w:rsidR="009C06AE">
              <w:rPr>
                <w:noProof/>
                <w:webHidden/>
              </w:rPr>
              <w:instrText xml:space="preserve"> PAGEREF _Toc352958934 \h </w:instrText>
            </w:r>
            <w:r w:rsidR="009C06AE">
              <w:rPr>
                <w:noProof/>
                <w:webHidden/>
              </w:rPr>
            </w:r>
            <w:r w:rsidR="009C06AE">
              <w:rPr>
                <w:noProof/>
                <w:webHidden/>
              </w:rPr>
              <w:fldChar w:fldCharType="separate"/>
            </w:r>
            <w:r w:rsidR="009C06AE">
              <w:rPr>
                <w:noProof/>
                <w:webHidden/>
              </w:rPr>
              <w:t>38</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35" w:history="1">
            <w:r w:rsidR="009C06AE" w:rsidRPr="00BC7631">
              <w:rPr>
                <w:rStyle w:val="Hyperlink"/>
                <w:noProof/>
              </w:rPr>
              <w:t>IV.1.1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_Toc352958935 \h </w:instrText>
            </w:r>
            <w:r w:rsidR="009C06AE">
              <w:rPr>
                <w:noProof/>
                <w:webHidden/>
              </w:rPr>
            </w:r>
            <w:r w:rsidR="009C06AE">
              <w:rPr>
                <w:noProof/>
                <w:webHidden/>
              </w:rPr>
              <w:fldChar w:fldCharType="separate"/>
            </w:r>
            <w:r w:rsidR="009C06AE">
              <w:rPr>
                <w:noProof/>
                <w:webHidden/>
              </w:rPr>
              <w:t>38</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36" w:history="1">
            <w:r w:rsidR="009C06AE" w:rsidRPr="00BC7631">
              <w:rPr>
                <w:rStyle w:val="Hyperlink"/>
                <w:noProof/>
              </w:rPr>
              <w:t>IV.2</w:t>
            </w:r>
            <w:r w:rsidR="009C06AE">
              <w:rPr>
                <w:noProof/>
              </w:rPr>
              <w:tab/>
            </w:r>
            <w:r w:rsidR="009C06AE" w:rsidRPr="00BC7631">
              <w:rPr>
                <w:rStyle w:val="Hyperlink"/>
                <w:noProof/>
              </w:rPr>
              <w:t>Class Core</w:t>
            </w:r>
            <w:r w:rsidR="009C06AE">
              <w:rPr>
                <w:noProof/>
                <w:webHidden/>
              </w:rPr>
              <w:tab/>
            </w:r>
            <w:r w:rsidR="009C06AE">
              <w:rPr>
                <w:noProof/>
                <w:webHidden/>
              </w:rPr>
              <w:fldChar w:fldCharType="begin"/>
            </w:r>
            <w:r w:rsidR="009C06AE">
              <w:rPr>
                <w:noProof/>
                <w:webHidden/>
              </w:rPr>
              <w:instrText xml:space="preserve"> PAGEREF _Toc352958936 \h </w:instrText>
            </w:r>
            <w:r w:rsidR="009C06AE">
              <w:rPr>
                <w:noProof/>
                <w:webHidden/>
              </w:rPr>
            </w:r>
            <w:r w:rsidR="009C06AE">
              <w:rPr>
                <w:noProof/>
                <w:webHidden/>
              </w:rPr>
              <w:fldChar w:fldCharType="separate"/>
            </w:r>
            <w:r w:rsidR="009C06AE">
              <w:rPr>
                <w:noProof/>
                <w:webHidden/>
              </w:rPr>
              <w:t>39</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37" w:history="1">
            <w:r w:rsidR="009C06AE" w:rsidRPr="00BC7631">
              <w:rPr>
                <w:rStyle w:val="Hyperlink"/>
                <w:noProof/>
              </w:rPr>
              <w:t>IV.2.1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_Toc352958937 \h </w:instrText>
            </w:r>
            <w:r w:rsidR="009C06AE">
              <w:rPr>
                <w:noProof/>
                <w:webHidden/>
              </w:rPr>
            </w:r>
            <w:r w:rsidR="009C06AE">
              <w:rPr>
                <w:noProof/>
                <w:webHidden/>
              </w:rPr>
              <w:fldChar w:fldCharType="separate"/>
            </w:r>
            <w:r w:rsidR="009C06AE">
              <w:rPr>
                <w:noProof/>
                <w:webHidden/>
              </w:rPr>
              <w:t>39</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38" w:history="1">
            <w:r w:rsidR="009C06AE" w:rsidRPr="00BC7631">
              <w:rPr>
                <w:rStyle w:val="Hyperlink"/>
                <w:noProof/>
              </w:rPr>
              <w:t>IV.3</w:t>
            </w:r>
            <w:r w:rsidR="009C06AE">
              <w:rPr>
                <w:noProof/>
              </w:rPr>
              <w:tab/>
            </w:r>
            <w:r w:rsidR="009C06AE" w:rsidRPr="00BC7631">
              <w:rPr>
                <w:rStyle w:val="Hyperlink"/>
                <w:noProof/>
              </w:rPr>
              <w:t>Class Court Location</w:t>
            </w:r>
            <w:r w:rsidR="009C06AE">
              <w:rPr>
                <w:noProof/>
                <w:webHidden/>
              </w:rPr>
              <w:tab/>
            </w:r>
            <w:r w:rsidR="009C06AE">
              <w:rPr>
                <w:noProof/>
                <w:webHidden/>
              </w:rPr>
              <w:fldChar w:fldCharType="begin"/>
            </w:r>
            <w:r w:rsidR="009C06AE">
              <w:rPr>
                <w:noProof/>
                <w:webHidden/>
              </w:rPr>
              <w:instrText xml:space="preserve"> PAGEREF _Toc352958938 \h </w:instrText>
            </w:r>
            <w:r w:rsidR="009C06AE">
              <w:rPr>
                <w:noProof/>
                <w:webHidden/>
              </w:rPr>
            </w:r>
            <w:r w:rsidR="009C06AE">
              <w:rPr>
                <w:noProof/>
                <w:webHidden/>
              </w:rPr>
              <w:fldChar w:fldCharType="separate"/>
            </w:r>
            <w:r w:rsidR="009C06AE">
              <w:rPr>
                <w:noProof/>
                <w:webHidden/>
              </w:rPr>
              <w:t>39</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39" w:history="1">
            <w:r w:rsidR="009C06AE" w:rsidRPr="00BC7631">
              <w:rPr>
                <w:rStyle w:val="Hyperlink"/>
                <w:noProof/>
              </w:rPr>
              <w:t>IV.3.1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_Toc352958939 \h </w:instrText>
            </w:r>
            <w:r w:rsidR="009C06AE">
              <w:rPr>
                <w:noProof/>
                <w:webHidden/>
              </w:rPr>
            </w:r>
            <w:r w:rsidR="009C06AE">
              <w:rPr>
                <w:noProof/>
                <w:webHidden/>
              </w:rPr>
              <w:fldChar w:fldCharType="separate"/>
            </w:r>
            <w:r w:rsidR="009C06AE">
              <w:rPr>
                <w:noProof/>
                <w:webHidden/>
              </w:rPr>
              <w:t>40</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40" w:history="1">
            <w:r w:rsidR="009C06AE" w:rsidRPr="00BC7631">
              <w:rPr>
                <w:rStyle w:val="Hyperlink"/>
                <w:noProof/>
              </w:rPr>
              <w:t>IV.4</w:t>
            </w:r>
            <w:r w:rsidR="009C06AE">
              <w:rPr>
                <w:noProof/>
              </w:rPr>
              <w:tab/>
            </w:r>
            <w:r w:rsidR="009C06AE" w:rsidRPr="00BC7631">
              <w:rPr>
                <w:rStyle w:val="Hyperlink"/>
                <w:noProof/>
              </w:rPr>
              <w:t>Class Court</w:t>
            </w:r>
            <w:r w:rsidR="009C06AE">
              <w:rPr>
                <w:noProof/>
                <w:webHidden/>
              </w:rPr>
              <w:tab/>
            </w:r>
            <w:r w:rsidR="009C06AE">
              <w:rPr>
                <w:noProof/>
                <w:webHidden/>
              </w:rPr>
              <w:fldChar w:fldCharType="begin"/>
            </w:r>
            <w:r w:rsidR="009C06AE">
              <w:rPr>
                <w:noProof/>
                <w:webHidden/>
              </w:rPr>
              <w:instrText xml:space="preserve"> PAGEREF _Toc352958940 \h </w:instrText>
            </w:r>
            <w:r w:rsidR="009C06AE">
              <w:rPr>
                <w:noProof/>
                <w:webHidden/>
              </w:rPr>
            </w:r>
            <w:r w:rsidR="009C06AE">
              <w:rPr>
                <w:noProof/>
                <w:webHidden/>
              </w:rPr>
              <w:fldChar w:fldCharType="separate"/>
            </w:r>
            <w:r w:rsidR="009C06AE">
              <w:rPr>
                <w:noProof/>
                <w:webHidden/>
              </w:rPr>
              <w:t>40</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41" w:history="1">
            <w:r w:rsidR="009C06AE" w:rsidRPr="00BC7631">
              <w:rPr>
                <w:rStyle w:val="Hyperlink"/>
                <w:noProof/>
              </w:rPr>
              <w:t>IV.4.1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_Toc352958941 \h </w:instrText>
            </w:r>
            <w:r w:rsidR="009C06AE">
              <w:rPr>
                <w:noProof/>
                <w:webHidden/>
              </w:rPr>
            </w:r>
            <w:r w:rsidR="009C06AE">
              <w:rPr>
                <w:noProof/>
                <w:webHidden/>
              </w:rPr>
              <w:fldChar w:fldCharType="separate"/>
            </w:r>
            <w:r w:rsidR="009C06AE">
              <w:rPr>
                <w:noProof/>
                <w:webHidden/>
              </w:rPr>
              <w:t>40</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42" w:history="1">
            <w:r w:rsidR="009C06AE" w:rsidRPr="00BC7631">
              <w:rPr>
                <w:rStyle w:val="Hyperlink"/>
                <w:noProof/>
              </w:rPr>
              <w:t>IV.5</w:t>
            </w:r>
            <w:r w:rsidR="009C06AE">
              <w:rPr>
                <w:noProof/>
              </w:rPr>
              <w:tab/>
            </w:r>
            <w:r w:rsidR="009C06AE" w:rsidRPr="00BC7631">
              <w:rPr>
                <w:rStyle w:val="Hyperlink"/>
                <w:noProof/>
              </w:rPr>
              <w:t>Class Data</w:t>
            </w:r>
            <w:r w:rsidR="009C06AE">
              <w:rPr>
                <w:noProof/>
                <w:webHidden/>
              </w:rPr>
              <w:tab/>
            </w:r>
            <w:r w:rsidR="009C06AE">
              <w:rPr>
                <w:noProof/>
                <w:webHidden/>
              </w:rPr>
              <w:fldChar w:fldCharType="begin"/>
            </w:r>
            <w:r w:rsidR="009C06AE">
              <w:rPr>
                <w:noProof/>
                <w:webHidden/>
              </w:rPr>
              <w:instrText xml:space="preserve"> PAGEREF _Toc352958942 \h </w:instrText>
            </w:r>
            <w:r w:rsidR="009C06AE">
              <w:rPr>
                <w:noProof/>
                <w:webHidden/>
              </w:rPr>
            </w:r>
            <w:r w:rsidR="009C06AE">
              <w:rPr>
                <w:noProof/>
                <w:webHidden/>
              </w:rPr>
              <w:fldChar w:fldCharType="separate"/>
            </w:r>
            <w:r w:rsidR="009C06AE">
              <w:rPr>
                <w:noProof/>
                <w:webHidden/>
              </w:rPr>
              <w:t>40</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43" w:history="1">
            <w:r w:rsidR="009C06AE" w:rsidRPr="00BC7631">
              <w:rPr>
                <w:rStyle w:val="Hyperlink"/>
                <w:noProof/>
              </w:rPr>
              <w:t>IV.5.1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_Toc352958943 \h </w:instrText>
            </w:r>
            <w:r w:rsidR="009C06AE">
              <w:rPr>
                <w:noProof/>
                <w:webHidden/>
              </w:rPr>
            </w:r>
            <w:r w:rsidR="009C06AE">
              <w:rPr>
                <w:noProof/>
                <w:webHidden/>
              </w:rPr>
              <w:fldChar w:fldCharType="separate"/>
            </w:r>
            <w:r w:rsidR="009C06AE">
              <w:rPr>
                <w:noProof/>
                <w:webHidden/>
              </w:rPr>
              <w:t>41</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44" w:history="1">
            <w:r w:rsidR="009C06AE" w:rsidRPr="00BC7631">
              <w:rPr>
                <w:rStyle w:val="Hyperlink"/>
                <w:noProof/>
              </w:rPr>
              <w:t>IV.6</w:t>
            </w:r>
            <w:r w:rsidR="009C06AE">
              <w:rPr>
                <w:noProof/>
              </w:rPr>
              <w:tab/>
            </w:r>
            <w:r w:rsidR="009C06AE" w:rsidRPr="00BC7631">
              <w:rPr>
                <w:rStyle w:val="Hyperlink"/>
                <w:noProof/>
              </w:rPr>
              <w:t>Class Defendant</w:t>
            </w:r>
            <w:r w:rsidR="009C06AE">
              <w:rPr>
                <w:noProof/>
                <w:webHidden/>
              </w:rPr>
              <w:tab/>
            </w:r>
            <w:r w:rsidR="009C06AE">
              <w:rPr>
                <w:noProof/>
                <w:webHidden/>
              </w:rPr>
              <w:fldChar w:fldCharType="begin"/>
            </w:r>
            <w:r w:rsidR="009C06AE">
              <w:rPr>
                <w:noProof/>
                <w:webHidden/>
              </w:rPr>
              <w:instrText xml:space="preserve"> PAGEREF _Toc352958944 \h </w:instrText>
            </w:r>
            <w:r w:rsidR="009C06AE">
              <w:rPr>
                <w:noProof/>
                <w:webHidden/>
              </w:rPr>
            </w:r>
            <w:r w:rsidR="009C06AE">
              <w:rPr>
                <w:noProof/>
                <w:webHidden/>
              </w:rPr>
              <w:fldChar w:fldCharType="separate"/>
            </w:r>
            <w:r w:rsidR="009C06AE">
              <w:rPr>
                <w:noProof/>
                <w:webHidden/>
              </w:rPr>
              <w:t>41</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45" w:history="1">
            <w:r w:rsidR="009C06AE" w:rsidRPr="00BC7631">
              <w:rPr>
                <w:rStyle w:val="Hyperlink"/>
                <w:noProof/>
              </w:rPr>
              <w:t>IV.6.1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_Toc352958945 \h </w:instrText>
            </w:r>
            <w:r w:rsidR="009C06AE">
              <w:rPr>
                <w:noProof/>
                <w:webHidden/>
              </w:rPr>
            </w:r>
            <w:r w:rsidR="009C06AE">
              <w:rPr>
                <w:noProof/>
                <w:webHidden/>
              </w:rPr>
              <w:fldChar w:fldCharType="separate"/>
            </w:r>
            <w:r w:rsidR="009C06AE">
              <w:rPr>
                <w:noProof/>
                <w:webHidden/>
              </w:rPr>
              <w:t>42</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46" w:history="1">
            <w:r w:rsidR="009C06AE" w:rsidRPr="00BC7631">
              <w:rPr>
                <w:rStyle w:val="Hyperlink"/>
                <w:noProof/>
              </w:rPr>
              <w:t>IV.7</w:t>
            </w:r>
            <w:r w:rsidR="009C06AE">
              <w:rPr>
                <w:noProof/>
              </w:rPr>
              <w:tab/>
            </w:r>
            <w:r w:rsidR="009C06AE" w:rsidRPr="00BC7631">
              <w:rPr>
                <w:rStyle w:val="Hyperlink"/>
                <w:noProof/>
              </w:rPr>
              <w:t>Class Guardian</w:t>
            </w:r>
            <w:r w:rsidR="009C06AE">
              <w:rPr>
                <w:noProof/>
                <w:webHidden/>
              </w:rPr>
              <w:tab/>
            </w:r>
            <w:r w:rsidR="009C06AE">
              <w:rPr>
                <w:noProof/>
                <w:webHidden/>
              </w:rPr>
              <w:fldChar w:fldCharType="begin"/>
            </w:r>
            <w:r w:rsidR="009C06AE">
              <w:rPr>
                <w:noProof/>
                <w:webHidden/>
              </w:rPr>
              <w:instrText xml:space="preserve"> PAGEREF _Toc352958946 \h </w:instrText>
            </w:r>
            <w:r w:rsidR="009C06AE">
              <w:rPr>
                <w:noProof/>
                <w:webHidden/>
              </w:rPr>
            </w:r>
            <w:r w:rsidR="009C06AE">
              <w:rPr>
                <w:noProof/>
                <w:webHidden/>
              </w:rPr>
              <w:fldChar w:fldCharType="separate"/>
            </w:r>
            <w:r w:rsidR="009C06AE">
              <w:rPr>
                <w:noProof/>
                <w:webHidden/>
              </w:rPr>
              <w:t>42</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47" w:history="1">
            <w:r w:rsidR="009C06AE" w:rsidRPr="00BC7631">
              <w:rPr>
                <w:rStyle w:val="Hyperlink"/>
                <w:noProof/>
              </w:rPr>
              <w:t>IV.7.1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_Toc352958947 \h </w:instrText>
            </w:r>
            <w:r w:rsidR="009C06AE">
              <w:rPr>
                <w:noProof/>
                <w:webHidden/>
              </w:rPr>
            </w:r>
            <w:r w:rsidR="009C06AE">
              <w:rPr>
                <w:noProof/>
                <w:webHidden/>
              </w:rPr>
              <w:fldChar w:fldCharType="separate"/>
            </w:r>
            <w:r w:rsidR="009C06AE">
              <w:rPr>
                <w:noProof/>
                <w:webHidden/>
              </w:rPr>
              <w:t>42</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48" w:history="1">
            <w:r w:rsidR="009C06AE" w:rsidRPr="00BC7631">
              <w:rPr>
                <w:rStyle w:val="Hyperlink"/>
                <w:noProof/>
              </w:rPr>
              <w:t>IV.8</w:t>
            </w:r>
            <w:r w:rsidR="009C06AE">
              <w:rPr>
                <w:noProof/>
              </w:rPr>
              <w:tab/>
            </w:r>
            <w:r w:rsidR="009C06AE" w:rsidRPr="00BC7631">
              <w:rPr>
                <w:rStyle w:val="Hyperlink"/>
                <w:noProof/>
              </w:rPr>
              <w:t>Class Location</w:t>
            </w:r>
            <w:r w:rsidR="009C06AE">
              <w:rPr>
                <w:noProof/>
                <w:webHidden/>
              </w:rPr>
              <w:tab/>
            </w:r>
            <w:r w:rsidR="009C06AE">
              <w:rPr>
                <w:noProof/>
                <w:webHidden/>
              </w:rPr>
              <w:fldChar w:fldCharType="begin"/>
            </w:r>
            <w:r w:rsidR="009C06AE">
              <w:rPr>
                <w:noProof/>
                <w:webHidden/>
              </w:rPr>
              <w:instrText xml:space="preserve"> PAGEREF _Toc352958948 \h </w:instrText>
            </w:r>
            <w:r w:rsidR="009C06AE">
              <w:rPr>
                <w:noProof/>
                <w:webHidden/>
              </w:rPr>
            </w:r>
            <w:r w:rsidR="009C06AE">
              <w:rPr>
                <w:noProof/>
                <w:webHidden/>
              </w:rPr>
              <w:fldChar w:fldCharType="separate"/>
            </w:r>
            <w:r w:rsidR="009C06AE">
              <w:rPr>
                <w:noProof/>
                <w:webHidden/>
              </w:rPr>
              <w:t>42</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49" w:history="1">
            <w:r w:rsidR="009C06AE" w:rsidRPr="00BC7631">
              <w:rPr>
                <w:rStyle w:val="Hyperlink"/>
                <w:noProof/>
              </w:rPr>
              <w:t>IV.8.1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_Toc352958949 \h </w:instrText>
            </w:r>
            <w:r w:rsidR="009C06AE">
              <w:rPr>
                <w:noProof/>
                <w:webHidden/>
              </w:rPr>
            </w:r>
            <w:r w:rsidR="009C06AE">
              <w:rPr>
                <w:noProof/>
                <w:webHidden/>
              </w:rPr>
              <w:fldChar w:fldCharType="separate"/>
            </w:r>
            <w:r w:rsidR="009C06AE">
              <w:rPr>
                <w:noProof/>
                <w:webHidden/>
              </w:rPr>
              <w:t>43</w:t>
            </w:r>
            <w:r w:rsidR="009C06AE">
              <w:rPr>
                <w:noProof/>
                <w:webHidden/>
              </w:rPr>
              <w:fldChar w:fldCharType="end"/>
            </w:r>
          </w:hyperlink>
        </w:p>
        <w:p w:rsidR="009C06AE" w:rsidRDefault="00560526">
          <w:pPr>
            <w:pStyle w:val="TOC2"/>
            <w:tabs>
              <w:tab w:val="left" w:pos="1100"/>
              <w:tab w:val="right" w:leader="dot" w:pos="9350"/>
            </w:tabs>
            <w:rPr>
              <w:noProof/>
            </w:rPr>
          </w:pPr>
          <w:hyperlink w:anchor="_Toc352958950" w:history="1">
            <w:r w:rsidR="009C06AE" w:rsidRPr="00BC7631">
              <w:rPr>
                <w:rStyle w:val="Hyperlink"/>
                <w:noProof/>
              </w:rPr>
              <w:t>IV.9</w:t>
            </w:r>
            <w:r w:rsidR="009C06AE">
              <w:rPr>
                <w:noProof/>
              </w:rPr>
              <w:tab/>
            </w:r>
            <w:r w:rsidR="009C06AE" w:rsidRPr="00BC7631">
              <w:rPr>
                <w:rStyle w:val="Hyperlink"/>
                <w:noProof/>
              </w:rPr>
              <w:t>Class Program</w:t>
            </w:r>
            <w:r w:rsidR="009C06AE">
              <w:rPr>
                <w:noProof/>
                <w:webHidden/>
              </w:rPr>
              <w:tab/>
            </w:r>
            <w:r w:rsidR="009C06AE">
              <w:rPr>
                <w:noProof/>
                <w:webHidden/>
              </w:rPr>
              <w:fldChar w:fldCharType="begin"/>
            </w:r>
            <w:r w:rsidR="009C06AE">
              <w:rPr>
                <w:noProof/>
                <w:webHidden/>
              </w:rPr>
              <w:instrText xml:space="preserve"> PAGEREF _Toc352958950 \h </w:instrText>
            </w:r>
            <w:r w:rsidR="009C06AE">
              <w:rPr>
                <w:noProof/>
                <w:webHidden/>
              </w:rPr>
            </w:r>
            <w:r w:rsidR="009C06AE">
              <w:rPr>
                <w:noProof/>
                <w:webHidden/>
              </w:rPr>
              <w:fldChar w:fldCharType="separate"/>
            </w:r>
            <w:r w:rsidR="009C06AE">
              <w:rPr>
                <w:noProof/>
                <w:webHidden/>
              </w:rPr>
              <w:t>43</w:t>
            </w:r>
            <w:r w:rsidR="009C06AE">
              <w:rPr>
                <w:noProof/>
                <w:webHidden/>
              </w:rPr>
              <w:fldChar w:fldCharType="end"/>
            </w:r>
          </w:hyperlink>
        </w:p>
        <w:p w:rsidR="009C06AE" w:rsidRDefault="00560526">
          <w:pPr>
            <w:pStyle w:val="TOC3"/>
            <w:tabs>
              <w:tab w:val="left" w:pos="1540"/>
              <w:tab w:val="right" w:leader="dot" w:pos="9350"/>
            </w:tabs>
            <w:rPr>
              <w:noProof/>
            </w:rPr>
          </w:pPr>
          <w:hyperlink w:anchor="_Toc352958951" w:history="1">
            <w:r w:rsidR="009C06AE" w:rsidRPr="00BC7631">
              <w:rPr>
                <w:rStyle w:val="Hyperlink"/>
                <w:noProof/>
              </w:rPr>
              <w:t>IV.9.1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_Toc352958951 \h </w:instrText>
            </w:r>
            <w:r w:rsidR="009C06AE">
              <w:rPr>
                <w:noProof/>
                <w:webHidden/>
              </w:rPr>
            </w:r>
            <w:r w:rsidR="009C06AE">
              <w:rPr>
                <w:noProof/>
                <w:webHidden/>
              </w:rPr>
              <w:fldChar w:fldCharType="separate"/>
            </w:r>
            <w:r w:rsidR="009C06AE">
              <w:rPr>
                <w:noProof/>
                <w:webHidden/>
              </w:rPr>
              <w:t>43</w:t>
            </w:r>
            <w:r w:rsidR="009C06AE">
              <w:rPr>
                <w:noProof/>
                <w:webHidden/>
              </w:rPr>
              <w:fldChar w:fldCharType="end"/>
            </w:r>
          </w:hyperlink>
        </w:p>
        <w:p w:rsidR="009C06AE" w:rsidRDefault="00560526">
          <w:pPr>
            <w:pStyle w:val="TOC2"/>
            <w:tabs>
              <w:tab w:val="left" w:pos="1320"/>
              <w:tab w:val="right" w:leader="dot" w:pos="9350"/>
            </w:tabs>
            <w:rPr>
              <w:noProof/>
            </w:rPr>
          </w:pPr>
          <w:hyperlink w:anchor="_Toc352958952" w:history="1">
            <w:r w:rsidR="009C06AE" w:rsidRPr="00BC7631">
              <w:rPr>
                <w:rStyle w:val="Hyperlink"/>
                <w:noProof/>
              </w:rPr>
              <w:t>IV.10</w:t>
            </w:r>
            <w:r w:rsidR="009C06AE">
              <w:rPr>
                <w:noProof/>
              </w:rPr>
              <w:tab/>
            </w:r>
            <w:r w:rsidR="009C06AE" w:rsidRPr="00BC7631">
              <w:rPr>
                <w:rStyle w:val="Hyperlink"/>
                <w:noProof/>
              </w:rPr>
              <w:t>Class School</w:t>
            </w:r>
            <w:r w:rsidR="009C06AE">
              <w:rPr>
                <w:noProof/>
                <w:webHidden/>
              </w:rPr>
              <w:tab/>
            </w:r>
            <w:r w:rsidR="009C06AE">
              <w:rPr>
                <w:noProof/>
                <w:webHidden/>
              </w:rPr>
              <w:fldChar w:fldCharType="begin"/>
            </w:r>
            <w:r w:rsidR="009C06AE">
              <w:rPr>
                <w:noProof/>
                <w:webHidden/>
              </w:rPr>
              <w:instrText xml:space="preserve"> PAGEREF _Toc352958952 \h </w:instrText>
            </w:r>
            <w:r w:rsidR="009C06AE">
              <w:rPr>
                <w:noProof/>
                <w:webHidden/>
              </w:rPr>
            </w:r>
            <w:r w:rsidR="009C06AE">
              <w:rPr>
                <w:noProof/>
                <w:webHidden/>
              </w:rPr>
              <w:fldChar w:fldCharType="separate"/>
            </w:r>
            <w:r w:rsidR="009C06AE">
              <w:rPr>
                <w:noProof/>
                <w:webHidden/>
              </w:rPr>
              <w:t>44</w:t>
            </w:r>
            <w:r w:rsidR="009C06AE">
              <w:rPr>
                <w:noProof/>
                <w:webHidden/>
              </w:rPr>
              <w:fldChar w:fldCharType="end"/>
            </w:r>
          </w:hyperlink>
        </w:p>
        <w:p w:rsidR="009C06AE" w:rsidRDefault="00560526">
          <w:pPr>
            <w:pStyle w:val="TOC3"/>
            <w:tabs>
              <w:tab w:val="left" w:pos="1760"/>
              <w:tab w:val="right" w:leader="dot" w:pos="9350"/>
            </w:tabs>
            <w:rPr>
              <w:noProof/>
            </w:rPr>
          </w:pPr>
          <w:hyperlink w:anchor="_Toc352958953" w:history="1">
            <w:r w:rsidR="009C06AE" w:rsidRPr="00BC7631">
              <w:rPr>
                <w:rStyle w:val="Hyperlink"/>
                <w:noProof/>
              </w:rPr>
              <w:t>IV.10.1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_Toc352958953 \h </w:instrText>
            </w:r>
            <w:r w:rsidR="009C06AE">
              <w:rPr>
                <w:noProof/>
                <w:webHidden/>
              </w:rPr>
            </w:r>
            <w:r w:rsidR="009C06AE">
              <w:rPr>
                <w:noProof/>
                <w:webHidden/>
              </w:rPr>
              <w:fldChar w:fldCharType="separate"/>
            </w:r>
            <w:r w:rsidR="009C06AE">
              <w:rPr>
                <w:noProof/>
                <w:webHidden/>
              </w:rPr>
              <w:t>44</w:t>
            </w:r>
            <w:r w:rsidR="009C06AE">
              <w:rPr>
                <w:noProof/>
                <w:webHidden/>
              </w:rPr>
              <w:fldChar w:fldCharType="end"/>
            </w:r>
          </w:hyperlink>
        </w:p>
        <w:p w:rsidR="009C06AE" w:rsidRDefault="00560526">
          <w:pPr>
            <w:pStyle w:val="TOC2"/>
            <w:tabs>
              <w:tab w:val="left" w:pos="1320"/>
              <w:tab w:val="right" w:leader="dot" w:pos="9350"/>
            </w:tabs>
            <w:rPr>
              <w:noProof/>
            </w:rPr>
          </w:pPr>
          <w:hyperlink w:anchor="_Toc352958954" w:history="1">
            <w:r w:rsidR="009C06AE" w:rsidRPr="00BC7631">
              <w:rPr>
                <w:rStyle w:val="Hyperlink"/>
                <w:noProof/>
              </w:rPr>
              <w:t>IV.11</w:t>
            </w:r>
            <w:r w:rsidR="009C06AE">
              <w:rPr>
                <w:noProof/>
              </w:rPr>
              <w:tab/>
            </w:r>
            <w:r w:rsidR="009C06AE" w:rsidRPr="00BC7631">
              <w:rPr>
                <w:rStyle w:val="Hyperlink"/>
                <w:noProof/>
              </w:rPr>
              <w:t>Class Sentence</w:t>
            </w:r>
            <w:r w:rsidR="009C06AE">
              <w:rPr>
                <w:noProof/>
                <w:webHidden/>
              </w:rPr>
              <w:tab/>
            </w:r>
            <w:r w:rsidR="009C06AE">
              <w:rPr>
                <w:noProof/>
                <w:webHidden/>
              </w:rPr>
              <w:fldChar w:fldCharType="begin"/>
            </w:r>
            <w:r w:rsidR="009C06AE">
              <w:rPr>
                <w:noProof/>
                <w:webHidden/>
              </w:rPr>
              <w:instrText xml:space="preserve"> PAGEREF _Toc352958954 \h </w:instrText>
            </w:r>
            <w:r w:rsidR="009C06AE">
              <w:rPr>
                <w:noProof/>
                <w:webHidden/>
              </w:rPr>
            </w:r>
            <w:r w:rsidR="009C06AE">
              <w:rPr>
                <w:noProof/>
                <w:webHidden/>
              </w:rPr>
              <w:fldChar w:fldCharType="separate"/>
            </w:r>
            <w:r w:rsidR="009C06AE">
              <w:rPr>
                <w:noProof/>
                <w:webHidden/>
              </w:rPr>
              <w:t>44</w:t>
            </w:r>
            <w:r w:rsidR="009C06AE">
              <w:rPr>
                <w:noProof/>
                <w:webHidden/>
              </w:rPr>
              <w:fldChar w:fldCharType="end"/>
            </w:r>
          </w:hyperlink>
        </w:p>
        <w:p w:rsidR="009C06AE" w:rsidRDefault="00560526">
          <w:pPr>
            <w:pStyle w:val="TOC3"/>
            <w:tabs>
              <w:tab w:val="left" w:pos="1760"/>
              <w:tab w:val="right" w:leader="dot" w:pos="9350"/>
            </w:tabs>
            <w:rPr>
              <w:noProof/>
            </w:rPr>
          </w:pPr>
          <w:hyperlink w:anchor="_Toc352958955" w:history="1">
            <w:r w:rsidR="009C06AE" w:rsidRPr="00BC7631">
              <w:rPr>
                <w:rStyle w:val="Hyperlink"/>
                <w:noProof/>
              </w:rPr>
              <w:t>IV.11.1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_Toc352958955 \h </w:instrText>
            </w:r>
            <w:r w:rsidR="009C06AE">
              <w:rPr>
                <w:noProof/>
                <w:webHidden/>
              </w:rPr>
            </w:r>
            <w:r w:rsidR="009C06AE">
              <w:rPr>
                <w:noProof/>
                <w:webHidden/>
              </w:rPr>
              <w:fldChar w:fldCharType="separate"/>
            </w:r>
            <w:r w:rsidR="009C06AE">
              <w:rPr>
                <w:noProof/>
                <w:webHidden/>
              </w:rPr>
              <w:t>44</w:t>
            </w:r>
            <w:r w:rsidR="009C06AE">
              <w:rPr>
                <w:noProof/>
                <w:webHidden/>
              </w:rPr>
              <w:fldChar w:fldCharType="end"/>
            </w:r>
          </w:hyperlink>
        </w:p>
        <w:p w:rsidR="009C06AE" w:rsidRDefault="00560526">
          <w:pPr>
            <w:pStyle w:val="TOC2"/>
            <w:tabs>
              <w:tab w:val="left" w:pos="1320"/>
              <w:tab w:val="right" w:leader="dot" w:pos="9350"/>
            </w:tabs>
            <w:rPr>
              <w:noProof/>
            </w:rPr>
          </w:pPr>
          <w:hyperlink w:anchor="_Toc352958956" w:history="1">
            <w:r w:rsidR="009C06AE" w:rsidRPr="00BC7631">
              <w:rPr>
                <w:rStyle w:val="Hyperlink"/>
                <w:noProof/>
              </w:rPr>
              <w:t>IV.12</w:t>
            </w:r>
            <w:r w:rsidR="009C06AE">
              <w:rPr>
                <w:noProof/>
              </w:rPr>
              <w:tab/>
            </w:r>
            <w:r w:rsidR="009C06AE" w:rsidRPr="00BC7631">
              <w:rPr>
                <w:rStyle w:val="Hyperlink"/>
                <w:noProof/>
              </w:rPr>
              <w:t>Class Trial</w:t>
            </w:r>
            <w:r w:rsidR="009C06AE">
              <w:rPr>
                <w:noProof/>
                <w:webHidden/>
              </w:rPr>
              <w:tab/>
            </w:r>
            <w:r w:rsidR="009C06AE">
              <w:rPr>
                <w:noProof/>
                <w:webHidden/>
              </w:rPr>
              <w:fldChar w:fldCharType="begin"/>
            </w:r>
            <w:r w:rsidR="009C06AE">
              <w:rPr>
                <w:noProof/>
                <w:webHidden/>
              </w:rPr>
              <w:instrText xml:space="preserve"> PAGEREF _Toc352958956 \h </w:instrText>
            </w:r>
            <w:r w:rsidR="009C06AE">
              <w:rPr>
                <w:noProof/>
                <w:webHidden/>
              </w:rPr>
            </w:r>
            <w:r w:rsidR="009C06AE">
              <w:rPr>
                <w:noProof/>
                <w:webHidden/>
              </w:rPr>
              <w:fldChar w:fldCharType="separate"/>
            </w:r>
            <w:r w:rsidR="009C06AE">
              <w:rPr>
                <w:noProof/>
                <w:webHidden/>
              </w:rPr>
              <w:t>44</w:t>
            </w:r>
            <w:r w:rsidR="009C06AE">
              <w:rPr>
                <w:noProof/>
                <w:webHidden/>
              </w:rPr>
              <w:fldChar w:fldCharType="end"/>
            </w:r>
          </w:hyperlink>
        </w:p>
        <w:p w:rsidR="009C06AE" w:rsidRDefault="00560526">
          <w:pPr>
            <w:pStyle w:val="TOC3"/>
            <w:tabs>
              <w:tab w:val="left" w:pos="1760"/>
              <w:tab w:val="right" w:leader="dot" w:pos="9350"/>
            </w:tabs>
            <w:rPr>
              <w:noProof/>
            </w:rPr>
          </w:pPr>
          <w:hyperlink w:anchor="_Toc352958957" w:history="1">
            <w:r w:rsidR="009C06AE" w:rsidRPr="00BC7631">
              <w:rPr>
                <w:rStyle w:val="Hyperlink"/>
                <w:noProof/>
              </w:rPr>
              <w:t>IV.12.1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_Toc352958957 \h </w:instrText>
            </w:r>
            <w:r w:rsidR="009C06AE">
              <w:rPr>
                <w:noProof/>
                <w:webHidden/>
              </w:rPr>
            </w:r>
            <w:r w:rsidR="009C06AE">
              <w:rPr>
                <w:noProof/>
                <w:webHidden/>
              </w:rPr>
              <w:fldChar w:fldCharType="separate"/>
            </w:r>
            <w:r w:rsidR="009C06AE">
              <w:rPr>
                <w:noProof/>
                <w:webHidden/>
              </w:rPr>
              <w:t>45</w:t>
            </w:r>
            <w:r w:rsidR="009C06AE">
              <w:rPr>
                <w:noProof/>
                <w:webHidden/>
              </w:rPr>
              <w:fldChar w:fldCharType="end"/>
            </w:r>
          </w:hyperlink>
        </w:p>
        <w:p w:rsidR="009C06AE" w:rsidRDefault="00560526">
          <w:pPr>
            <w:pStyle w:val="TOC2"/>
            <w:tabs>
              <w:tab w:val="left" w:pos="1320"/>
              <w:tab w:val="right" w:leader="dot" w:pos="9350"/>
            </w:tabs>
            <w:rPr>
              <w:noProof/>
            </w:rPr>
          </w:pPr>
          <w:hyperlink w:anchor="_Toc352958958" w:history="1">
            <w:r w:rsidR="009C06AE" w:rsidRPr="00BC7631">
              <w:rPr>
                <w:rStyle w:val="Hyperlink"/>
                <w:noProof/>
              </w:rPr>
              <w:t>IV.13</w:t>
            </w:r>
            <w:r w:rsidR="009C06AE">
              <w:rPr>
                <w:noProof/>
              </w:rPr>
              <w:tab/>
            </w:r>
            <w:r w:rsidR="009C06AE" w:rsidRPr="00BC7631">
              <w:rPr>
                <w:rStyle w:val="Hyperlink"/>
                <w:noProof/>
              </w:rPr>
              <w:t>Class User</w:t>
            </w:r>
            <w:r w:rsidR="009C06AE">
              <w:rPr>
                <w:noProof/>
                <w:webHidden/>
              </w:rPr>
              <w:tab/>
            </w:r>
            <w:r w:rsidR="009C06AE">
              <w:rPr>
                <w:noProof/>
                <w:webHidden/>
              </w:rPr>
              <w:fldChar w:fldCharType="begin"/>
            </w:r>
            <w:r w:rsidR="009C06AE">
              <w:rPr>
                <w:noProof/>
                <w:webHidden/>
              </w:rPr>
              <w:instrText xml:space="preserve"> PAGEREF _Toc352958958 \h </w:instrText>
            </w:r>
            <w:r w:rsidR="009C06AE">
              <w:rPr>
                <w:noProof/>
                <w:webHidden/>
              </w:rPr>
            </w:r>
            <w:r w:rsidR="009C06AE">
              <w:rPr>
                <w:noProof/>
                <w:webHidden/>
              </w:rPr>
              <w:fldChar w:fldCharType="separate"/>
            </w:r>
            <w:r w:rsidR="009C06AE">
              <w:rPr>
                <w:noProof/>
                <w:webHidden/>
              </w:rPr>
              <w:t>45</w:t>
            </w:r>
            <w:r w:rsidR="009C06AE">
              <w:rPr>
                <w:noProof/>
                <w:webHidden/>
              </w:rPr>
              <w:fldChar w:fldCharType="end"/>
            </w:r>
          </w:hyperlink>
        </w:p>
        <w:p w:rsidR="009C06AE" w:rsidRDefault="00560526">
          <w:pPr>
            <w:pStyle w:val="TOC3"/>
            <w:tabs>
              <w:tab w:val="left" w:pos="1760"/>
              <w:tab w:val="right" w:leader="dot" w:pos="9350"/>
            </w:tabs>
            <w:rPr>
              <w:noProof/>
            </w:rPr>
          </w:pPr>
          <w:hyperlink w:anchor="_Toc352958959" w:history="1">
            <w:r w:rsidR="009C06AE" w:rsidRPr="00BC7631">
              <w:rPr>
                <w:rStyle w:val="Hyperlink"/>
                <w:noProof/>
              </w:rPr>
              <w:t>IV.13.1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_Toc352958959 \h </w:instrText>
            </w:r>
            <w:r w:rsidR="009C06AE">
              <w:rPr>
                <w:noProof/>
                <w:webHidden/>
              </w:rPr>
            </w:r>
            <w:r w:rsidR="009C06AE">
              <w:rPr>
                <w:noProof/>
                <w:webHidden/>
              </w:rPr>
              <w:fldChar w:fldCharType="separate"/>
            </w:r>
            <w:r w:rsidR="009C06AE">
              <w:rPr>
                <w:noProof/>
                <w:webHidden/>
              </w:rPr>
              <w:t>45</w:t>
            </w:r>
            <w:r w:rsidR="009C06AE">
              <w:rPr>
                <w:noProof/>
                <w:webHidden/>
              </w:rPr>
              <w:fldChar w:fldCharType="end"/>
            </w:r>
          </w:hyperlink>
        </w:p>
        <w:p w:rsidR="009C06AE" w:rsidRDefault="00560526">
          <w:pPr>
            <w:pStyle w:val="TOC2"/>
            <w:tabs>
              <w:tab w:val="left" w:pos="1320"/>
              <w:tab w:val="right" w:leader="dot" w:pos="9350"/>
            </w:tabs>
            <w:rPr>
              <w:noProof/>
            </w:rPr>
          </w:pPr>
          <w:hyperlink w:anchor="_Toc352958960" w:history="1">
            <w:r w:rsidR="009C06AE" w:rsidRPr="00BC7631">
              <w:rPr>
                <w:rStyle w:val="Hyperlink"/>
                <w:noProof/>
              </w:rPr>
              <w:t>IV.14</w:t>
            </w:r>
            <w:r w:rsidR="009C06AE">
              <w:rPr>
                <w:noProof/>
              </w:rPr>
              <w:tab/>
            </w:r>
            <w:r w:rsidR="009C06AE" w:rsidRPr="00BC7631">
              <w:rPr>
                <w:rStyle w:val="Hyperlink"/>
                <w:noProof/>
              </w:rPr>
              <w:t>Class Volunteer</w:t>
            </w:r>
            <w:r w:rsidR="009C06AE">
              <w:rPr>
                <w:noProof/>
                <w:webHidden/>
              </w:rPr>
              <w:tab/>
            </w:r>
            <w:r w:rsidR="009C06AE">
              <w:rPr>
                <w:noProof/>
                <w:webHidden/>
              </w:rPr>
              <w:fldChar w:fldCharType="begin"/>
            </w:r>
            <w:r w:rsidR="009C06AE">
              <w:rPr>
                <w:noProof/>
                <w:webHidden/>
              </w:rPr>
              <w:instrText xml:space="preserve"> PAGEREF _Toc352958960 \h </w:instrText>
            </w:r>
            <w:r w:rsidR="009C06AE">
              <w:rPr>
                <w:noProof/>
                <w:webHidden/>
              </w:rPr>
            </w:r>
            <w:r w:rsidR="009C06AE">
              <w:rPr>
                <w:noProof/>
                <w:webHidden/>
              </w:rPr>
              <w:fldChar w:fldCharType="separate"/>
            </w:r>
            <w:r w:rsidR="009C06AE">
              <w:rPr>
                <w:noProof/>
                <w:webHidden/>
              </w:rPr>
              <w:t>45</w:t>
            </w:r>
            <w:r w:rsidR="009C06AE">
              <w:rPr>
                <w:noProof/>
                <w:webHidden/>
              </w:rPr>
              <w:fldChar w:fldCharType="end"/>
            </w:r>
          </w:hyperlink>
        </w:p>
        <w:p w:rsidR="009C06AE" w:rsidRDefault="00560526">
          <w:pPr>
            <w:pStyle w:val="TOC3"/>
            <w:tabs>
              <w:tab w:val="left" w:pos="1760"/>
              <w:tab w:val="right" w:leader="dot" w:pos="9350"/>
            </w:tabs>
            <w:rPr>
              <w:noProof/>
            </w:rPr>
          </w:pPr>
          <w:hyperlink w:anchor="_Toc352958961" w:history="1">
            <w:r w:rsidR="009C06AE" w:rsidRPr="00BC7631">
              <w:rPr>
                <w:rStyle w:val="Hyperlink"/>
                <w:noProof/>
              </w:rPr>
              <w:t>IV.14.1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_Toc352958961 \h </w:instrText>
            </w:r>
            <w:r w:rsidR="009C06AE">
              <w:rPr>
                <w:noProof/>
                <w:webHidden/>
              </w:rPr>
            </w:r>
            <w:r w:rsidR="009C06AE">
              <w:rPr>
                <w:noProof/>
                <w:webHidden/>
              </w:rPr>
              <w:fldChar w:fldCharType="separate"/>
            </w:r>
            <w:r w:rsidR="009C06AE">
              <w:rPr>
                <w:noProof/>
                <w:webHidden/>
              </w:rPr>
              <w:t>45</w:t>
            </w:r>
            <w:r w:rsidR="009C06AE">
              <w:rPr>
                <w:noProof/>
                <w:webHidden/>
              </w:rPr>
              <w:fldChar w:fldCharType="end"/>
            </w:r>
          </w:hyperlink>
        </w:p>
        <w:p w:rsidR="009C06AE" w:rsidRDefault="00560526">
          <w:pPr>
            <w:pStyle w:val="TOC2"/>
            <w:tabs>
              <w:tab w:val="left" w:pos="1320"/>
              <w:tab w:val="right" w:leader="dot" w:pos="9350"/>
            </w:tabs>
            <w:rPr>
              <w:noProof/>
            </w:rPr>
          </w:pPr>
          <w:hyperlink w:anchor="_Toc352958962" w:history="1">
            <w:r w:rsidR="009C06AE" w:rsidRPr="00BC7631">
              <w:rPr>
                <w:rStyle w:val="Hyperlink"/>
                <w:noProof/>
              </w:rPr>
              <w:t>IV.15</w:t>
            </w:r>
            <w:r w:rsidR="009C06AE">
              <w:rPr>
                <w:noProof/>
              </w:rPr>
              <w:tab/>
            </w:r>
            <w:r w:rsidR="009C06AE" w:rsidRPr="00BC7631">
              <w:rPr>
                <w:rStyle w:val="Hyperlink"/>
                <w:noProof/>
              </w:rPr>
              <w:t>Class Workshop Location</w:t>
            </w:r>
            <w:r w:rsidR="009C06AE">
              <w:rPr>
                <w:noProof/>
                <w:webHidden/>
              </w:rPr>
              <w:tab/>
            </w:r>
            <w:r w:rsidR="009C06AE">
              <w:rPr>
                <w:noProof/>
                <w:webHidden/>
              </w:rPr>
              <w:fldChar w:fldCharType="begin"/>
            </w:r>
            <w:r w:rsidR="009C06AE">
              <w:rPr>
                <w:noProof/>
                <w:webHidden/>
              </w:rPr>
              <w:instrText xml:space="preserve"> PAGEREF _Toc352958962 \h </w:instrText>
            </w:r>
            <w:r w:rsidR="009C06AE">
              <w:rPr>
                <w:noProof/>
                <w:webHidden/>
              </w:rPr>
            </w:r>
            <w:r w:rsidR="009C06AE">
              <w:rPr>
                <w:noProof/>
                <w:webHidden/>
              </w:rPr>
              <w:fldChar w:fldCharType="separate"/>
            </w:r>
            <w:r w:rsidR="009C06AE">
              <w:rPr>
                <w:noProof/>
                <w:webHidden/>
              </w:rPr>
              <w:t>45</w:t>
            </w:r>
            <w:r w:rsidR="009C06AE">
              <w:rPr>
                <w:noProof/>
                <w:webHidden/>
              </w:rPr>
              <w:fldChar w:fldCharType="end"/>
            </w:r>
          </w:hyperlink>
        </w:p>
        <w:p w:rsidR="009C06AE" w:rsidRDefault="00560526">
          <w:pPr>
            <w:pStyle w:val="TOC3"/>
            <w:tabs>
              <w:tab w:val="left" w:pos="1760"/>
              <w:tab w:val="right" w:leader="dot" w:pos="9350"/>
            </w:tabs>
            <w:rPr>
              <w:noProof/>
            </w:rPr>
          </w:pPr>
          <w:hyperlink w:anchor="_Toc352958963" w:history="1">
            <w:r w:rsidR="009C06AE" w:rsidRPr="00BC7631">
              <w:rPr>
                <w:rStyle w:val="Hyperlink"/>
                <w:noProof/>
              </w:rPr>
              <w:t>IV.15.1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_Toc352958963 \h </w:instrText>
            </w:r>
            <w:r w:rsidR="009C06AE">
              <w:rPr>
                <w:noProof/>
                <w:webHidden/>
              </w:rPr>
            </w:r>
            <w:r w:rsidR="009C06AE">
              <w:rPr>
                <w:noProof/>
                <w:webHidden/>
              </w:rPr>
              <w:fldChar w:fldCharType="separate"/>
            </w:r>
            <w:r w:rsidR="009C06AE">
              <w:rPr>
                <w:noProof/>
                <w:webHidden/>
              </w:rPr>
              <w:t>45</w:t>
            </w:r>
            <w:r w:rsidR="009C06AE">
              <w:rPr>
                <w:noProof/>
                <w:webHidden/>
              </w:rPr>
              <w:fldChar w:fldCharType="end"/>
            </w:r>
          </w:hyperlink>
        </w:p>
        <w:p w:rsidR="009C06AE" w:rsidRDefault="00560526">
          <w:pPr>
            <w:pStyle w:val="TOC2"/>
            <w:tabs>
              <w:tab w:val="left" w:pos="1320"/>
              <w:tab w:val="right" w:leader="dot" w:pos="9350"/>
            </w:tabs>
            <w:rPr>
              <w:noProof/>
            </w:rPr>
          </w:pPr>
          <w:hyperlink w:anchor="_Toc352958964" w:history="1">
            <w:r w:rsidR="009C06AE" w:rsidRPr="00BC7631">
              <w:rPr>
                <w:rStyle w:val="Hyperlink"/>
                <w:noProof/>
              </w:rPr>
              <w:t>IV.16</w:t>
            </w:r>
            <w:r w:rsidR="009C06AE">
              <w:rPr>
                <w:noProof/>
              </w:rPr>
              <w:tab/>
            </w:r>
            <w:r w:rsidR="009C06AE" w:rsidRPr="00BC7631">
              <w:rPr>
                <w:rStyle w:val="Hyperlink"/>
                <w:noProof/>
              </w:rPr>
              <w:t>Class Workshop</w:t>
            </w:r>
            <w:r w:rsidR="009C06AE">
              <w:rPr>
                <w:noProof/>
                <w:webHidden/>
              </w:rPr>
              <w:tab/>
            </w:r>
            <w:r w:rsidR="009C06AE">
              <w:rPr>
                <w:noProof/>
                <w:webHidden/>
              </w:rPr>
              <w:fldChar w:fldCharType="begin"/>
            </w:r>
            <w:r w:rsidR="009C06AE">
              <w:rPr>
                <w:noProof/>
                <w:webHidden/>
              </w:rPr>
              <w:instrText xml:space="preserve"> PAGEREF _Toc352958964 \h </w:instrText>
            </w:r>
            <w:r w:rsidR="009C06AE">
              <w:rPr>
                <w:noProof/>
                <w:webHidden/>
              </w:rPr>
            </w:r>
            <w:r w:rsidR="009C06AE">
              <w:rPr>
                <w:noProof/>
                <w:webHidden/>
              </w:rPr>
              <w:fldChar w:fldCharType="separate"/>
            </w:r>
            <w:r w:rsidR="009C06AE">
              <w:rPr>
                <w:noProof/>
                <w:webHidden/>
              </w:rPr>
              <w:t>46</w:t>
            </w:r>
            <w:r w:rsidR="009C06AE">
              <w:rPr>
                <w:noProof/>
                <w:webHidden/>
              </w:rPr>
              <w:fldChar w:fldCharType="end"/>
            </w:r>
          </w:hyperlink>
        </w:p>
        <w:p w:rsidR="009C06AE" w:rsidRDefault="00560526">
          <w:pPr>
            <w:pStyle w:val="TOC3"/>
            <w:tabs>
              <w:tab w:val="left" w:pos="1760"/>
              <w:tab w:val="right" w:leader="dot" w:pos="9350"/>
            </w:tabs>
            <w:rPr>
              <w:noProof/>
            </w:rPr>
          </w:pPr>
          <w:hyperlink w:anchor="_Toc352958965" w:history="1">
            <w:r w:rsidR="009C06AE" w:rsidRPr="00BC7631">
              <w:rPr>
                <w:rStyle w:val="Hyperlink"/>
                <w:noProof/>
              </w:rPr>
              <w:t>IV.16.1</w:t>
            </w:r>
            <w:r w:rsidR="009C06AE">
              <w:rPr>
                <w:noProof/>
              </w:rPr>
              <w:tab/>
            </w:r>
            <w:r w:rsidR="009C06AE" w:rsidRPr="00BC7631">
              <w:rPr>
                <w:rStyle w:val="Hyperlink"/>
                <w:noProof/>
              </w:rPr>
              <w:t>Class Methods</w:t>
            </w:r>
            <w:r w:rsidR="009C06AE">
              <w:rPr>
                <w:noProof/>
                <w:webHidden/>
              </w:rPr>
              <w:tab/>
            </w:r>
            <w:r w:rsidR="009C06AE">
              <w:rPr>
                <w:noProof/>
                <w:webHidden/>
              </w:rPr>
              <w:fldChar w:fldCharType="begin"/>
            </w:r>
            <w:r w:rsidR="009C06AE">
              <w:rPr>
                <w:noProof/>
                <w:webHidden/>
              </w:rPr>
              <w:instrText xml:space="preserve"> PAGEREF _Toc352958965 \h </w:instrText>
            </w:r>
            <w:r w:rsidR="009C06AE">
              <w:rPr>
                <w:noProof/>
                <w:webHidden/>
              </w:rPr>
            </w:r>
            <w:r w:rsidR="009C06AE">
              <w:rPr>
                <w:noProof/>
                <w:webHidden/>
              </w:rPr>
              <w:fldChar w:fldCharType="separate"/>
            </w:r>
            <w:r w:rsidR="009C06AE">
              <w:rPr>
                <w:noProof/>
                <w:webHidden/>
              </w:rPr>
              <w:t>46</w:t>
            </w:r>
            <w:r w:rsidR="009C06AE">
              <w:rPr>
                <w:noProof/>
                <w:webHidden/>
              </w:rPr>
              <w:fldChar w:fldCharType="end"/>
            </w:r>
          </w:hyperlink>
        </w:p>
        <w:p w:rsidR="008C359C" w:rsidRDefault="008C359C" w:rsidP="00F132A7">
          <w:pPr>
            <w:ind w:firstLine="0"/>
          </w:pPr>
          <w:r>
            <w:rPr>
              <w:b/>
              <w:bCs/>
              <w:noProof/>
            </w:rPr>
            <w:fldChar w:fldCharType="end"/>
          </w:r>
        </w:p>
      </w:sdtContent>
    </w:sdt>
    <w:p w:rsidR="008C359C" w:rsidRDefault="008C359C">
      <w:pPr>
        <w:ind w:firstLine="360"/>
      </w:pPr>
      <w:r>
        <w:br w:type="page"/>
      </w:r>
    </w:p>
    <w:p w:rsidR="002635EA" w:rsidRDefault="0073033A" w:rsidP="00121345">
      <w:pPr>
        <w:pStyle w:val="Heading1"/>
      </w:pPr>
      <w:bookmarkStart w:id="1" w:name="_Toc352958819"/>
      <w:r>
        <w:lastRenderedPageBreak/>
        <w:t>Overview</w:t>
      </w:r>
      <w:bookmarkEnd w:id="1"/>
    </w:p>
    <w:p w:rsidR="0049604A" w:rsidRDefault="0049604A" w:rsidP="001B7D70">
      <w:pPr>
        <w:ind w:firstLine="0"/>
      </w:pPr>
      <w:r>
        <w:t xml:space="preserve">The Teen Court Database is a web application </w:t>
      </w:r>
      <w:r w:rsidR="00976E0F">
        <w:t>used to track the progress of juvenile defendants within the local teen, or youth court program.</w:t>
      </w:r>
      <w:r w:rsidR="00976E0F" w:rsidRPr="00976E0F">
        <w:t xml:space="preserve"> </w:t>
      </w:r>
      <w:r w:rsidR="00976E0F">
        <w:t>Court administrators will have the ability to generate reports, view statistics and track volunteer information. Since this is intended to be web application, access will be obtained with any internet capable computer or mobile device.</w:t>
      </w:r>
    </w:p>
    <w:p w:rsidR="0073033A" w:rsidRDefault="0049604A" w:rsidP="001B7D70">
      <w:pPr>
        <w:ind w:firstLine="0"/>
      </w:pPr>
      <w:r>
        <w:t xml:space="preserve">This document contains the necessary components for the design and implementation of the Teen Court Database application. </w:t>
      </w:r>
    </w:p>
    <w:p w:rsidR="0073033A" w:rsidRDefault="0073033A" w:rsidP="0073033A">
      <w:pPr>
        <w:pStyle w:val="Heading2"/>
      </w:pPr>
      <w:bookmarkStart w:id="2" w:name="_Toc352958820"/>
      <w:r>
        <w:t>Scope</w:t>
      </w:r>
      <w:bookmarkEnd w:id="2"/>
    </w:p>
    <w:p w:rsidR="0073033A" w:rsidRDefault="00F63A43" w:rsidP="00976E0F">
      <w:pPr>
        <w:ind w:firstLine="0"/>
      </w:pPr>
      <w:r>
        <w:t>The scope of this project is to develop a web based system that allows court administrators the ability to track information for juvenile defendants within the teen court programs.</w:t>
      </w:r>
    </w:p>
    <w:p w:rsidR="0073033A" w:rsidRDefault="0073033A" w:rsidP="0073033A">
      <w:pPr>
        <w:pStyle w:val="Heading2"/>
      </w:pPr>
      <w:bookmarkStart w:id="3" w:name="_Toc352958821"/>
      <w:r>
        <w:t>Purpose</w:t>
      </w:r>
      <w:bookmarkEnd w:id="3"/>
    </w:p>
    <w:p w:rsidR="00BF028B" w:rsidRDefault="005B04D7" w:rsidP="005B04D7">
      <w:pPr>
        <w:ind w:firstLine="0"/>
      </w:pPr>
      <w:r>
        <w:t xml:space="preserve">The purpose of this document is to describe </w:t>
      </w:r>
      <w:r w:rsidR="00F132A7">
        <w:t xml:space="preserve">what </w:t>
      </w:r>
      <w:r>
        <w:t>the various components</w:t>
      </w:r>
      <w:r w:rsidR="00F132A7">
        <w:t xml:space="preserve"> of the system</w:t>
      </w:r>
      <w:r>
        <w:t xml:space="preserve"> </w:t>
      </w:r>
      <w:r w:rsidR="00F132A7">
        <w:t xml:space="preserve">are and how they will be developed. </w:t>
      </w:r>
      <w:r w:rsidR="00F03DA7">
        <w:t>The major components of the application are described in various s</w:t>
      </w:r>
      <w:r w:rsidR="00BF028B">
        <w:t>ubsections</w:t>
      </w:r>
      <w:r w:rsidR="0077000B">
        <w:t>:</w:t>
      </w:r>
    </w:p>
    <w:p w:rsidR="00BF028B" w:rsidRDefault="00AF7251" w:rsidP="00BF028B">
      <w:pPr>
        <w:pStyle w:val="ListParagraph"/>
        <w:numPr>
          <w:ilvl w:val="0"/>
          <w:numId w:val="7"/>
        </w:numPr>
      </w:pPr>
      <w:r w:rsidRPr="00BF028B">
        <w:rPr>
          <w:i/>
        </w:rPr>
        <w:t>Technologies Used</w:t>
      </w:r>
      <w:r w:rsidR="00BF028B">
        <w:rPr>
          <w:i/>
        </w:rPr>
        <w:t xml:space="preserve">: </w:t>
      </w:r>
      <w:r>
        <w:t xml:space="preserve"> </w:t>
      </w:r>
      <w:r w:rsidR="00BF028B">
        <w:t>L</w:t>
      </w:r>
      <w:r>
        <w:t xml:space="preserve">ists the specific languages, plugins, or </w:t>
      </w:r>
      <w:r w:rsidR="00BF028B">
        <w:t>tools used to develop the component.</w:t>
      </w:r>
    </w:p>
    <w:p w:rsidR="00BF028B" w:rsidRDefault="00BF028B" w:rsidP="00BF028B">
      <w:pPr>
        <w:pStyle w:val="ListParagraph"/>
        <w:numPr>
          <w:ilvl w:val="0"/>
          <w:numId w:val="7"/>
        </w:numPr>
      </w:pPr>
      <w:r>
        <w:rPr>
          <w:i/>
        </w:rPr>
        <w:t>Component Overview:</w:t>
      </w:r>
      <w:r>
        <w:t xml:space="preserve"> Describes the data and database tables within the component.</w:t>
      </w:r>
    </w:p>
    <w:p w:rsidR="00BF028B" w:rsidRDefault="00BF028B" w:rsidP="00BF028B">
      <w:pPr>
        <w:pStyle w:val="ListParagraph"/>
        <w:numPr>
          <w:ilvl w:val="0"/>
          <w:numId w:val="7"/>
        </w:numPr>
      </w:pPr>
      <w:r>
        <w:rPr>
          <w:i/>
        </w:rPr>
        <w:t>Phase Overview:</w:t>
      </w:r>
      <w:r w:rsidR="00AF7251">
        <w:t xml:space="preserve"> </w:t>
      </w:r>
      <w:r>
        <w:t>Describes what work is done during specific phases of development.</w:t>
      </w:r>
    </w:p>
    <w:p w:rsidR="00BF028B" w:rsidRDefault="00F03DA7" w:rsidP="00BF028B">
      <w:pPr>
        <w:pStyle w:val="ListParagraph"/>
        <w:numPr>
          <w:ilvl w:val="0"/>
          <w:numId w:val="7"/>
        </w:numPr>
      </w:pPr>
      <w:r w:rsidRPr="00BF028B">
        <w:rPr>
          <w:i/>
        </w:rPr>
        <w:t>Architecture Overview</w:t>
      </w:r>
      <w:r w:rsidR="00BF028B">
        <w:rPr>
          <w:i/>
        </w:rPr>
        <w:t>:</w:t>
      </w:r>
      <w:r>
        <w:t xml:space="preserve"> </w:t>
      </w:r>
      <w:r w:rsidR="00BF028B">
        <w:t>D</w:t>
      </w:r>
      <w:r>
        <w:t>escribe</w:t>
      </w:r>
      <w:r w:rsidR="00BF028B">
        <w:t>s</w:t>
      </w:r>
      <w:r>
        <w:t xml:space="preserve"> how the </w:t>
      </w:r>
      <w:r w:rsidR="00BF028B">
        <w:t xml:space="preserve">component </w:t>
      </w:r>
      <w:r>
        <w:t>will function</w:t>
      </w:r>
      <w:r w:rsidR="00BF028B">
        <w:t>.</w:t>
      </w:r>
    </w:p>
    <w:p w:rsidR="0073033A" w:rsidRDefault="00F03DA7" w:rsidP="00BF028B">
      <w:pPr>
        <w:pStyle w:val="ListParagraph"/>
        <w:numPr>
          <w:ilvl w:val="0"/>
          <w:numId w:val="7"/>
        </w:numPr>
      </w:pPr>
      <w:r w:rsidRPr="00BF028B">
        <w:rPr>
          <w:i/>
        </w:rPr>
        <w:t>Design Overview</w:t>
      </w:r>
      <w:r w:rsidR="00BF028B">
        <w:rPr>
          <w:i/>
        </w:rPr>
        <w:t>:</w:t>
      </w:r>
      <w:r>
        <w:t xml:space="preserve"> </w:t>
      </w:r>
      <w:r w:rsidR="00BF028B">
        <w:t>Describes the look and feel of the component.</w:t>
      </w:r>
    </w:p>
    <w:p w:rsidR="00F03DA7" w:rsidRDefault="00F03DA7" w:rsidP="005B04D7">
      <w:pPr>
        <w:ind w:firstLine="0"/>
      </w:pPr>
      <w:r>
        <w:t>Any possible development issues or constraints will also be described.</w:t>
      </w:r>
    </w:p>
    <w:p w:rsidR="0073033A" w:rsidRDefault="005B04D7" w:rsidP="0073033A">
      <w:pPr>
        <w:pStyle w:val="Heading3"/>
      </w:pPr>
      <w:bookmarkStart w:id="4" w:name="_Toc352958822"/>
      <w:r>
        <w:t xml:space="preserve">Domain Name and Web </w:t>
      </w:r>
      <w:r w:rsidR="006C168F">
        <w:t>Space</w:t>
      </w:r>
      <w:bookmarkEnd w:id="4"/>
    </w:p>
    <w:p w:rsidR="0073033A" w:rsidRDefault="005A3C7D" w:rsidP="005A3C7D">
      <w:pPr>
        <w:ind w:firstLine="0"/>
      </w:pPr>
      <w:r>
        <w:t xml:space="preserve">This application will be developed under </w:t>
      </w:r>
      <w:r w:rsidR="00BF028B">
        <w:t xml:space="preserve">the </w:t>
      </w:r>
      <w:r>
        <w:t xml:space="preserve">domain name </w:t>
      </w:r>
      <w:hyperlink r:id="rId9" w:history="1">
        <w:r w:rsidR="00BF028B" w:rsidRPr="00BF028B">
          <w:rPr>
            <w:rStyle w:val="Hyperlink"/>
          </w:rPr>
          <w:t>teencourtdb.com</w:t>
        </w:r>
      </w:hyperlink>
      <w:r>
        <w:t xml:space="preserve">. Web and database </w:t>
      </w:r>
      <w:r w:rsidR="006C168F">
        <w:t xml:space="preserve">server </w:t>
      </w:r>
      <w:r>
        <w:t>hosting will be provided by the Baltimore based website design firm, eCoastStudios. Michael Roth is the main contact for this project.</w:t>
      </w:r>
    </w:p>
    <w:p w:rsidR="0073033A" w:rsidRDefault="005B04D7" w:rsidP="0073033A">
      <w:pPr>
        <w:pStyle w:val="Heading3"/>
      </w:pPr>
      <w:bookmarkStart w:id="5" w:name="_Toc352958823"/>
      <w:r>
        <w:t>Server Environment</w:t>
      </w:r>
      <w:r w:rsidR="000F67C6">
        <w:t xml:space="preserve"> and Database</w:t>
      </w:r>
      <w:bookmarkEnd w:id="5"/>
    </w:p>
    <w:p w:rsidR="0073033A" w:rsidRDefault="00533DF7" w:rsidP="005A3C7D">
      <w:pPr>
        <w:ind w:firstLine="0"/>
      </w:pPr>
      <w:r>
        <w:t>The development server and production server will be on Linux servers with the latest version of PHP and MySQL database</w:t>
      </w:r>
      <w:r w:rsidR="0073033A">
        <w:t>.</w:t>
      </w:r>
      <w:r>
        <w:t xml:space="preserve"> A </w:t>
      </w:r>
      <w:r w:rsidRPr="00533DF7">
        <w:t xml:space="preserve">hosting control </w:t>
      </w:r>
      <w:r>
        <w:t>solution, cPanel, will allow the development team access to web space management.</w:t>
      </w:r>
    </w:p>
    <w:p w:rsidR="0073033A" w:rsidRDefault="00533DF7" w:rsidP="0073033A">
      <w:pPr>
        <w:pStyle w:val="Heading3"/>
      </w:pPr>
      <w:bookmarkStart w:id="6" w:name="_Toc352958824"/>
      <w:r>
        <w:t>Web Application</w:t>
      </w:r>
      <w:bookmarkEnd w:id="6"/>
    </w:p>
    <w:p w:rsidR="0073033A" w:rsidRDefault="00533DF7" w:rsidP="00533DF7">
      <w:pPr>
        <w:ind w:firstLine="0"/>
      </w:pPr>
      <w:r>
        <w:t>The main application will provide all the requirements gathered from stakeholders and listed in the Software Requirements Document</w:t>
      </w:r>
      <w:r w:rsidR="0073033A">
        <w:t>.</w:t>
      </w:r>
    </w:p>
    <w:p w:rsidR="00F132A7" w:rsidRDefault="00F132A7" w:rsidP="00F132A7">
      <w:pPr>
        <w:pStyle w:val="Heading3"/>
      </w:pPr>
      <w:bookmarkStart w:id="7" w:name="_Toc352958825"/>
      <w:r>
        <w:t>Security</w:t>
      </w:r>
      <w:bookmarkEnd w:id="7"/>
    </w:p>
    <w:p w:rsidR="00F132A7" w:rsidRPr="00F132A7" w:rsidRDefault="00F132A7" w:rsidP="00F132A7">
      <w:pPr>
        <w:ind w:firstLine="0"/>
      </w:pPr>
      <w:r>
        <w:t>In addition to individual user access based upon email addresses, it is recommended to obtain a security certificate/key to provide a Secure Socket Layer (SSL) for data encryption between the client and server.</w:t>
      </w:r>
      <w:r w:rsidR="00C62364">
        <w:t xml:space="preserve"> Also, various sensitive data will be encrypted in the database.</w:t>
      </w:r>
    </w:p>
    <w:p w:rsidR="0073033A" w:rsidRDefault="005D0FFB" w:rsidP="005D0FFB">
      <w:pPr>
        <w:pStyle w:val="Heading2"/>
      </w:pPr>
      <w:bookmarkStart w:id="8" w:name="_Toc352958826"/>
      <w:r>
        <w:lastRenderedPageBreak/>
        <w:t>Systems Goals</w:t>
      </w:r>
      <w:bookmarkEnd w:id="8"/>
    </w:p>
    <w:p w:rsidR="00425CD7" w:rsidRDefault="00533DF7" w:rsidP="00AF7251">
      <w:pPr>
        <w:ind w:firstLine="0"/>
      </w:pPr>
      <w:r>
        <w:t>This project’</w:t>
      </w:r>
      <w:r w:rsidR="009F64E2">
        <w:t xml:space="preserve">s goals are to give </w:t>
      </w:r>
      <w:r w:rsidR="00701938">
        <w:t>teen/youth court program</w:t>
      </w:r>
      <w:r>
        <w:t xml:space="preserve"> administrators </w:t>
      </w:r>
      <w:r w:rsidR="00701938">
        <w:t xml:space="preserve">and their employees </w:t>
      </w:r>
      <w:r>
        <w:t>a</w:t>
      </w:r>
      <w:r w:rsidR="009F64E2">
        <w:t xml:space="preserve">n </w:t>
      </w:r>
      <w:r>
        <w:t xml:space="preserve">accessible and easy </w:t>
      </w:r>
      <w:r w:rsidR="009F64E2">
        <w:t xml:space="preserve">to use </w:t>
      </w:r>
      <w:r>
        <w:t xml:space="preserve">solution to track participants in </w:t>
      </w:r>
      <w:r w:rsidR="009F64E2">
        <w:t>youth court programs</w:t>
      </w:r>
      <w:r w:rsidR="005D0FFB">
        <w:t>.</w:t>
      </w:r>
      <w:r w:rsidR="00701938">
        <w:t xml:space="preserve"> By tracking defendant data, statistics can be generated to prove these types of alternate judicial processes work. This may lead to more funding and more courts taking this approach.  </w:t>
      </w:r>
    </w:p>
    <w:p w:rsidR="005D0FFB" w:rsidRDefault="005D0FFB" w:rsidP="005D0FFB">
      <w:pPr>
        <w:pStyle w:val="Heading2"/>
      </w:pPr>
      <w:bookmarkStart w:id="9" w:name="_Toc352958827"/>
      <w:r>
        <w:t xml:space="preserve">System </w:t>
      </w:r>
      <w:r w:rsidR="00CD4539">
        <w:t>Overview</w:t>
      </w:r>
      <w:r>
        <w:t xml:space="preserve"> and Diagram</w:t>
      </w:r>
      <w:bookmarkEnd w:id="9"/>
    </w:p>
    <w:p w:rsidR="005D0FFB" w:rsidRDefault="009902BE" w:rsidP="009902BE">
      <w:pPr>
        <w:ind w:firstLine="0"/>
      </w:pPr>
      <w:r>
        <w:t xml:space="preserve">Users </w:t>
      </w:r>
      <w:r w:rsidR="000903A2">
        <w:t xml:space="preserve">will access this </w:t>
      </w:r>
      <w:r>
        <w:t xml:space="preserve">application </w:t>
      </w:r>
      <w:r w:rsidR="000903A2">
        <w:t>through qualified</w:t>
      </w:r>
      <w:r>
        <w:t xml:space="preserve"> web </w:t>
      </w:r>
      <w:r w:rsidR="000903A2">
        <w:t>browsers</w:t>
      </w:r>
      <w:r w:rsidR="006F7C96">
        <w:t xml:space="preserve"> offered on</w:t>
      </w:r>
      <w:r w:rsidR="006F7C96" w:rsidRPr="006F7C96">
        <w:t xml:space="preserve"> </w:t>
      </w:r>
      <w:r w:rsidR="006F7C96">
        <w:t>most major internet capable devices, such as personal computers, tablets and smart phones</w:t>
      </w:r>
      <w:r w:rsidR="000903A2">
        <w:t>. The application will offer cross-platform and cross-browser support. When a user’s browser makes a connection to the website, the pages and data will be served</w:t>
      </w:r>
      <w:r w:rsidR="006F7C96">
        <w:t xml:space="preserve"> to the client. </w:t>
      </w:r>
      <w:r w:rsidR="008A5558">
        <w:t>The</w:t>
      </w:r>
      <w:r w:rsidR="006F7C96">
        <w:t xml:space="preserve"> diagram </w:t>
      </w:r>
      <w:r w:rsidR="008A5558">
        <w:t xml:space="preserve">in figure 1 shows the </w:t>
      </w:r>
      <w:r w:rsidR="006F7C96">
        <w:t>system’s major components.</w:t>
      </w:r>
    </w:p>
    <w:p w:rsidR="005D0FFB" w:rsidRDefault="005D0FFB" w:rsidP="005D0FFB"/>
    <w:p w:rsidR="008C359C" w:rsidRDefault="005960DE" w:rsidP="008C359C">
      <w:pPr>
        <w:keepNext/>
      </w:pPr>
      <w:r>
        <w:object w:dxaOrig="13003" w:dyaOrig="7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3.5pt" o:ole="">
            <v:imagedata r:id="rId10" o:title=""/>
          </v:shape>
          <o:OLEObject Type="Embed" ProgID="Visio.Drawing.11" ShapeID="_x0000_i1025" DrawAspect="Content" ObjectID="_1427825624" r:id="rId11"/>
        </w:object>
      </w:r>
    </w:p>
    <w:p w:rsidR="005D0FFB" w:rsidRPr="005D0FFB" w:rsidRDefault="008C359C" w:rsidP="008A5558">
      <w:pPr>
        <w:pStyle w:val="Caption"/>
      </w:pPr>
      <w:bookmarkStart w:id="10" w:name="_Toc328648537"/>
      <w:bookmarkStart w:id="11" w:name="_Toc342611802"/>
      <w:r>
        <w:t xml:space="preserve">Figure </w:t>
      </w:r>
      <w:fldSimple w:instr=" SEQ Figure \* ARABIC ">
        <w:r w:rsidR="00F6587E">
          <w:rPr>
            <w:noProof/>
          </w:rPr>
          <w:t>1</w:t>
        </w:r>
      </w:fldSimple>
      <w:r w:rsidR="00451460">
        <w:rPr>
          <w:noProof/>
        </w:rPr>
        <w:t>:</w:t>
      </w:r>
      <w:r>
        <w:t xml:space="preserve"> </w:t>
      </w:r>
      <w:r w:rsidRPr="008A5558">
        <w:t>System</w:t>
      </w:r>
      <w:r>
        <w:t xml:space="preserve"> Diagram</w:t>
      </w:r>
      <w:bookmarkEnd w:id="10"/>
      <w:bookmarkEnd w:id="11"/>
    </w:p>
    <w:p w:rsidR="0073033A" w:rsidRDefault="0073033A" w:rsidP="0073033A"/>
    <w:p w:rsidR="00F03624" w:rsidRDefault="00F03624" w:rsidP="00F03624">
      <w:pPr>
        <w:pStyle w:val="Heading2"/>
      </w:pPr>
      <w:bookmarkStart w:id="12" w:name="_Toc352958828"/>
      <w:r>
        <w:t>Technologies Overview</w:t>
      </w:r>
      <w:bookmarkEnd w:id="12"/>
    </w:p>
    <w:p w:rsidR="00F63B7E" w:rsidRDefault="008A5558" w:rsidP="00050D46">
      <w:pPr>
        <w:ind w:firstLine="0"/>
      </w:pPr>
      <w:r>
        <w:t xml:space="preserve">This application will be developed using </w:t>
      </w:r>
      <w:r w:rsidR="00F63B7E">
        <w:t xml:space="preserve">the latest version of </w:t>
      </w:r>
      <w:r>
        <w:t>PHP</w:t>
      </w:r>
      <w:r w:rsidR="00C52383">
        <w:t xml:space="preserve"> and take an Object-Oriented approach</w:t>
      </w:r>
      <w:r w:rsidR="00F63B7E">
        <w:t>.</w:t>
      </w:r>
      <w:r>
        <w:t xml:space="preserve"> </w:t>
      </w:r>
      <w:r w:rsidR="00C52383">
        <w:t>PHP</w:t>
      </w:r>
      <w:r w:rsidR="00F63B7E">
        <w:t xml:space="preserve"> is </w:t>
      </w:r>
      <w:r w:rsidR="00C52383">
        <w:t xml:space="preserve">popular and widely used </w:t>
      </w:r>
      <w:r>
        <w:t xml:space="preserve">HTML-embedded scripting language that allows developers to </w:t>
      </w:r>
      <w:r w:rsidR="00F63B7E">
        <w:t>quickly build</w:t>
      </w:r>
      <w:r>
        <w:t xml:space="preserve"> dynamically generated </w:t>
      </w:r>
      <w:r w:rsidR="00F63B7E">
        <w:t xml:space="preserve">web </w:t>
      </w:r>
      <w:r>
        <w:t>pages</w:t>
      </w:r>
      <w:r w:rsidR="00F03624">
        <w:t>.</w:t>
      </w:r>
      <w:r w:rsidR="00050D46">
        <w:t xml:space="preserve"> </w:t>
      </w:r>
      <w:r w:rsidR="00F63B7E">
        <w:t xml:space="preserve">More information: </w:t>
      </w:r>
      <w:r w:rsidR="00050D46">
        <w:t xml:space="preserve">can be found at </w:t>
      </w:r>
      <w:hyperlink r:id="rId12" w:history="1">
        <w:r w:rsidR="00F63B7E">
          <w:rPr>
            <w:rStyle w:val="Hyperlink"/>
          </w:rPr>
          <w:t>http://us3.php.net/</w:t>
        </w:r>
      </w:hyperlink>
      <w:r w:rsidR="00050D46">
        <w:t>.</w:t>
      </w:r>
    </w:p>
    <w:p w:rsidR="00F63B7E" w:rsidRDefault="00C52383" w:rsidP="00F63B7E">
      <w:pPr>
        <w:ind w:firstLine="0"/>
      </w:pPr>
      <w:r>
        <w:lastRenderedPageBreak/>
        <w:t>A</w:t>
      </w:r>
      <w:r w:rsidR="00050D46">
        <w:t xml:space="preserve"> data access layer </w:t>
      </w:r>
      <w:r>
        <w:t xml:space="preserve">will be implemented to help secure information between the web and database server. </w:t>
      </w:r>
      <w:r w:rsidR="00050D46">
        <w:t xml:space="preserve"> </w:t>
      </w:r>
      <w:r>
        <w:t xml:space="preserve">This will most likely be </w:t>
      </w:r>
      <w:r w:rsidR="00050D46">
        <w:t xml:space="preserve">PHP’s built in PHP Data Object (PDO). For more information, visit </w:t>
      </w:r>
      <w:hyperlink r:id="rId13" w:history="1">
        <w:r w:rsidR="00050D46">
          <w:rPr>
            <w:rStyle w:val="Hyperlink"/>
          </w:rPr>
          <w:t>http://www.php.net/manual/en/book.pdo.php</w:t>
        </w:r>
      </w:hyperlink>
      <w:r w:rsidR="00050D46">
        <w:t>.</w:t>
      </w:r>
    </w:p>
    <w:p w:rsidR="00F63B7E" w:rsidRDefault="00F63B7E" w:rsidP="00D15DA2">
      <w:pPr>
        <w:ind w:firstLine="0"/>
      </w:pPr>
      <w:r>
        <w:t xml:space="preserve">For data storage, the latest version of MySQL will be used with this application. </w:t>
      </w:r>
      <w:r w:rsidR="00C52383">
        <w:t xml:space="preserve">This is a popular open-source relational database management system (RDBMS). More information can be found at </w:t>
      </w:r>
      <w:hyperlink r:id="rId14" w:history="1">
        <w:r w:rsidR="00C52383">
          <w:rPr>
            <w:rStyle w:val="Hyperlink"/>
          </w:rPr>
          <w:t>http://www.mysql.com/</w:t>
        </w:r>
      </w:hyperlink>
      <w:r w:rsidR="00C52383">
        <w:t xml:space="preserve">. </w:t>
      </w:r>
    </w:p>
    <w:p w:rsidR="00425CD7" w:rsidRDefault="00425CD7" w:rsidP="00D15DA2">
      <w:pPr>
        <w:ind w:firstLine="0"/>
      </w:pPr>
      <w:r>
        <w:t xml:space="preserve">JSON, </w:t>
      </w:r>
      <w:r w:rsidRPr="00425CD7">
        <w:t>JavaScript Object Notation</w:t>
      </w:r>
      <w:r>
        <w:t xml:space="preserve">, will be used for formatting the data of SQL results. </w:t>
      </w:r>
      <w:hyperlink r:id="rId15" w:history="1">
        <w:r w:rsidRPr="00425CD7">
          <w:rPr>
            <w:rStyle w:val="Hyperlink"/>
          </w:rPr>
          <w:t>http://www.json.org/</w:t>
        </w:r>
      </w:hyperlink>
    </w:p>
    <w:p w:rsidR="00FB43D5" w:rsidRDefault="00FB43D5" w:rsidP="00D15DA2">
      <w:pPr>
        <w:ind w:firstLine="0"/>
      </w:pPr>
      <w:r>
        <w:t xml:space="preserve">A JavaScript Framework, JQuery, will be used to </w:t>
      </w:r>
      <w:r w:rsidR="00C97B00">
        <w:t xml:space="preserve">ensure cross-browser JavaScript support. To manipulate client webpages without making additional requests to the server, AJAX, or Auto-synchronous JavaScript and XML, will be used and is built into the framework. More information can be found at </w:t>
      </w:r>
      <w:hyperlink r:id="rId16" w:history="1">
        <w:r w:rsidR="00C97B00" w:rsidRPr="00C97B00">
          <w:rPr>
            <w:rStyle w:val="Hyperlink"/>
          </w:rPr>
          <w:t>http://www.jquery.com</w:t>
        </w:r>
      </w:hyperlink>
      <w:r w:rsidR="00C97B00">
        <w:t>.</w:t>
      </w:r>
    </w:p>
    <w:p w:rsidR="006E438E" w:rsidRDefault="006E438E" w:rsidP="00D15DA2">
      <w:pPr>
        <w:ind w:firstLine="0"/>
      </w:pPr>
      <w:r>
        <w:t xml:space="preserve">JQueryUI , a JavaScript Framework that generates client-side widgets will be used to provide a more functional user interface. More information about this framework is available at </w:t>
      </w:r>
      <w:hyperlink r:id="rId17" w:history="1">
        <w:r w:rsidRPr="006E438E">
          <w:rPr>
            <w:rStyle w:val="Hyperlink"/>
          </w:rPr>
          <w:t>http://www.jqueryui.com</w:t>
        </w:r>
      </w:hyperlink>
      <w:r>
        <w:t xml:space="preserve">. </w:t>
      </w:r>
    </w:p>
    <w:p w:rsidR="00F03624" w:rsidRDefault="00F03624" w:rsidP="00F03624">
      <w:pPr>
        <w:pStyle w:val="Heading1"/>
      </w:pPr>
      <w:bookmarkStart w:id="13" w:name="_Toc352958829"/>
      <w:r>
        <w:t>Project Overview</w:t>
      </w:r>
      <w:bookmarkEnd w:id="13"/>
    </w:p>
    <w:p w:rsidR="00F03624" w:rsidRPr="00F03624" w:rsidRDefault="00F03624" w:rsidP="008D6846">
      <w:pPr>
        <w:ind w:firstLine="0"/>
      </w:pPr>
      <w:r>
        <w:t xml:space="preserve">This section </w:t>
      </w:r>
      <w:r w:rsidR="008D6846">
        <w:t>will describe team member roles and how the project will be managed</w:t>
      </w:r>
      <w:r>
        <w:t>.</w:t>
      </w:r>
    </w:p>
    <w:p w:rsidR="00EE70A8" w:rsidRDefault="00EE70A8" w:rsidP="00CD4539">
      <w:pPr>
        <w:pStyle w:val="Heading2"/>
      </w:pPr>
      <w:bookmarkStart w:id="14" w:name="_Toc352958830"/>
      <w:r>
        <w:t>Team Members and Roles</w:t>
      </w:r>
      <w:bookmarkEnd w:id="14"/>
    </w:p>
    <w:p w:rsidR="00EE70A8" w:rsidRDefault="008D6846" w:rsidP="008D6846">
      <w:pPr>
        <w:ind w:firstLine="0"/>
      </w:pPr>
      <w:r>
        <w:t>Andrew Thompson will be the Team Leader and Lead Developer. Robert Reilly will be Lead Tester and Developer.</w:t>
      </w:r>
    </w:p>
    <w:p w:rsidR="00F03624" w:rsidRDefault="00F03624" w:rsidP="00F03624">
      <w:pPr>
        <w:pStyle w:val="Heading2"/>
      </w:pPr>
      <w:bookmarkStart w:id="15" w:name="_Toc352958831"/>
      <w:r>
        <w:t>Project Management Approach</w:t>
      </w:r>
      <w:bookmarkEnd w:id="15"/>
    </w:p>
    <w:p w:rsidR="00C97B00" w:rsidRDefault="00C97B00" w:rsidP="00C97B00">
      <w:pPr>
        <w:ind w:firstLine="0"/>
      </w:pPr>
      <w:r>
        <w:t xml:space="preserve">The Scrum Team is scheduled to have Sprint Meetings every Tuesday and Thursday at 10:00 AM. These meetings will not last longer than 15 minutes. Additional Meetings will be scheduled as needed. The Project Lead, Andrew Thompson, is the primary contact with the Product Owner, Marlene Todd. </w:t>
      </w:r>
    </w:p>
    <w:p w:rsidR="00C97B00" w:rsidRPr="000C7775" w:rsidRDefault="00C97B00" w:rsidP="00C97B00">
      <w:pPr>
        <w:ind w:firstLine="0"/>
        <w:rPr>
          <w:rFonts w:cstheme="minorHAnsi"/>
        </w:rPr>
      </w:pPr>
      <w:r>
        <w:t xml:space="preserve">The project backlog will be tracked within Trello – an online collaboration and organization tool. Scrum Masters and Scrum Team Members are required access to this site. The Product Owner will not need to access this site. </w:t>
      </w:r>
      <w:r w:rsidRPr="000C7775">
        <w:rPr>
          <w:rFonts w:cstheme="minorHAnsi"/>
        </w:rPr>
        <w:t>The Scrum Team will manage Sprint Backlog priorities based upon the Product Owners input. Sprints will last between two and three weeks. Sprint Reports will be sent to the Scrum Master and Product Owner at the end of scheduled Sprints.</w:t>
      </w:r>
    </w:p>
    <w:p w:rsidR="00F03624" w:rsidRPr="00C97B00" w:rsidRDefault="00C97B00" w:rsidP="00C97B00">
      <w:pPr>
        <w:ind w:firstLine="0"/>
        <w:rPr>
          <w:rFonts w:cstheme="minorHAnsi"/>
        </w:rPr>
      </w:pPr>
      <w:r w:rsidRPr="000C7775">
        <w:rPr>
          <w:rFonts w:cstheme="minorHAnsi"/>
        </w:rPr>
        <w:t xml:space="preserve">The online repository, GitHub, will provide source control, </w:t>
      </w:r>
      <w:r w:rsidRPr="000C7775">
        <w:rPr>
          <w:rFonts w:cstheme="minorHAnsi"/>
          <w:color w:val="222222"/>
          <w:shd w:val="clear" w:color="auto" w:fill="FFFFFF"/>
        </w:rPr>
        <w:t>source-code browser, and a project wiki. Scrum Team Members and the Scrum Master are required to have access to this site.</w:t>
      </w:r>
    </w:p>
    <w:p w:rsidR="004520C3" w:rsidRDefault="004520C3" w:rsidP="004520C3">
      <w:pPr>
        <w:pStyle w:val="Heading2"/>
      </w:pPr>
      <w:bookmarkStart w:id="16" w:name="_Toc352958832"/>
      <w:r>
        <w:t>Phase Overview</w:t>
      </w:r>
      <w:bookmarkEnd w:id="16"/>
    </w:p>
    <w:p w:rsidR="00FA5D59" w:rsidRDefault="00FA5D59" w:rsidP="00FA5D59">
      <w:pPr>
        <w:ind w:firstLine="0"/>
      </w:pPr>
      <w:r>
        <w:t>This system will be developed in phases, they are as follow:</w:t>
      </w:r>
    </w:p>
    <w:p w:rsidR="00FA5D59" w:rsidRDefault="00FA5D59" w:rsidP="00FA5D59">
      <w:pPr>
        <w:pStyle w:val="Heading3"/>
      </w:pPr>
      <w:bookmarkStart w:id="17" w:name="_Toc352958833"/>
      <w:r>
        <w:t>User Stories and Requirements Gathering</w:t>
      </w:r>
      <w:bookmarkEnd w:id="17"/>
    </w:p>
    <w:p w:rsidR="00FA5D59" w:rsidRDefault="00FA5D59" w:rsidP="00FA5D59">
      <w:pPr>
        <w:ind w:firstLine="0"/>
      </w:pPr>
      <w:r>
        <w:lastRenderedPageBreak/>
        <w:t>During this phase, the requirements for the system will be gathered from user stories. The product owner informs the team of any requirements, limitations or constraints.</w:t>
      </w:r>
      <w:r w:rsidR="004914D4">
        <w:t xml:space="preserve"> This information can be found in the Software Requirements Document</w:t>
      </w:r>
      <w:r w:rsidR="0029410C">
        <w:t xml:space="preserve"> and </w:t>
      </w:r>
      <w:hyperlink w:anchor="_Requirements" w:history="1">
        <w:r w:rsidR="0029410C">
          <w:rPr>
            <w:rStyle w:val="Hyperlink"/>
          </w:rPr>
          <w:t>3.0 R</w:t>
        </w:r>
        <w:r w:rsidR="0029410C" w:rsidRPr="0029410C">
          <w:rPr>
            <w:rStyle w:val="Hyperlink"/>
          </w:rPr>
          <w:t>equirements</w:t>
        </w:r>
      </w:hyperlink>
      <w:r w:rsidR="004914D4">
        <w:t>.</w:t>
      </w:r>
    </w:p>
    <w:p w:rsidR="00FA5D59" w:rsidRDefault="00FA5D59" w:rsidP="00FA5D59">
      <w:pPr>
        <w:pStyle w:val="Heading3"/>
      </w:pPr>
      <w:bookmarkStart w:id="18" w:name="_Toc352958834"/>
      <w:r>
        <w:t>Database Schema and Class Design</w:t>
      </w:r>
      <w:bookmarkEnd w:id="18"/>
    </w:p>
    <w:p w:rsidR="00FA5D59" w:rsidRDefault="00FA5D59" w:rsidP="00FA5D59">
      <w:pPr>
        <w:ind w:firstLine="0"/>
      </w:pPr>
      <w:r>
        <w:t xml:space="preserve">The database schema, or design, will be developed during the second phase. The team needs to mimic the existing Access Database currently being used by Lawrence County Teen Court, </w:t>
      </w:r>
      <w:r w:rsidR="00891C00">
        <w:t>while making sure the design is as efficient as possible</w:t>
      </w:r>
      <w:r>
        <w:t>.</w:t>
      </w:r>
      <w:r w:rsidR="00891C00">
        <w:t xml:space="preserve"> The major class objects will also be designed during this phase; this includes defendants, volunteers, court listings, </w:t>
      </w:r>
      <w:r w:rsidR="00AF7251">
        <w:t>workshops</w:t>
      </w:r>
      <w:r w:rsidR="00891C00">
        <w:t xml:space="preserve"> and any other objects that can be derived from the requirements.</w:t>
      </w:r>
    </w:p>
    <w:p w:rsidR="00FA5D59" w:rsidRDefault="00FA5D59" w:rsidP="00FA5D59">
      <w:pPr>
        <w:pStyle w:val="Heading3"/>
      </w:pPr>
      <w:bookmarkStart w:id="19" w:name="_Toc352958835"/>
      <w:r>
        <w:t>Prototype</w:t>
      </w:r>
      <w:bookmarkEnd w:id="19"/>
    </w:p>
    <w:p w:rsidR="00FA5D59" w:rsidRDefault="005F457D" w:rsidP="00FA5D59">
      <w:pPr>
        <w:ind w:firstLine="0"/>
      </w:pPr>
      <w:r>
        <w:t xml:space="preserve">The prototype will provide limited functionality </w:t>
      </w:r>
      <w:r w:rsidR="00863EDF">
        <w:t xml:space="preserve">of the final application </w:t>
      </w:r>
      <w:r>
        <w:t xml:space="preserve">and act as </w:t>
      </w:r>
      <w:r w:rsidR="00863EDF">
        <w:t>a</w:t>
      </w:r>
      <w:r>
        <w:t xml:space="preserve"> </w:t>
      </w:r>
      <w:r w:rsidR="00863EDF">
        <w:t>demonstration for the client</w:t>
      </w:r>
      <w:r>
        <w:t>.</w:t>
      </w:r>
      <w:r w:rsidR="00863EDF">
        <w:t xml:space="preserve"> This will allow the team to make changes without major code rework.</w:t>
      </w:r>
      <w:r w:rsidR="002A04EA">
        <w:t xml:space="preserve"> All major areas of the application should</w:t>
      </w:r>
      <w:r w:rsidR="00F3197C">
        <w:t xml:space="preserve"> </w:t>
      </w:r>
      <w:r w:rsidR="00620F69">
        <w:t>be built</w:t>
      </w:r>
      <w:r w:rsidR="00F3197C">
        <w:t xml:space="preserve"> for the client review</w:t>
      </w:r>
      <w:r w:rsidR="002A04EA">
        <w:t>.</w:t>
      </w:r>
    </w:p>
    <w:p w:rsidR="00FA5D59" w:rsidRPr="00FA5D59" w:rsidRDefault="00FA5D59" w:rsidP="00FA5D59">
      <w:pPr>
        <w:pStyle w:val="Heading3"/>
      </w:pPr>
      <w:bookmarkStart w:id="20" w:name="_Toc352958836"/>
      <w:r>
        <w:t>Application Development</w:t>
      </w:r>
      <w:bookmarkEnd w:id="20"/>
    </w:p>
    <w:p w:rsidR="00863EDF" w:rsidRDefault="00863EDF" w:rsidP="00C97B00">
      <w:pPr>
        <w:ind w:firstLine="0"/>
      </w:pPr>
      <w:r>
        <w:t>This phase will be the actual development phase. All aspects of the application will be implemented to the client’s specifications and requirements.</w:t>
      </w:r>
      <w:r w:rsidR="006A5A1C">
        <w:t xml:space="preserve"> Some unit testing will take place during this phase.</w:t>
      </w:r>
    </w:p>
    <w:p w:rsidR="00FA5D59" w:rsidRDefault="00FA5D59" w:rsidP="00FA5D59">
      <w:pPr>
        <w:pStyle w:val="Heading3"/>
      </w:pPr>
      <w:bookmarkStart w:id="21" w:name="_Toc352958837"/>
      <w:r>
        <w:t>Testing</w:t>
      </w:r>
      <w:bookmarkEnd w:id="21"/>
    </w:p>
    <w:p w:rsidR="00FA5D59" w:rsidRDefault="002A04EA" w:rsidP="00863EDF">
      <w:pPr>
        <w:ind w:firstLine="0"/>
      </w:pPr>
      <w:r>
        <w:t xml:space="preserve">Some aspects of testing will take place during the Application Development phase. This is to ensure proper data entry for the application. </w:t>
      </w:r>
      <w:r w:rsidR="006A5A1C">
        <w:t>Individual d</w:t>
      </w:r>
      <w:r>
        <w:t>omain constraints will be tested along with data accuracy</w:t>
      </w:r>
      <w:r w:rsidR="006A5A1C">
        <w:t xml:space="preserve"> and program functionality</w:t>
      </w:r>
      <w:r>
        <w:t xml:space="preserve">.  </w:t>
      </w:r>
    </w:p>
    <w:p w:rsidR="00FA5D59" w:rsidRPr="00FA5D59" w:rsidRDefault="00FA5D59" w:rsidP="00FA5D59">
      <w:pPr>
        <w:pStyle w:val="Heading3"/>
      </w:pPr>
      <w:bookmarkStart w:id="22" w:name="_Toc352958838"/>
      <w:r>
        <w:t>Delivery</w:t>
      </w:r>
      <w:bookmarkEnd w:id="22"/>
    </w:p>
    <w:p w:rsidR="009E2CC3" w:rsidRDefault="009E2CC3" w:rsidP="00C97B00">
      <w:pPr>
        <w:ind w:firstLine="0"/>
      </w:pPr>
      <w:r>
        <w:t>This phase is where the application will be turned over to the client. The web files and database will already be on the production server. User manuals for each user level will also be delivered in PDF format and hard copy. The user accounts used to access the website and database will also be turned over.</w:t>
      </w:r>
    </w:p>
    <w:p w:rsidR="00EE70A8" w:rsidRDefault="00EE70A8" w:rsidP="00CD4539">
      <w:pPr>
        <w:pStyle w:val="Heading2"/>
      </w:pPr>
      <w:bookmarkStart w:id="23" w:name="_Toc352958839"/>
      <w:r>
        <w:t>Terminology</w:t>
      </w:r>
      <w:r w:rsidR="00CD4539">
        <w:t xml:space="preserve"> and Acronyms</w:t>
      </w:r>
      <w:bookmarkEnd w:id="23"/>
    </w:p>
    <w:p w:rsidR="00434DC1" w:rsidRDefault="006E438E" w:rsidP="00870FBF">
      <w:pPr>
        <w:pStyle w:val="ListParagraph"/>
        <w:numPr>
          <w:ilvl w:val="0"/>
          <w:numId w:val="5"/>
        </w:numPr>
      </w:pPr>
      <w:r>
        <w:t>AJAX</w:t>
      </w:r>
      <w:r w:rsidR="000A222D">
        <w:t xml:space="preserve">: </w:t>
      </w:r>
      <w:r w:rsidR="000A222D" w:rsidRPr="000A222D">
        <w:t>Asynchronous JavaScript and XML</w:t>
      </w:r>
      <w:r w:rsidR="000A222D">
        <w:t xml:space="preserve"> is a set of development tools to provide the client side </w:t>
      </w:r>
      <w:r w:rsidR="000354E8">
        <w:t xml:space="preserve">to communicate with the server without refreshing the page. </w:t>
      </w:r>
    </w:p>
    <w:p w:rsidR="001B535D" w:rsidRDefault="001B535D" w:rsidP="001B535D">
      <w:pPr>
        <w:pStyle w:val="ListParagraph"/>
        <w:numPr>
          <w:ilvl w:val="0"/>
          <w:numId w:val="5"/>
        </w:numPr>
      </w:pPr>
      <w:r w:rsidRPr="001B535D">
        <w:t>CAPTCHA</w:t>
      </w:r>
      <w:r>
        <w:t xml:space="preserve">: </w:t>
      </w:r>
      <w:r w:rsidRPr="001B535D">
        <w:t>A CAPTCHA is a program that protects websites against bots by generating and grading tests that humans can pass but current computer programs cannot.</w:t>
      </w:r>
    </w:p>
    <w:p w:rsidR="00434DC1" w:rsidRDefault="006E438E" w:rsidP="00870FBF">
      <w:pPr>
        <w:pStyle w:val="ListParagraph"/>
        <w:numPr>
          <w:ilvl w:val="0"/>
          <w:numId w:val="5"/>
        </w:numPr>
      </w:pPr>
      <w:r>
        <w:t>Client</w:t>
      </w:r>
      <w:r w:rsidR="000354E8">
        <w:t>: An application or system that accesses a service provided by a server.</w:t>
      </w:r>
    </w:p>
    <w:p w:rsidR="00434DC1" w:rsidRDefault="006E438E" w:rsidP="00870FBF">
      <w:pPr>
        <w:pStyle w:val="ListParagraph"/>
        <w:numPr>
          <w:ilvl w:val="0"/>
          <w:numId w:val="5"/>
        </w:numPr>
      </w:pPr>
      <w:r>
        <w:t>Court Program</w:t>
      </w:r>
      <w:r w:rsidR="00434DC1">
        <w:t>: A local city, county or community youth or teen court that uses this web application.</w:t>
      </w:r>
      <w:r w:rsidR="000A222D">
        <w:t xml:space="preserve"> </w:t>
      </w:r>
    </w:p>
    <w:p w:rsidR="00434DC1" w:rsidRDefault="006E438E" w:rsidP="00870FBF">
      <w:pPr>
        <w:pStyle w:val="ListParagraph"/>
        <w:numPr>
          <w:ilvl w:val="0"/>
          <w:numId w:val="5"/>
        </w:numPr>
      </w:pPr>
      <w:r>
        <w:t>Database</w:t>
      </w:r>
      <w:r w:rsidR="00434DC1">
        <w:t xml:space="preserve">: </w:t>
      </w:r>
      <w:r w:rsidR="000354E8">
        <w:t>An organized set of data and associated data structures.</w:t>
      </w:r>
    </w:p>
    <w:p w:rsidR="000354E8" w:rsidRDefault="000354E8" w:rsidP="00870FBF">
      <w:pPr>
        <w:pStyle w:val="ListParagraph"/>
        <w:numPr>
          <w:ilvl w:val="0"/>
          <w:numId w:val="5"/>
        </w:numPr>
      </w:pPr>
      <w:r>
        <w:t>DBMS: A Database Management System allows an interface to manipulate a database.</w:t>
      </w:r>
    </w:p>
    <w:p w:rsidR="00434DC1" w:rsidRDefault="006E438E" w:rsidP="00870FBF">
      <w:pPr>
        <w:pStyle w:val="ListParagraph"/>
        <w:numPr>
          <w:ilvl w:val="0"/>
          <w:numId w:val="5"/>
        </w:numPr>
      </w:pPr>
      <w:r>
        <w:t>Domain Name</w:t>
      </w:r>
      <w:r w:rsidR="00434DC1">
        <w:t>: An identification string that identifies represents an Internet Protocol (IP) resource. A Domain Name Server (DNS) handles the translation from Domain Name to IP address.</w:t>
      </w:r>
    </w:p>
    <w:p w:rsidR="00B459E1" w:rsidRDefault="00B459E1" w:rsidP="00B459E1">
      <w:pPr>
        <w:pStyle w:val="ListParagraph"/>
        <w:numPr>
          <w:ilvl w:val="0"/>
          <w:numId w:val="5"/>
        </w:numPr>
      </w:pPr>
      <w:r>
        <w:t xml:space="preserve">JSON: </w:t>
      </w:r>
      <w:r w:rsidRPr="00B459E1">
        <w:t>JavaScript Object Notation is a lightweight data-interchange format</w:t>
      </w:r>
      <w:r>
        <w:t xml:space="preserve">. </w:t>
      </w:r>
    </w:p>
    <w:p w:rsidR="00434DC1" w:rsidRDefault="006E438E" w:rsidP="00870FBF">
      <w:pPr>
        <w:pStyle w:val="ListParagraph"/>
        <w:numPr>
          <w:ilvl w:val="0"/>
          <w:numId w:val="5"/>
        </w:numPr>
      </w:pPr>
      <w:r>
        <w:lastRenderedPageBreak/>
        <w:t>JQuery</w:t>
      </w:r>
      <w:r w:rsidR="00434DC1">
        <w:t>:</w:t>
      </w:r>
      <w:r>
        <w:t xml:space="preserve"> JavaScript Framework that allows client manipulation.</w:t>
      </w:r>
    </w:p>
    <w:p w:rsidR="00434DC1" w:rsidRDefault="006E438E" w:rsidP="00870FBF">
      <w:pPr>
        <w:pStyle w:val="ListParagraph"/>
        <w:numPr>
          <w:ilvl w:val="0"/>
          <w:numId w:val="5"/>
        </w:numPr>
      </w:pPr>
      <w:r>
        <w:t>JQueryUI</w:t>
      </w:r>
      <w:r w:rsidR="00434DC1">
        <w:t>:</w:t>
      </w:r>
      <w:r>
        <w:t xml:space="preserve"> JavaScript Framework that allows various client widgets to provide a more functional user interface.</w:t>
      </w:r>
    </w:p>
    <w:p w:rsidR="00434DC1" w:rsidRDefault="006E438E" w:rsidP="00870FBF">
      <w:pPr>
        <w:pStyle w:val="ListParagraph"/>
        <w:numPr>
          <w:ilvl w:val="0"/>
          <w:numId w:val="5"/>
        </w:numPr>
      </w:pPr>
      <w:r>
        <w:t>MySQL</w:t>
      </w:r>
      <w:r w:rsidR="00434DC1">
        <w:t>:</w:t>
      </w:r>
      <w:r>
        <w:t xml:space="preserve"> A popular and reliable Database Management System (DBMS).</w:t>
      </w:r>
    </w:p>
    <w:p w:rsidR="00434DC1" w:rsidRDefault="006E438E" w:rsidP="00870FBF">
      <w:pPr>
        <w:pStyle w:val="ListParagraph"/>
        <w:numPr>
          <w:ilvl w:val="0"/>
          <w:numId w:val="5"/>
        </w:numPr>
      </w:pPr>
      <w:r>
        <w:t>NAYC</w:t>
      </w:r>
      <w:r w:rsidR="00434DC1">
        <w:t>:</w:t>
      </w:r>
      <w:r>
        <w:t xml:space="preserve"> National Association of Youth Courts provides resources for over 1,050 youth and teen court programs throughout the country.</w:t>
      </w:r>
    </w:p>
    <w:p w:rsidR="00434DC1" w:rsidRDefault="006E438E" w:rsidP="00870FBF">
      <w:pPr>
        <w:pStyle w:val="ListParagraph"/>
        <w:numPr>
          <w:ilvl w:val="0"/>
          <w:numId w:val="5"/>
        </w:numPr>
      </w:pPr>
      <w:r>
        <w:t>PHP</w:t>
      </w:r>
      <w:r w:rsidR="00434DC1">
        <w:t>: PHP Hypertext Preprocessor is an HTML-embedded scripting language capable of Object Orientated Programming (OOP) principles.</w:t>
      </w:r>
    </w:p>
    <w:p w:rsidR="00434DC1" w:rsidRDefault="006E438E" w:rsidP="00870FBF">
      <w:pPr>
        <w:pStyle w:val="ListParagraph"/>
        <w:numPr>
          <w:ilvl w:val="0"/>
          <w:numId w:val="5"/>
        </w:numPr>
      </w:pPr>
      <w:r>
        <w:t>Server</w:t>
      </w:r>
      <w:r w:rsidR="00434DC1">
        <w:t>: A computer hardware system and software that serves as a dedicated host for one or more services.</w:t>
      </w:r>
    </w:p>
    <w:p w:rsidR="00434DC1" w:rsidRDefault="00F132A7" w:rsidP="00870FBF">
      <w:pPr>
        <w:pStyle w:val="ListParagraph"/>
        <w:numPr>
          <w:ilvl w:val="0"/>
          <w:numId w:val="5"/>
        </w:numPr>
      </w:pPr>
      <w:r>
        <w:t>SSL</w:t>
      </w:r>
      <w:r w:rsidR="000354E8">
        <w:t>:</w:t>
      </w:r>
      <w:r w:rsidR="00434DC1">
        <w:t xml:space="preserve"> Secure Socket Layer is a cryptographic protocol</w:t>
      </w:r>
      <w:r w:rsidR="00434DC1" w:rsidRPr="00434DC1">
        <w:t xml:space="preserve"> that provide</w:t>
      </w:r>
      <w:r w:rsidR="00434DC1">
        <w:t>s</w:t>
      </w:r>
      <w:r w:rsidR="00434DC1" w:rsidRPr="00434DC1">
        <w:t xml:space="preserve"> communication security over the Internet</w:t>
      </w:r>
      <w:r w:rsidR="00434DC1">
        <w:t>.</w:t>
      </w:r>
    </w:p>
    <w:p w:rsidR="00434DC1" w:rsidRDefault="00891C00" w:rsidP="00870FBF">
      <w:pPr>
        <w:pStyle w:val="ListParagraph"/>
        <w:numPr>
          <w:ilvl w:val="0"/>
          <w:numId w:val="5"/>
        </w:numPr>
      </w:pPr>
      <w:r>
        <w:t>Web Application</w:t>
      </w:r>
      <w:r w:rsidR="000354E8">
        <w:t xml:space="preserve">: </w:t>
      </w:r>
      <w:r w:rsidR="00A73490">
        <w:t>A software application that is developed in a browser-supported programming language and is accessed by users over an Intranet or Internet.</w:t>
      </w:r>
    </w:p>
    <w:p w:rsidR="00891C00" w:rsidRDefault="00891C00" w:rsidP="00870FBF">
      <w:pPr>
        <w:pStyle w:val="ListParagraph"/>
        <w:numPr>
          <w:ilvl w:val="0"/>
          <w:numId w:val="5"/>
        </w:numPr>
      </w:pPr>
      <w:r>
        <w:t>Web Hosting</w:t>
      </w:r>
      <w:r w:rsidR="00605AC9">
        <w:t>: A</w:t>
      </w:r>
      <w:r w:rsidR="00A73490">
        <w:t xml:space="preserve"> hosting service on the Internet that allows website owners to access their site and typically provides web space management tools or control panels.</w:t>
      </w:r>
    </w:p>
    <w:p w:rsidR="00121345" w:rsidRDefault="00121345" w:rsidP="00720BC0">
      <w:pPr>
        <w:pStyle w:val="Heading1"/>
      </w:pPr>
      <w:bookmarkStart w:id="24" w:name="_Requirements"/>
      <w:bookmarkStart w:id="25" w:name="_Toc352958840"/>
      <w:bookmarkEnd w:id="24"/>
      <w:r>
        <w:t>Requirements</w:t>
      </w:r>
      <w:bookmarkEnd w:id="25"/>
    </w:p>
    <w:p w:rsidR="00151F8E" w:rsidRDefault="00D24D3F" w:rsidP="006E438E">
      <w:pPr>
        <w:ind w:firstLine="0"/>
      </w:pPr>
      <w:r>
        <w:t>The purpose of this web application i</w:t>
      </w:r>
      <w:r w:rsidR="006A2BED">
        <w:t xml:space="preserve">s to allow youth and teen courts </w:t>
      </w:r>
      <w:r>
        <w:t xml:space="preserve">to </w:t>
      </w:r>
      <w:r w:rsidR="006A2BED">
        <w:t>track participants within their programs</w:t>
      </w:r>
      <w:r w:rsidR="00671AD5">
        <w:t xml:space="preserve">. In order to achieve this, several requirements are </w:t>
      </w:r>
      <w:r w:rsidR="00E21B56">
        <w:t>specified from the stakeholders</w:t>
      </w:r>
      <w:r w:rsidR="00671AD5">
        <w:t>.</w:t>
      </w:r>
    </w:p>
    <w:p w:rsidR="00671AD5" w:rsidRDefault="00671AD5" w:rsidP="00671AD5">
      <w:pPr>
        <w:pStyle w:val="Heading3"/>
      </w:pPr>
      <w:bookmarkStart w:id="26" w:name="_Toc352958841"/>
      <w:r>
        <w:t>User Access</w:t>
      </w:r>
      <w:bookmarkEnd w:id="26"/>
    </w:p>
    <w:p w:rsidR="00671AD5" w:rsidRPr="00671AD5" w:rsidRDefault="00671AD5" w:rsidP="00671AD5">
      <w:pPr>
        <w:ind w:firstLine="0"/>
      </w:pPr>
      <w:r>
        <w:t xml:space="preserve">Only individuals working for a particular court program may have access to the application. Defendants, their families, and volunteers will </w:t>
      </w:r>
      <w:r w:rsidR="00E21B56" w:rsidRPr="00E21B56">
        <w:rPr>
          <w:b/>
        </w:rPr>
        <w:t>not</w:t>
      </w:r>
      <w:r>
        <w:t xml:space="preserve"> be allowed to view </w:t>
      </w:r>
      <w:r w:rsidRPr="00E21B56">
        <w:rPr>
          <w:b/>
        </w:rPr>
        <w:t>any</w:t>
      </w:r>
      <w:r>
        <w:t xml:space="preserve"> information</w:t>
      </w:r>
      <w:r w:rsidR="00A73490">
        <w:t xml:space="preserve"> contained in the application</w:t>
      </w:r>
      <w:r>
        <w:t>.</w:t>
      </w:r>
      <w:r w:rsidR="008C5085">
        <w:t xml:space="preserve"> The different levels are described in section </w:t>
      </w:r>
      <w:hyperlink w:anchor="_User_Account_and" w:history="1">
        <w:r w:rsidR="008C5085" w:rsidRPr="008C5085">
          <w:rPr>
            <w:rStyle w:val="Hyperlink"/>
          </w:rPr>
          <w:t xml:space="preserve">4.1 User </w:t>
        </w:r>
        <w:r w:rsidR="008C5085">
          <w:rPr>
            <w:rStyle w:val="Hyperlink"/>
          </w:rPr>
          <w:t xml:space="preserve">Account and </w:t>
        </w:r>
        <w:r w:rsidR="008C5085" w:rsidRPr="008C5085">
          <w:rPr>
            <w:rStyle w:val="Hyperlink"/>
          </w:rPr>
          <w:t>Access</w:t>
        </w:r>
      </w:hyperlink>
      <w:r w:rsidR="008C5085">
        <w:t>.</w:t>
      </w:r>
      <w:r>
        <w:t xml:space="preserve">  </w:t>
      </w:r>
    </w:p>
    <w:p w:rsidR="00671AD5" w:rsidRDefault="00D93930" w:rsidP="00671AD5">
      <w:pPr>
        <w:pStyle w:val="Heading3"/>
      </w:pPr>
      <w:bookmarkStart w:id="27" w:name="_Toc352958842"/>
      <w:r>
        <w:t>Court Program &amp; Data</w:t>
      </w:r>
      <w:r w:rsidR="00671AD5">
        <w:t xml:space="preserve"> Access</w:t>
      </w:r>
      <w:bookmarkEnd w:id="27"/>
    </w:p>
    <w:p w:rsidR="009E2CC3" w:rsidRDefault="007E38E0" w:rsidP="00A73490">
      <w:pPr>
        <w:ind w:firstLine="0"/>
      </w:pPr>
      <w:r>
        <w:t xml:space="preserve">The authorized users shall only have access to information pertaining to their particular court program. </w:t>
      </w:r>
      <w:r w:rsidR="00D93930">
        <w:t xml:space="preserve">Court program administrators are able to adjust options pertaining to their individual programs. These options are covered in further detail in section </w:t>
      </w:r>
      <w:hyperlink w:anchor="_Court_Program" w:history="1">
        <w:r w:rsidR="00D93930">
          <w:rPr>
            <w:rStyle w:val="Hyperlink"/>
          </w:rPr>
          <w:t>4.2 C</w:t>
        </w:r>
        <w:r w:rsidR="00D93930" w:rsidRPr="00D93930">
          <w:rPr>
            <w:rStyle w:val="Hyperlink"/>
          </w:rPr>
          <w:t>ourt Program</w:t>
        </w:r>
      </w:hyperlink>
      <w:r w:rsidR="00D93930">
        <w:t xml:space="preserve">. </w:t>
      </w:r>
      <w:r w:rsidR="00E90799">
        <w:t xml:space="preserve">Application </w:t>
      </w:r>
      <w:r>
        <w:t xml:space="preserve">Administrators will have the </w:t>
      </w:r>
      <w:r w:rsidR="00E90799">
        <w:t>additional</w:t>
      </w:r>
      <w:r>
        <w:t xml:space="preserve"> access</w:t>
      </w:r>
      <w:r w:rsidR="00E90799">
        <w:t xml:space="preserve"> to site-wide statistics and options to add new court programs. </w:t>
      </w:r>
      <w:r w:rsidR="00151F8E">
        <w:t xml:space="preserve"> These levels of access are described in section </w:t>
      </w:r>
      <w:hyperlink w:anchor="_User_Access" w:history="1">
        <w:r w:rsidR="00151F8E" w:rsidRPr="00151F8E">
          <w:rPr>
            <w:rStyle w:val="Hyperlink"/>
          </w:rPr>
          <w:t>4.1 User</w:t>
        </w:r>
        <w:r w:rsidR="008C5085">
          <w:rPr>
            <w:rStyle w:val="Hyperlink"/>
          </w:rPr>
          <w:t xml:space="preserve"> Account and</w:t>
        </w:r>
        <w:r w:rsidR="00151F8E" w:rsidRPr="00151F8E">
          <w:rPr>
            <w:rStyle w:val="Hyperlink"/>
          </w:rPr>
          <w:t xml:space="preserve"> Access</w:t>
        </w:r>
      </w:hyperlink>
      <w:r w:rsidR="00151F8E">
        <w:t>.</w:t>
      </w:r>
    </w:p>
    <w:p w:rsidR="009E2CC3" w:rsidRDefault="009E2CC3" w:rsidP="009E2CC3">
      <w:pPr>
        <w:pStyle w:val="Heading3"/>
      </w:pPr>
      <w:bookmarkStart w:id="28" w:name="_Toc352958843"/>
      <w:r>
        <w:t>Defendant</w:t>
      </w:r>
      <w:bookmarkEnd w:id="28"/>
    </w:p>
    <w:p w:rsidR="009D1B5A" w:rsidRDefault="009E2CC3" w:rsidP="009E2CC3">
      <w:pPr>
        <w:ind w:firstLine="0"/>
      </w:pPr>
      <w:r>
        <w:t xml:space="preserve">The defendant is the primary data gathering point for this application. A defendant can be added, updated, deleted, and expunged.  </w:t>
      </w:r>
      <w:r w:rsidR="008C5085">
        <w:t xml:space="preserve">Each court program and </w:t>
      </w:r>
      <w:r w:rsidR="001057B7">
        <w:t>their</w:t>
      </w:r>
      <w:r w:rsidR="008C5085">
        <w:t xml:space="preserve"> users can only access defendant information they enter. The different information fields are described in s</w:t>
      </w:r>
      <w:r>
        <w:t xml:space="preserve">ection </w:t>
      </w:r>
      <w:hyperlink w:anchor="_Defendant" w:history="1">
        <w:r w:rsidRPr="008C5085">
          <w:rPr>
            <w:rStyle w:val="Hyperlink"/>
          </w:rPr>
          <w:t>4.</w:t>
        </w:r>
        <w:r w:rsidR="00D93930">
          <w:rPr>
            <w:rStyle w:val="Hyperlink"/>
          </w:rPr>
          <w:t>3</w:t>
        </w:r>
        <w:r w:rsidR="008C5085" w:rsidRPr="008C5085">
          <w:rPr>
            <w:rStyle w:val="Hyperlink"/>
          </w:rPr>
          <w:t xml:space="preserve"> Defendant</w:t>
        </w:r>
      </w:hyperlink>
      <w:r w:rsidR="008C5085">
        <w:t>.</w:t>
      </w:r>
    </w:p>
    <w:p w:rsidR="009D1B5A" w:rsidRDefault="009D1B5A" w:rsidP="009D1B5A">
      <w:pPr>
        <w:pStyle w:val="Heading4"/>
      </w:pPr>
      <w:r>
        <w:t>Defendant Expunging</w:t>
      </w:r>
    </w:p>
    <w:p w:rsidR="009D1B5A" w:rsidRPr="009D1B5A" w:rsidRDefault="009D1B5A" w:rsidP="009D1B5A">
      <w:pPr>
        <w:ind w:firstLine="0"/>
      </w:pPr>
      <w:r>
        <w:t>Each court program will have one of three options to expunge defendant</w:t>
      </w:r>
      <w:r w:rsidR="001057B7">
        <w:t xml:space="preserve"> information:</w:t>
      </w:r>
      <w:r>
        <w:t xml:space="preserve"> sealed,</w:t>
      </w:r>
      <w:r w:rsidR="001057B7">
        <w:t xml:space="preserve"> partial expunge and full expunge. The sealed option retains defendant data within the database but restricts the data to be displayed in results other than demographic statistics. </w:t>
      </w:r>
      <w:r w:rsidR="00077B76">
        <w:t>Partial expunging removes the defendant’s personal information from the database but leaves citation information for statistics gathering. Full expunge removes all traces of the defendant within the system.</w:t>
      </w:r>
    </w:p>
    <w:p w:rsidR="009D1B5A" w:rsidRDefault="009D1B5A" w:rsidP="009D1B5A">
      <w:pPr>
        <w:pStyle w:val="Heading3"/>
      </w:pPr>
      <w:bookmarkStart w:id="29" w:name="_Toc352958844"/>
      <w:r>
        <w:lastRenderedPageBreak/>
        <w:t>Volunteer</w:t>
      </w:r>
      <w:bookmarkEnd w:id="29"/>
    </w:p>
    <w:p w:rsidR="001B535D" w:rsidRDefault="00077B76" w:rsidP="00077B76">
      <w:pPr>
        <w:ind w:firstLine="0"/>
      </w:pPr>
      <w:r>
        <w:t xml:space="preserve">Volunteers are those individuals who assist with the teen court program. Generally they are assigned as court </w:t>
      </w:r>
      <w:r w:rsidR="009D7EFE">
        <w:t xml:space="preserve">members </w:t>
      </w:r>
      <w:r>
        <w:t>or jury participants. The ability to track hours, status and volunteer history will be implemented.</w:t>
      </w:r>
      <w:r w:rsidR="00B413E8">
        <w:t xml:space="preserve"> More information can be found in </w:t>
      </w:r>
      <w:hyperlink w:anchor="_Volunteer" w:history="1">
        <w:r w:rsidR="00B413E8" w:rsidRPr="00B413E8">
          <w:rPr>
            <w:rStyle w:val="Hyperlink"/>
          </w:rPr>
          <w:t>4.</w:t>
        </w:r>
        <w:r w:rsidR="00D93930">
          <w:rPr>
            <w:rStyle w:val="Hyperlink"/>
          </w:rPr>
          <w:t>4</w:t>
        </w:r>
        <w:r w:rsidR="00B413E8" w:rsidRPr="00B413E8">
          <w:rPr>
            <w:rStyle w:val="Hyperlink"/>
          </w:rPr>
          <w:t xml:space="preserve"> Volunteer</w:t>
        </w:r>
      </w:hyperlink>
      <w:r w:rsidR="00B413E8">
        <w:t>.</w:t>
      </w:r>
    </w:p>
    <w:p w:rsidR="001B535D" w:rsidRDefault="001B535D" w:rsidP="009D1B5A">
      <w:pPr>
        <w:pStyle w:val="Heading3"/>
      </w:pPr>
      <w:bookmarkStart w:id="30" w:name="_Toc352958845"/>
      <w:r>
        <w:t>Workshop</w:t>
      </w:r>
      <w:bookmarkEnd w:id="30"/>
    </w:p>
    <w:p w:rsidR="001B535D" w:rsidRPr="001B535D" w:rsidRDefault="001B535D" w:rsidP="001B535D">
      <w:pPr>
        <w:ind w:firstLine="0"/>
      </w:pPr>
      <w:r>
        <w:t xml:space="preserve">Various workshops can be created and populated from open defendants. More information can be found in </w:t>
      </w:r>
      <w:hyperlink w:anchor="_Workshops" w:history="1">
        <w:r>
          <w:rPr>
            <w:rStyle w:val="Hyperlink"/>
          </w:rPr>
          <w:t>4.6 W</w:t>
        </w:r>
        <w:r w:rsidRPr="001B535D">
          <w:rPr>
            <w:rStyle w:val="Hyperlink"/>
          </w:rPr>
          <w:t>orkshops</w:t>
        </w:r>
      </w:hyperlink>
      <w:r>
        <w:t>.</w:t>
      </w:r>
    </w:p>
    <w:p w:rsidR="009D1B5A" w:rsidRDefault="009D1B5A" w:rsidP="009D1B5A">
      <w:pPr>
        <w:pStyle w:val="Heading3"/>
      </w:pPr>
      <w:bookmarkStart w:id="31" w:name="_Toc352958846"/>
      <w:r>
        <w:t>Reports and Statistics</w:t>
      </w:r>
      <w:bookmarkEnd w:id="31"/>
    </w:p>
    <w:p w:rsidR="00605AC9" w:rsidRDefault="008159B1" w:rsidP="001B535D">
      <w:pPr>
        <w:ind w:firstLine="0"/>
      </w:pPr>
      <w:r>
        <w:t xml:space="preserve">All necessary </w:t>
      </w:r>
      <w:r w:rsidR="00B4515C">
        <w:t>and legal documents will be generated for the defendants. Statistics reporting will include discoverable data</w:t>
      </w:r>
      <w:r w:rsidR="00D93930">
        <w:t>, demographics data, and both local and regional statistics.</w:t>
      </w:r>
    </w:p>
    <w:p w:rsidR="00121345" w:rsidRDefault="00121345" w:rsidP="00720BC0">
      <w:pPr>
        <w:pStyle w:val="Heading1"/>
      </w:pPr>
      <w:bookmarkStart w:id="32" w:name="_Toc352958847"/>
      <w:r>
        <w:t>Design and Implementation</w:t>
      </w:r>
      <w:bookmarkEnd w:id="32"/>
    </w:p>
    <w:p w:rsidR="00720BC0" w:rsidRDefault="00891C00" w:rsidP="00891C00">
      <w:pPr>
        <w:ind w:firstLine="0"/>
      </w:pPr>
      <w:r>
        <w:t xml:space="preserve">The web application will be developed </w:t>
      </w:r>
      <w:r w:rsidR="00C5167F">
        <w:t>as</w:t>
      </w:r>
      <w:r>
        <w:t xml:space="preserve"> several different areas or components</w:t>
      </w:r>
      <w:r w:rsidR="00720BC0">
        <w:t>.</w:t>
      </w:r>
      <w:r>
        <w:t xml:space="preserve"> Components may interact with others depending upon their type or </w:t>
      </w:r>
      <w:r w:rsidR="00814494">
        <w:t>usage</w:t>
      </w:r>
      <w:r>
        <w:t>.</w:t>
      </w:r>
      <w:r w:rsidR="00C5167F">
        <w:t xml:space="preserve"> Each component is described in detail below.</w:t>
      </w:r>
    </w:p>
    <w:p w:rsidR="00720BC0" w:rsidRDefault="00814494" w:rsidP="00720BC0">
      <w:pPr>
        <w:pStyle w:val="Heading2"/>
      </w:pPr>
      <w:bookmarkStart w:id="33" w:name="_User_Access"/>
      <w:bookmarkStart w:id="34" w:name="_User_Account_and"/>
      <w:bookmarkStart w:id="35" w:name="_Toc352958848"/>
      <w:bookmarkEnd w:id="33"/>
      <w:bookmarkEnd w:id="34"/>
      <w:r>
        <w:t xml:space="preserve">User </w:t>
      </w:r>
      <w:r w:rsidR="005D3D1C">
        <w:t xml:space="preserve">Account and </w:t>
      </w:r>
      <w:r>
        <w:t>Access</w:t>
      </w:r>
      <w:bookmarkEnd w:id="35"/>
    </w:p>
    <w:p w:rsidR="005D3D1C" w:rsidRPr="005D3D1C" w:rsidRDefault="005D3D1C" w:rsidP="005D3D1C">
      <w:pPr>
        <w:ind w:firstLine="0"/>
      </w:pPr>
      <w:r>
        <w:t>This section describes the User Account and User Access development process.</w:t>
      </w:r>
    </w:p>
    <w:p w:rsidR="00720BC0" w:rsidRDefault="00720BC0" w:rsidP="00720BC0">
      <w:pPr>
        <w:pStyle w:val="Heading3"/>
      </w:pPr>
      <w:bookmarkStart w:id="36" w:name="_Toc352958849"/>
      <w:r>
        <w:t>Technologies Used</w:t>
      </w:r>
      <w:bookmarkEnd w:id="36"/>
    </w:p>
    <w:p w:rsidR="00720BC0" w:rsidRDefault="00B4705F" w:rsidP="00E73498">
      <w:pPr>
        <w:ind w:firstLine="0"/>
      </w:pPr>
      <w:r>
        <w:t xml:space="preserve">PHP, MySQL, </w:t>
      </w:r>
      <w:r w:rsidR="00AF7251">
        <w:t>AJAX</w:t>
      </w:r>
      <w:r w:rsidR="008D312A">
        <w:t xml:space="preserve">, </w:t>
      </w:r>
      <w:r>
        <w:t>JQuery</w:t>
      </w:r>
      <w:r w:rsidR="00BA507C">
        <w:t xml:space="preserve"> and JQuery UI</w:t>
      </w:r>
      <w:r w:rsidR="00720BC0">
        <w:t>.</w:t>
      </w:r>
      <w:r w:rsidR="00EB3FE8">
        <w:t xml:space="preserve"> Registration page uses an additional Captcha plugin.</w:t>
      </w:r>
    </w:p>
    <w:p w:rsidR="00720BC0" w:rsidRDefault="00720BC0" w:rsidP="00720BC0">
      <w:pPr>
        <w:pStyle w:val="Heading3"/>
      </w:pPr>
      <w:bookmarkStart w:id="37" w:name="_Toc352958850"/>
      <w:r>
        <w:t>Component Overview</w:t>
      </w:r>
      <w:bookmarkEnd w:id="37"/>
    </w:p>
    <w:p w:rsidR="009A15BD" w:rsidRDefault="00814494" w:rsidP="009A15BD">
      <w:pPr>
        <w:ind w:firstLine="0"/>
      </w:pPr>
      <w:r>
        <w:t>Every user accessing the system will be required to have the following information</w:t>
      </w:r>
      <w:r w:rsidR="008D312A">
        <w:t xml:space="preserve"> in the database</w:t>
      </w:r>
      <w:r>
        <w:t>:</w:t>
      </w:r>
    </w:p>
    <w:p w:rsidR="008C5085" w:rsidRDefault="008C5085" w:rsidP="008C5085">
      <w:pPr>
        <w:pStyle w:val="ListParagraph"/>
        <w:numPr>
          <w:ilvl w:val="0"/>
          <w:numId w:val="4"/>
        </w:numPr>
      </w:pPr>
      <w:r>
        <w:t>ID of the Court Program they belong to</w:t>
      </w:r>
    </w:p>
    <w:p w:rsidR="00814494" w:rsidRDefault="00814494" w:rsidP="00870FBF">
      <w:pPr>
        <w:pStyle w:val="ListParagraph"/>
        <w:numPr>
          <w:ilvl w:val="0"/>
          <w:numId w:val="4"/>
        </w:numPr>
      </w:pPr>
      <w:r>
        <w:t>Name</w:t>
      </w:r>
      <w:r w:rsidR="00B4705F">
        <w:t xml:space="preserve"> (First and Last)</w:t>
      </w:r>
    </w:p>
    <w:p w:rsidR="00814494" w:rsidRDefault="00814494" w:rsidP="00BA507C">
      <w:pPr>
        <w:pStyle w:val="ListParagraph"/>
        <w:numPr>
          <w:ilvl w:val="0"/>
          <w:numId w:val="4"/>
        </w:numPr>
      </w:pPr>
      <w:r>
        <w:t xml:space="preserve">Email </w:t>
      </w:r>
      <w:r w:rsidR="00E73498">
        <w:t>A</w:t>
      </w:r>
      <w:r>
        <w:t>ddress</w:t>
      </w:r>
      <w:r w:rsidR="00E73498" w:rsidRPr="00E73498">
        <w:t xml:space="preserve"> </w:t>
      </w:r>
      <w:r w:rsidR="00BA507C">
        <w:t>(encrypted in the database)</w:t>
      </w:r>
    </w:p>
    <w:p w:rsidR="00814494" w:rsidRDefault="00814494" w:rsidP="008C5085">
      <w:pPr>
        <w:pStyle w:val="ListParagraph"/>
        <w:numPr>
          <w:ilvl w:val="0"/>
          <w:numId w:val="4"/>
        </w:numPr>
      </w:pPr>
      <w:r>
        <w:t>Password</w:t>
      </w:r>
      <w:r w:rsidR="008C5085">
        <w:t xml:space="preserve"> (encrypted in the database)</w:t>
      </w:r>
    </w:p>
    <w:p w:rsidR="00814494" w:rsidRDefault="00814494" w:rsidP="00870FBF">
      <w:pPr>
        <w:pStyle w:val="ListParagraph"/>
        <w:numPr>
          <w:ilvl w:val="0"/>
          <w:numId w:val="4"/>
        </w:numPr>
      </w:pPr>
      <w:r>
        <w:t>Phone number</w:t>
      </w:r>
      <w:r w:rsidR="00BA507C">
        <w:t>s</w:t>
      </w:r>
    </w:p>
    <w:p w:rsidR="00814494" w:rsidRDefault="008C5085" w:rsidP="00870FBF">
      <w:pPr>
        <w:pStyle w:val="ListParagraph"/>
        <w:numPr>
          <w:ilvl w:val="0"/>
          <w:numId w:val="4"/>
        </w:numPr>
      </w:pPr>
      <w:r>
        <w:t>Account Type</w:t>
      </w:r>
    </w:p>
    <w:p w:rsidR="008C5085" w:rsidRDefault="008C5085" w:rsidP="008C5085">
      <w:pPr>
        <w:pStyle w:val="ListParagraph"/>
        <w:numPr>
          <w:ilvl w:val="1"/>
          <w:numId w:val="4"/>
        </w:numPr>
      </w:pPr>
      <w:r>
        <w:t>Application Administrator</w:t>
      </w:r>
    </w:p>
    <w:p w:rsidR="008C5085" w:rsidRDefault="00EB3FE8" w:rsidP="008C5085">
      <w:pPr>
        <w:pStyle w:val="ListParagraph"/>
        <w:numPr>
          <w:ilvl w:val="1"/>
          <w:numId w:val="4"/>
        </w:numPr>
      </w:pPr>
      <w:r>
        <w:t>Program</w:t>
      </w:r>
      <w:r w:rsidR="008C5085">
        <w:t xml:space="preserve"> Administrator</w:t>
      </w:r>
    </w:p>
    <w:p w:rsidR="008C5085" w:rsidRDefault="00EB3FE8" w:rsidP="008C5085">
      <w:pPr>
        <w:pStyle w:val="ListParagraph"/>
        <w:numPr>
          <w:ilvl w:val="1"/>
          <w:numId w:val="4"/>
        </w:numPr>
      </w:pPr>
      <w:r>
        <w:t>Program</w:t>
      </w:r>
      <w:r w:rsidR="008C5085">
        <w:t xml:space="preserve"> Manager</w:t>
      </w:r>
    </w:p>
    <w:p w:rsidR="008C5085" w:rsidRDefault="00EB3FE8" w:rsidP="008C5085">
      <w:pPr>
        <w:pStyle w:val="ListParagraph"/>
        <w:numPr>
          <w:ilvl w:val="1"/>
          <w:numId w:val="4"/>
        </w:numPr>
      </w:pPr>
      <w:r>
        <w:t>Program</w:t>
      </w:r>
      <w:r w:rsidR="008C5085">
        <w:t xml:space="preserve"> User</w:t>
      </w:r>
    </w:p>
    <w:p w:rsidR="0077000B" w:rsidRDefault="0077000B" w:rsidP="0077000B">
      <w:pPr>
        <w:pStyle w:val="Heading4"/>
      </w:pPr>
      <w:r>
        <w:t>Database Tables Used</w:t>
      </w:r>
    </w:p>
    <w:p w:rsidR="0077000B" w:rsidRDefault="0077000B" w:rsidP="0077000B">
      <w:pPr>
        <w:ind w:firstLine="0"/>
      </w:pPr>
      <w:r>
        <w:t>The following MySQL tables are used: user, user_log, user_phone, program</w:t>
      </w:r>
    </w:p>
    <w:p w:rsidR="0077000B" w:rsidRDefault="0077000B" w:rsidP="0077000B">
      <w:pPr>
        <w:ind w:firstLine="0"/>
      </w:pPr>
    </w:p>
    <w:p w:rsidR="0077000B" w:rsidRPr="0077000B" w:rsidRDefault="0077000B" w:rsidP="0077000B">
      <w:pPr>
        <w:ind w:firstLine="0"/>
      </w:pPr>
    </w:p>
    <w:p w:rsidR="00720BC0" w:rsidRDefault="00720BC0" w:rsidP="00720BC0">
      <w:pPr>
        <w:pStyle w:val="Heading3"/>
      </w:pPr>
      <w:bookmarkStart w:id="38" w:name="_Toc352958851"/>
      <w:r>
        <w:lastRenderedPageBreak/>
        <w:t>Phase Overview</w:t>
      </w:r>
      <w:bookmarkEnd w:id="38"/>
    </w:p>
    <w:p w:rsidR="00B47F1F" w:rsidRDefault="008C5085" w:rsidP="00395CFF">
      <w:pPr>
        <w:ind w:firstLine="0"/>
      </w:pPr>
      <w:r>
        <w:t>This phase will be the design and implementation of the different levels of users able to access the application</w:t>
      </w:r>
      <w:r w:rsidR="00B47F1F">
        <w:t>.</w:t>
      </w:r>
      <w:r w:rsidR="00395CFF">
        <w:t xml:space="preserve"> The tables for the database will be designed and the various web pages and scripting will be implemented.</w:t>
      </w:r>
    </w:p>
    <w:p w:rsidR="00720BC0" w:rsidRDefault="00720BC0" w:rsidP="007F45BF">
      <w:pPr>
        <w:pStyle w:val="Heading3"/>
      </w:pPr>
      <w:bookmarkStart w:id="39" w:name="_Toc352958852"/>
      <w:r>
        <w:t xml:space="preserve">Architecture </w:t>
      </w:r>
      <w:r w:rsidR="00D96F41">
        <w:t>Overview</w:t>
      </w:r>
      <w:bookmarkEnd w:id="39"/>
    </w:p>
    <w:p w:rsidR="00D550EE" w:rsidRDefault="006E22DD" w:rsidP="00D550EE">
      <w:pPr>
        <w:ind w:firstLine="0"/>
      </w:pPr>
      <w:r>
        <w:t xml:space="preserve">This phase will implement the </w:t>
      </w:r>
      <w:r w:rsidRPr="006E22DD">
        <w:rPr>
          <w:i/>
        </w:rPr>
        <w:t>index.php</w:t>
      </w:r>
      <w:r>
        <w:t xml:space="preserve"> and </w:t>
      </w:r>
      <w:r>
        <w:rPr>
          <w:i/>
        </w:rPr>
        <w:t>main.php</w:t>
      </w:r>
      <w:r>
        <w:t xml:space="preserve"> pages that will handle the user access</w:t>
      </w:r>
      <w:r w:rsidR="00087B79">
        <w:t xml:space="preserve"> and </w:t>
      </w:r>
      <w:r w:rsidR="00087B79">
        <w:rPr>
          <w:i/>
        </w:rPr>
        <w:t>registration.php</w:t>
      </w:r>
      <w:r w:rsidR="00087B79">
        <w:t xml:space="preserve"> that will </w:t>
      </w:r>
      <w:r w:rsidR="007B76F9">
        <w:t>be used for</w:t>
      </w:r>
      <w:r w:rsidR="00087B79">
        <w:t xml:space="preserve"> new user account </w:t>
      </w:r>
      <w:r w:rsidR="00111DFA">
        <w:t>registration</w:t>
      </w:r>
      <w:r w:rsidR="00D550EE">
        <w:t>.</w:t>
      </w:r>
    </w:p>
    <w:p w:rsidR="00D550EE" w:rsidRDefault="00D550EE" w:rsidP="00D550EE">
      <w:pPr>
        <w:spacing w:before="240"/>
        <w:ind w:firstLine="0"/>
      </w:pPr>
      <w:r>
        <w:t>The primary concern with user access is ensuring the user passwords cannot be accessed through unauthorized means. Prevention against hacking and brute force access scripts must be high priority. There will be a maximum of 3 login attempts before the user is locked out of the system. They must then wait a certain amount of time before trying again. This prevents scripted hacking attempts.</w:t>
      </w:r>
    </w:p>
    <w:p w:rsidR="00D550EE" w:rsidRDefault="00D550EE" w:rsidP="00D550EE">
      <w:pPr>
        <w:spacing w:before="240"/>
        <w:ind w:firstLine="0"/>
      </w:pPr>
      <w:r>
        <w:t>The email and password will be protected by using the SHA-256 cryptographic hash function with a random salt, or additional string value. In addition to the encrypted password, there will also be a limited number of login attempts to prevent brute force access using automated scripts.</w:t>
      </w:r>
    </w:p>
    <w:p w:rsidR="00D550EE" w:rsidRDefault="00D550EE" w:rsidP="00D550EE">
      <w:pPr>
        <w:spacing w:before="240"/>
        <w:ind w:firstLine="0"/>
      </w:pPr>
      <w:r>
        <w:t>New users will register their account from the registration page. The users will be given a court access code by their individual administrators and will need this to register with the application. The access code will be matched with the database to ensure it is a valid code. As the user enters a password, it will be checked against a strength algorithm, using AJAX, to make sure they are using a somewhat secure.</w:t>
      </w:r>
    </w:p>
    <w:p w:rsidR="00605AC9" w:rsidRDefault="001B535D" w:rsidP="00D550EE">
      <w:pPr>
        <w:spacing w:before="240"/>
        <w:ind w:firstLine="0"/>
      </w:pPr>
      <w:r>
        <w:t xml:space="preserve">To avoid bots from spamming the registration page, a </w:t>
      </w:r>
      <w:r w:rsidR="00B33B82">
        <w:t>CAPTCHA system will be implemented to prove a human is registering for the application.</w:t>
      </w:r>
    </w:p>
    <w:p w:rsidR="0077000B" w:rsidRDefault="0077000B">
      <w:pPr>
        <w:ind w:firstLine="360"/>
      </w:pPr>
      <w:r>
        <w:br w:type="page"/>
      </w:r>
    </w:p>
    <w:p w:rsidR="00087B79" w:rsidRDefault="00087B79" w:rsidP="00087B79">
      <w:pPr>
        <w:pStyle w:val="Heading4"/>
      </w:pPr>
      <w:r>
        <w:lastRenderedPageBreak/>
        <w:t>User Registration</w:t>
      </w:r>
    </w:p>
    <w:p w:rsidR="006A6628" w:rsidRPr="006E22DD" w:rsidRDefault="00FB1370" w:rsidP="006A6628">
      <w:pPr>
        <w:ind w:firstLine="0"/>
      </w:pPr>
      <w:r>
        <w:t>Figure 2 shows the architecture diagram of the registration process.</w:t>
      </w:r>
    </w:p>
    <w:p w:rsidR="008C5085" w:rsidRDefault="0077000B" w:rsidP="00991087">
      <w:pPr>
        <w:ind w:firstLine="0"/>
        <w:jc w:val="center"/>
      </w:pPr>
      <w:r>
        <w:object w:dxaOrig="9444" w:dyaOrig="7112">
          <v:shape id="_x0000_i1026" type="#_x0000_t75" style="width:357.75pt;height:269.25pt" o:ole="">
            <v:imagedata r:id="rId18" o:title=""/>
          </v:shape>
          <o:OLEObject Type="Embed" ProgID="Visio.Drawing.11" ShapeID="_x0000_i1026" DrawAspect="Content" ObjectID="_1427825625" r:id="rId19"/>
        </w:object>
      </w:r>
    </w:p>
    <w:p w:rsidR="00605AC9" w:rsidRDefault="005134C1" w:rsidP="0077000B">
      <w:pPr>
        <w:pStyle w:val="Caption"/>
        <w:tabs>
          <w:tab w:val="left" w:pos="3990"/>
        </w:tabs>
      </w:pPr>
      <w:bookmarkStart w:id="40" w:name="_Toc342611803"/>
      <w:r>
        <w:t xml:space="preserve">Figure </w:t>
      </w:r>
      <w:fldSimple w:instr=" SEQ Figure \* ARABIC ">
        <w:r w:rsidR="00F6587E">
          <w:rPr>
            <w:noProof/>
          </w:rPr>
          <w:t>2</w:t>
        </w:r>
      </w:fldSimple>
      <w:r>
        <w:rPr>
          <w:noProof/>
        </w:rPr>
        <w:t>:</w:t>
      </w:r>
      <w:r>
        <w:t xml:space="preserve"> </w:t>
      </w:r>
      <w:r w:rsidR="00194F7E">
        <w:t xml:space="preserve">User </w:t>
      </w:r>
      <w:r w:rsidR="00451460">
        <w:t>Registration</w:t>
      </w:r>
      <w:r w:rsidR="00194F7E">
        <w:t xml:space="preserve"> Architecture</w:t>
      </w:r>
      <w:r w:rsidR="00087B79">
        <w:t xml:space="preserve"> Diagram</w:t>
      </w:r>
      <w:bookmarkEnd w:id="40"/>
      <w:r w:rsidR="00395CFF">
        <w:tab/>
      </w:r>
    </w:p>
    <w:p w:rsidR="00087B79" w:rsidRDefault="00087B79" w:rsidP="00087B79">
      <w:pPr>
        <w:pStyle w:val="Heading4"/>
      </w:pPr>
      <w:r>
        <w:t>User Access</w:t>
      </w:r>
    </w:p>
    <w:p w:rsidR="00087B79" w:rsidRDefault="00087B79" w:rsidP="00087B79">
      <w:pPr>
        <w:ind w:firstLine="0"/>
      </w:pPr>
      <w:r>
        <w:t>Figure 3 is the architecture diagram of the user access implementation.</w:t>
      </w:r>
    </w:p>
    <w:p w:rsidR="00087B79" w:rsidRDefault="0077000B" w:rsidP="00087B79">
      <w:pPr>
        <w:ind w:firstLine="0"/>
        <w:jc w:val="center"/>
      </w:pPr>
      <w:r>
        <w:object w:dxaOrig="8388" w:dyaOrig="4944">
          <v:shape id="_x0000_i1027" type="#_x0000_t75" style="width:368.25pt;height:217.5pt" o:ole="">
            <v:imagedata r:id="rId20" o:title=""/>
          </v:shape>
          <o:OLEObject Type="Embed" ProgID="Visio.Drawing.11" ShapeID="_x0000_i1027" DrawAspect="Content" ObjectID="_1427825626" r:id="rId21"/>
        </w:object>
      </w:r>
    </w:p>
    <w:p w:rsidR="00087B79" w:rsidRDefault="005134C1" w:rsidP="00087B79">
      <w:pPr>
        <w:pStyle w:val="Caption"/>
      </w:pPr>
      <w:bookmarkStart w:id="41" w:name="_Toc342611804"/>
      <w:r>
        <w:t xml:space="preserve">Figure </w:t>
      </w:r>
      <w:fldSimple w:instr=" SEQ Figure \* ARABIC ">
        <w:r w:rsidR="00F6587E">
          <w:rPr>
            <w:noProof/>
          </w:rPr>
          <w:t>3</w:t>
        </w:r>
      </w:fldSimple>
      <w:r>
        <w:rPr>
          <w:noProof/>
        </w:rPr>
        <w:t>:</w:t>
      </w:r>
      <w:r>
        <w:t xml:space="preserve"> </w:t>
      </w:r>
      <w:r w:rsidR="00087B79">
        <w:t>User Access Architecture Diagram</w:t>
      </w:r>
      <w:bookmarkEnd w:id="41"/>
    </w:p>
    <w:p w:rsidR="00087B79" w:rsidRDefault="00087B79" w:rsidP="00087B79">
      <w:pPr>
        <w:ind w:firstLine="0"/>
      </w:pPr>
      <w:r>
        <w:t xml:space="preserve">  </w:t>
      </w:r>
    </w:p>
    <w:p w:rsidR="0077000B" w:rsidRDefault="0077000B" w:rsidP="00087B79">
      <w:pPr>
        <w:ind w:firstLine="0"/>
      </w:pPr>
    </w:p>
    <w:p w:rsidR="00720BC0" w:rsidRDefault="00720BC0" w:rsidP="007F45BF">
      <w:pPr>
        <w:pStyle w:val="Heading3"/>
      </w:pPr>
      <w:bookmarkStart w:id="42" w:name="_Toc352958853"/>
      <w:r>
        <w:lastRenderedPageBreak/>
        <w:t>Design Details</w:t>
      </w:r>
      <w:bookmarkEnd w:id="42"/>
    </w:p>
    <w:p w:rsidR="00605AC9" w:rsidRDefault="00E51EC0" w:rsidP="00E51EC0">
      <w:pPr>
        <w:ind w:firstLine="0"/>
      </w:pPr>
      <w:r>
        <w:t xml:space="preserve">These pages use </w:t>
      </w:r>
      <w:r w:rsidR="00291166">
        <w:t xml:space="preserve">CSS and </w:t>
      </w:r>
      <w:r>
        <w:t>JQuery UI elements</w:t>
      </w:r>
      <w:r w:rsidR="00291166">
        <w:t>,</w:t>
      </w:r>
      <w:r>
        <w:t xml:space="preserve"> such as buttons and a custom theme</w:t>
      </w:r>
      <w:r w:rsidR="00291166">
        <w:t>,</w:t>
      </w:r>
      <w:r>
        <w:t xml:space="preserve"> to provide unique styling.</w:t>
      </w:r>
      <w:r w:rsidR="00F03DA7">
        <w:t xml:space="preserve"> </w:t>
      </w:r>
    </w:p>
    <w:p w:rsidR="00D93930" w:rsidRDefault="00D93930" w:rsidP="007F45BF">
      <w:pPr>
        <w:pStyle w:val="Heading2"/>
      </w:pPr>
      <w:bookmarkStart w:id="43" w:name="_Defendant"/>
      <w:bookmarkStart w:id="44" w:name="_Court_Program"/>
      <w:bookmarkStart w:id="45" w:name="_Toc352958854"/>
      <w:bookmarkEnd w:id="43"/>
      <w:bookmarkEnd w:id="44"/>
      <w:r>
        <w:t>Court Program</w:t>
      </w:r>
      <w:bookmarkEnd w:id="45"/>
    </w:p>
    <w:p w:rsidR="00D93930" w:rsidRDefault="00D93930" w:rsidP="00D93930">
      <w:pPr>
        <w:ind w:firstLine="0"/>
      </w:pPr>
    </w:p>
    <w:p w:rsidR="004254D0" w:rsidRDefault="004254D0" w:rsidP="004254D0">
      <w:pPr>
        <w:pStyle w:val="Heading3"/>
      </w:pPr>
      <w:bookmarkStart w:id="46" w:name="_Toc352958855"/>
      <w:r>
        <w:t>Technologies Used</w:t>
      </w:r>
      <w:bookmarkEnd w:id="46"/>
    </w:p>
    <w:p w:rsidR="004254D0" w:rsidRDefault="004254D0" w:rsidP="00DF3848">
      <w:pPr>
        <w:ind w:firstLine="0"/>
      </w:pPr>
    </w:p>
    <w:p w:rsidR="004254D0" w:rsidRDefault="004254D0" w:rsidP="004254D0">
      <w:pPr>
        <w:pStyle w:val="Heading3"/>
      </w:pPr>
      <w:bookmarkStart w:id="47" w:name="_Toc352958856"/>
      <w:r>
        <w:t>Component Overview</w:t>
      </w:r>
      <w:bookmarkEnd w:id="47"/>
    </w:p>
    <w:p w:rsidR="004254D0" w:rsidRDefault="004254D0" w:rsidP="00DF3848">
      <w:pPr>
        <w:ind w:firstLine="0"/>
      </w:pPr>
    </w:p>
    <w:p w:rsidR="00DF3848" w:rsidRDefault="00DF3848" w:rsidP="00DF3848">
      <w:pPr>
        <w:pStyle w:val="Heading4"/>
      </w:pPr>
      <w:r>
        <w:t>Database Table Schemas</w:t>
      </w:r>
    </w:p>
    <w:p w:rsidR="00DF3848" w:rsidRDefault="00DF3848" w:rsidP="00DF3848">
      <w:pPr>
        <w:ind w:firstLine="0"/>
      </w:pPr>
    </w:p>
    <w:p w:rsidR="004254D0" w:rsidRPr="004254D0" w:rsidRDefault="004254D0" w:rsidP="004254D0">
      <w:pPr>
        <w:pStyle w:val="Heading3"/>
      </w:pPr>
      <w:bookmarkStart w:id="48" w:name="_Toc352958857"/>
      <w:r>
        <w:t>Phase Overview</w:t>
      </w:r>
      <w:bookmarkEnd w:id="48"/>
    </w:p>
    <w:p w:rsidR="00D93930" w:rsidRDefault="00D93930" w:rsidP="00D93930">
      <w:pPr>
        <w:ind w:firstLine="0"/>
      </w:pPr>
    </w:p>
    <w:p w:rsidR="00F22F2F" w:rsidRDefault="00F22F2F" w:rsidP="00F22F2F">
      <w:pPr>
        <w:pStyle w:val="Heading3"/>
      </w:pPr>
      <w:bookmarkStart w:id="49" w:name="_Toc352958858"/>
      <w:r>
        <w:t>Architecture Overview</w:t>
      </w:r>
      <w:bookmarkEnd w:id="49"/>
    </w:p>
    <w:p w:rsidR="00F22F2F" w:rsidRDefault="00F22F2F" w:rsidP="00F22F2F">
      <w:pPr>
        <w:ind w:firstLine="0"/>
      </w:pPr>
    </w:p>
    <w:p w:rsidR="00F22F2F" w:rsidRPr="00F22F2F" w:rsidRDefault="00F22F2F" w:rsidP="00F22F2F">
      <w:pPr>
        <w:pStyle w:val="Heading3"/>
      </w:pPr>
      <w:bookmarkStart w:id="50" w:name="_Toc352958859"/>
      <w:r>
        <w:t>Design Details</w:t>
      </w:r>
      <w:bookmarkEnd w:id="50"/>
    </w:p>
    <w:p w:rsidR="00F22F2F" w:rsidRPr="00D93930" w:rsidRDefault="00F22F2F" w:rsidP="00D93930">
      <w:pPr>
        <w:ind w:firstLine="0"/>
      </w:pPr>
    </w:p>
    <w:p w:rsidR="007F45BF" w:rsidRDefault="003517E2" w:rsidP="007F45BF">
      <w:pPr>
        <w:pStyle w:val="Heading2"/>
      </w:pPr>
      <w:bookmarkStart w:id="51" w:name="_Toc352958860"/>
      <w:r>
        <w:t>Defendant</w:t>
      </w:r>
      <w:bookmarkEnd w:id="51"/>
    </w:p>
    <w:p w:rsidR="005D3D1C" w:rsidRPr="005D3D1C" w:rsidRDefault="005D3D1C" w:rsidP="005D3D1C">
      <w:pPr>
        <w:ind w:firstLine="0"/>
      </w:pPr>
      <w:r>
        <w:t>This section describes the Defendant development process.</w:t>
      </w:r>
      <w:r w:rsidR="009F004F">
        <w:t xml:space="preserve"> The Defendant is the main data object for this application. Several fields will be propagated via dropdown boxes that the court administrator has access to.</w:t>
      </w:r>
      <w:r w:rsidR="00A65766">
        <w:t xml:space="preserve"> </w:t>
      </w:r>
    </w:p>
    <w:p w:rsidR="007F45BF" w:rsidRDefault="007F45BF" w:rsidP="007F45BF">
      <w:pPr>
        <w:pStyle w:val="Heading3"/>
      </w:pPr>
      <w:bookmarkStart w:id="52" w:name="_Toc352958861"/>
      <w:r>
        <w:t>Technologies Used</w:t>
      </w:r>
      <w:bookmarkEnd w:id="52"/>
    </w:p>
    <w:p w:rsidR="00B4705F" w:rsidRDefault="00B4705F" w:rsidP="00B4705F">
      <w:pPr>
        <w:ind w:firstLine="0"/>
      </w:pPr>
      <w:r>
        <w:t xml:space="preserve">PHP, MySQL, </w:t>
      </w:r>
      <w:r w:rsidR="00D52CBA">
        <w:t xml:space="preserve">AJAX, </w:t>
      </w:r>
      <w:r w:rsidR="00B459E1">
        <w:t xml:space="preserve">JSON, </w:t>
      </w:r>
      <w:r>
        <w:t>JQuery</w:t>
      </w:r>
      <w:r w:rsidR="004A6148">
        <w:t>.</w:t>
      </w:r>
    </w:p>
    <w:p w:rsidR="007F45BF" w:rsidRDefault="007F45BF" w:rsidP="007F45BF">
      <w:pPr>
        <w:pStyle w:val="Heading3"/>
      </w:pPr>
      <w:bookmarkStart w:id="53" w:name="_Toc352958862"/>
      <w:r>
        <w:t>Component Overview</w:t>
      </w:r>
      <w:bookmarkEnd w:id="53"/>
    </w:p>
    <w:p w:rsidR="007F45BF" w:rsidRDefault="00B4705F" w:rsidP="007F45BF">
      <w:r>
        <w:t>The following information is required for all Defendants:</w:t>
      </w:r>
    </w:p>
    <w:p w:rsidR="00B4705F" w:rsidRDefault="00B4705F" w:rsidP="00870FBF">
      <w:pPr>
        <w:pStyle w:val="ListParagraph"/>
        <w:numPr>
          <w:ilvl w:val="0"/>
          <w:numId w:val="6"/>
        </w:numPr>
      </w:pPr>
      <w:r>
        <w:t>Primary Defendant Information</w:t>
      </w:r>
    </w:p>
    <w:p w:rsidR="00D77F7C" w:rsidRDefault="00D77F7C" w:rsidP="00870FBF">
      <w:pPr>
        <w:pStyle w:val="ListParagraph"/>
        <w:numPr>
          <w:ilvl w:val="1"/>
          <w:numId w:val="6"/>
        </w:numPr>
      </w:pPr>
      <w:r>
        <w:t>Name</w:t>
      </w:r>
    </w:p>
    <w:p w:rsidR="00D77F7C" w:rsidRDefault="00B4705F" w:rsidP="00870FBF">
      <w:pPr>
        <w:pStyle w:val="ListParagraph"/>
        <w:numPr>
          <w:ilvl w:val="2"/>
          <w:numId w:val="6"/>
        </w:numPr>
      </w:pPr>
      <w:r w:rsidRPr="00000E31">
        <w:t>First</w:t>
      </w:r>
      <w:r w:rsidR="00D77F7C">
        <w:t xml:space="preserve"> Name</w:t>
      </w:r>
    </w:p>
    <w:p w:rsidR="00D77F7C" w:rsidRDefault="00D77F7C" w:rsidP="00870FBF">
      <w:pPr>
        <w:pStyle w:val="ListParagraph"/>
        <w:numPr>
          <w:ilvl w:val="2"/>
          <w:numId w:val="6"/>
        </w:numPr>
      </w:pPr>
      <w:r>
        <w:t>Middle Initial</w:t>
      </w:r>
    </w:p>
    <w:p w:rsidR="00D77F7C" w:rsidRDefault="00D77F7C" w:rsidP="00870FBF">
      <w:pPr>
        <w:pStyle w:val="ListParagraph"/>
        <w:numPr>
          <w:ilvl w:val="2"/>
          <w:numId w:val="6"/>
        </w:numPr>
      </w:pPr>
      <w:r>
        <w:t>Last Name</w:t>
      </w:r>
    </w:p>
    <w:p w:rsidR="00D77F7C" w:rsidRDefault="00B4705F" w:rsidP="00870FBF">
      <w:pPr>
        <w:pStyle w:val="ListParagraph"/>
        <w:numPr>
          <w:ilvl w:val="1"/>
          <w:numId w:val="6"/>
        </w:numPr>
      </w:pPr>
      <w:r w:rsidRPr="00000E31">
        <w:t>Citation Number</w:t>
      </w:r>
      <w:r w:rsidR="00324CF0">
        <w:t xml:space="preserve"> (from citation information)</w:t>
      </w:r>
    </w:p>
    <w:p w:rsidR="00D77F7C" w:rsidRDefault="00B4705F" w:rsidP="00870FBF">
      <w:pPr>
        <w:pStyle w:val="ListParagraph"/>
        <w:numPr>
          <w:ilvl w:val="1"/>
          <w:numId w:val="6"/>
        </w:numPr>
      </w:pPr>
      <w:r w:rsidRPr="00000E31">
        <w:t>Citation Date</w:t>
      </w:r>
      <w:r w:rsidR="00324CF0">
        <w:t xml:space="preserve"> (from citation information)</w:t>
      </w:r>
    </w:p>
    <w:p w:rsidR="00D77F7C" w:rsidRDefault="00B4705F" w:rsidP="00870FBF">
      <w:pPr>
        <w:pStyle w:val="ListParagraph"/>
        <w:numPr>
          <w:ilvl w:val="1"/>
          <w:numId w:val="6"/>
        </w:numPr>
      </w:pPr>
      <w:r w:rsidRPr="00000E31">
        <w:lastRenderedPageBreak/>
        <w:t>Citation Time</w:t>
      </w:r>
      <w:r w:rsidR="00324CF0">
        <w:t xml:space="preserve"> (from citation information)</w:t>
      </w:r>
    </w:p>
    <w:p w:rsidR="00D77F7C" w:rsidRDefault="00B4705F" w:rsidP="00870FBF">
      <w:pPr>
        <w:pStyle w:val="ListParagraph"/>
        <w:numPr>
          <w:ilvl w:val="1"/>
          <w:numId w:val="6"/>
        </w:numPr>
      </w:pPr>
      <w:r w:rsidRPr="00000E31">
        <w:t>Home phone number</w:t>
      </w:r>
    </w:p>
    <w:p w:rsidR="00D77F7C" w:rsidRDefault="00B4705F" w:rsidP="00870FBF">
      <w:pPr>
        <w:pStyle w:val="ListParagraph"/>
        <w:numPr>
          <w:ilvl w:val="1"/>
          <w:numId w:val="6"/>
        </w:numPr>
      </w:pPr>
      <w:r w:rsidRPr="00000E31">
        <w:t>Date of Birth</w:t>
      </w:r>
    </w:p>
    <w:p w:rsidR="00D77F7C" w:rsidRDefault="00B4705F" w:rsidP="00870FBF">
      <w:pPr>
        <w:pStyle w:val="ListParagraph"/>
        <w:numPr>
          <w:ilvl w:val="1"/>
          <w:numId w:val="6"/>
        </w:numPr>
      </w:pPr>
      <w:r w:rsidRPr="00000E31">
        <w:t>Court Case number</w:t>
      </w:r>
    </w:p>
    <w:p w:rsidR="00D77F7C" w:rsidRDefault="00D77F7C" w:rsidP="00870FBF">
      <w:pPr>
        <w:pStyle w:val="ListParagraph"/>
        <w:numPr>
          <w:ilvl w:val="1"/>
          <w:numId w:val="6"/>
        </w:numPr>
      </w:pPr>
      <w:r>
        <w:t>A</w:t>
      </w:r>
      <w:r w:rsidR="00B4705F" w:rsidRPr="00000E31">
        <w:t>gency Case number</w:t>
      </w:r>
    </w:p>
    <w:p w:rsidR="00D77F7C" w:rsidRDefault="00B4705F" w:rsidP="00870FBF">
      <w:pPr>
        <w:pStyle w:val="ListParagraph"/>
        <w:numPr>
          <w:ilvl w:val="1"/>
          <w:numId w:val="6"/>
        </w:numPr>
      </w:pPr>
      <w:r w:rsidRPr="00000E31">
        <w:t>Expunged date</w:t>
      </w:r>
    </w:p>
    <w:p w:rsidR="00D77F7C" w:rsidRDefault="00B4705F" w:rsidP="00870FBF">
      <w:pPr>
        <w:pStyle w:val="ListParagraph"/>
        <w:numPr>
          <w:ilvl w:val="1"/>
          <w:numId w:val="6"/>
        </w:numPr>
      </w:pPr>
      <w:r w:rsidRPr="00000E31">
        <w:t>Closed date</w:t>
      </w:r>
    </w:p>
    <w:p w:rsidR="00D77F7C" w:rsidRDefault="00D77F7C" w:rsidP="00870FBF">
      <w:pPr>
        <w:pStyle w:val="ListParagraph"/>
        <w:numPr>
          <w:ilvl w:val="0"/>
          <w:numId w:val="6"/>
        </w:numPr>
      </w:pPr>
      <w:r>
        <w:t>Personal Information</w:t>
      </w:r>
    </w:p>
    <w:p w:rsidR="00D77F7C" w:rsidRDefault="00D77F7C" w:rsidP="00870FBF">
      <w:pPr>
        <w:pStyle w:val="ListParagraph"/>
        <w:numPr>
          <w:ilvl w:val="1"/>
          <w:numId w:val="6"/>
        </w:numPr>
      </w:pPr>
      <w:r>
        <w:t>Address</w:t>
      </w:r>
    </w:p>
    <w:p w:rsidR="00D77F7C" w:rsidRDefault="00D63E14" w:rsidP="00870FBF">
      <w:pPr>
        <w:pStyle w:val="ListParagraph"/>
        <w:numPr>
          <w:ilvl w:val="2"/>
          <w:numId w:val="6"/>
        </w:numPr>
      </w:pPr>
      <w:r>
        <w:t>Physical Address</w:t>
      </w:r>
    </w:p>
    <w:p w:rsidR="009F004F" w:rsidRDefault="009F004F" w:rsidP="00D63E14">
      <w:pPr>
        <w:pStyle w:val="ListParagraph"/>
        <w:numPr>
          <w:ilvl w:val="2"/>
          <w:numId w:val="6"/>
        </w:numPr>
      </w:pPr>
      <w:r>
        <w:t>Mailing Address</w:t>
      </w:r>
    </w:p>
    <w:p w:rsidR="009F004F" w:rsidRDefault="00B4705F" w:rsidP="00870FBF">
      <w:pPr>
        <w:pStyle w:val="ListParagraph"/>
        <w:numPr>
          <w:ilvl w:val="1"/>
          <w:numId w:val="6"/>
        </w:numPr>
      </w:pPr>
      <w:r w:rsidRPr="00000E31">
        <w:t>School</w:t>
      </w:r>
      <w:r w:rsidR="005E3EED">
        <w:t xml:space="preserve"> Data</w:t>
      </w:r>
    </w:p>
    <w:p w:rsidR="009F004F" w:rsidRDefault="009F004F" w:rsidP="00870FBF">
      <w:pPr>
        <w:pStyle w:val="ListParagraph"/>
        <w:numPr>
          <w:ilvl w:val="2"/>
          <w:numId w:val="6"/>
        </w:numPr>
      </w:pPr>
      <w:r>
        <w:t>School Name</w:t>
      </w:r>
    </w:p>
    <w:p w:rsidR="00D77F7C" w:rsidRDefault="00B4705F" w:rsidP="00870FBF">
      <w:pPr>
        <w:pStyle w:val="ListParagraph"/>
        <w:numPr>
          <w:ilvl w:val="2"/>
          <w:numId w:val="6"/>
        </w:numPr>
      </w:pPr>
      <w:r w:rsidRPr="00000E31">
        <w:t xml:space="preserve"> </w:t>
      </w:r>
      <w:r w:rsidR="00D77F7C">
        <w:t>G</w:t>
      </w:r>
      <w:r w:rsidRPr="00000E31">
        <w:t>rade level</w:t>
      </w:r>
    </w:p>
    <w:p w:rsidR="00D77F7C" w:rsidRDefault="00D77F7C" w:rsidP="00870FBF">
      <w:pPr>
        <w:pStyle w:val="ListParagraph"/>
        <w:numPr>
          <w:ilvl w:val="1"/>
          <w:numId w:val="6"/>
        </w:numPr>
        <w:spacing w:after="0"/>
      </w:pPr>
      <w:r>
        <w:t xml:space="preserve">Physical </w:t>
      </w:r>
      <w:r w:rsidR="00B4705F" w:rsidRPr="00000E31">
        <w:t>Description</w:t>
      </w:r>
    </w:p>
    <w:p w:rsidR="00D77F7C" w:rsidRDefault="00D77F7C" w:rsidP="00870FBF">
      <w:pPr>
        <w:pStyle w:val="ListParagraph"/>
        <w:numPr>
          <w:ilvl w:val="2"/>
          <w:numId w:val="6"/>
        </w:numPr>
        <w:spacing w:after="0"/>
      </w:pPr>
      <w:r>
        <w:t>Height</w:t>
      </w:r>
    </w:p>
    <w:p w:rsidR="00D77F7C" w:rsidRDefault="00D77F7C" w:rsidP="00870FBF">
      <w:pPr>
        <w:pStyle w:val="ListParagraph"/>
        <w:numPr>
          <w:ilvl w:val="2"/>
          <w:numId w:val="6"/>
        </w:numPr>
        <w:spacing w:after="0"/>
      </w:pPr>
      <w:r>
        <w:t>Weight</w:t>
      </w:r>
    </w:p>
    <w:p w:rsidR="00D77F7C" w:rsidRDefault="00D77F7C" w:rsidP="00870FBF">
      <w:pPr>
        <w:pStyle w:val="ListParagraph"/>
        <w:numPr>
          <w:ilvl w:val="2"/>
          <w:numId w:val="6"/>
        </w:numPr>
        <w:spacing w:after="0"/>
      </w:pPr>
      <w:r>
        <w:t>Eye Color</w:t>
      </w:r>
    </w:p>
    <w:p w:rsidR="00D77F7C" w:rsidRDefault="00D77F7C" w:rsidP="00870FBF">
      <w:pPr>
        <w:pStyle w:val="ListParagraph"/>
        <w:numPr>
          <w:ilvl w:val="2"/>
          <w:numId w:val="6"/>
        </w:numPr>
        <w:spacing w:after="0"/>
      </w:pPr>
      <w:r>
        <w:t>Hair Color</w:t>
      </w:r>
    </w:p>
    <w:p w:rsidR="004C4FC9" w:rsidRDefault="004C4FC9" w:rsidP="00870FBF">
      <w:pPr>
        <w:pStyle w:val="ListParagraph"/>
        <w:numPr>
          <w:ilvl w:val="2"/>
          <w:numId w:val="6"/>
        </w:numPr>
        <w:spacing w:after="0"/>
      </w:pPr>
      <w:r>
        <w:t>Race</w:t>
      </w:r>
    </w:p>
    <w:p w:rsidR="005E3EED" w:rsidRDefault="00B4705F" w:rsidP="00870FBF">
      <w:pPr>
        <w:pStyle w:val="ListParagraph"/>
        <w:numPr>
          <w:ilvl w:val="1"/>
          <w:numId w:val="6"/>
        </w:numPr>
        <w:spacing w:after="0"/>
      </w:pPr>
      <w:r w:rsidRPr="00000E31">
        <w:t xml:space="preserve">Driver's License </w:t>
      </w:r>
      <w:r w:rsidR="005E3EED">
        <w:t>Data</w:t>
      </w:r>
    </w:p>
    <w:p w:rsidR="005E3EED" w:rsidRDefault="00D77F7C" w:rsidP="00870FBF">
      <w:pPr>
        <w:pStyle w:val="ListParagraph"/>
        <w:numPr>
          <w:ilvl w:val="2"/>
          <w:numId w:val="6"/>
        </w:numPr>
        <w:spacing w:after="0"/>
      </w:pPr>
      <w:r>
        <w:t>N</w:t>
      </w:r>
      <w:r w:rsidR="00B4705F" w:rsidRPr="00000E31">
        <w:t>umber</w:t>
      </w:r>
    </w:p>
    <w:p w:rsidR="00D77F7C" w:rsidRDefault="00D77F7C" w:rsidP="00870FBF">
      <w:pPr>
        <w:pStyle w:val="ListParagraph"/>
        <w:numPr>
          <w:ilvl w:val="2"/>
          <w:numId w:val="6"/>
        </w:numPr>
        <w:spacing w:after="0"/>
      </w:pPr>
      <w:r>
        <w:t>Issue S</w:t>
      </w:r>
      <w:r w:rsidR="00B4705F" w:rsidRPr="00000E31">
        <w:t>tate</w:t>
      </w:r>
    </w:p>
    <w:p w:rsidR="00D77F7C" w:rsidRDefault="00B4705F" w:rsidP="00870FBF">
      <w:pPr>
        <w:pStyle w:val="ListParagraph"/>
        <w:numPr>
          <w:ilvl w:val="0"/>
          <w:numId w:val="6"/>
        </w:numPr>
        <w:spacing w:after="0"/>
      </w:pPr>
      <w:r w:rsidRPr="00000E31">
        <w:t>Parental</w:t>
      </w:r>
      <w:r w:rsidR="004C4FC9">
        <w:t xml:space="preserve"> Information</w:t>
      </w:r>
    </w:p>
    <w:p w:rsidR="005E3EED" w:rsidRDefault="005E3EED" w:rsidP="00870FBF">
      <w:pPr>
        <w:pStyle w:val="ListParagraph"/>
        <w:numPr>
          <w:ilvl w:val="1"/>
          <w:numId w:val="6"/>
        </w:numPr>
        <w:spacing w:after="0"/>
      </w:pPr>
      <w:r>
        <w:t>Parental Relationship</w:t>
      </w:r>
    </w:p>
    <w:p w:rsidR="005E3EED" w:rsidRDefault="00D77F7C" w:rsidP="00870FBF">
      <w:pPr>
        <w:pStyle w:val="ListParagraph"/>
        <w:numPr>
          <w:ilvl w:val="1"/>
          <w:numId w:val="6"/>
        </w:numPr>
        <w:spacing w:after="0"/>
      </w:pPr>
      <w:r>
        <w:t>N</w:t>
      </w:r>
      <w:r w:rsidR="005E3EED">
        <w:t>ame</w:t>
      </w:r>
    </w:p>
    <w:p w:rsidR="005E3EED" w:rsidRDefault="00D77F7C" w:rsidP="00870FBF">
      <w:pPr>
        <w:pStyle w:val="ListParagraph"/>
        <w:numPr>
          <w:ilvl w:val="2"/>
          <w:numId w:val="6"/>
        </w:numPr>
        <w:spacing w:after="0"/>
      </w:pPr>
      <w:r>
        <w:t>First</w:t>
      </w:r>
      <w:r w:rsidR="005E3EED">
        <w:t xml:space="preserve"> Name</w:t>
      </w:r>
    </w:p>
    <w:p w:rsidR="005E3EED" w:rsidRDefault="00D77F7C" w:rsidP="00870FBF">
      <w:pPr>
        <w:pStyle w:val="ListParagraph"/>
        <w:numPr>
          <w:ilvl w:val="2"/>
          <w:numId w:val="6"/>
        </w:numPr>
        <w:spacing w:after="0"/>
      </w:pPr>
      <w:r>
        <w:t>Middle Initial</w:t>
      </w:r>
    </w:p>
    <w:p w:rsidR="005E3EED" w:rsidRDefault="00D77F7C" w:rsidP="00870FBF">
      <w:pPr>
        <w:pStyle w:val="ListParagraph"/>
        <w:numPr>
          <w:ilvl w:val="2"/>
          <w:numId w:val="6"/>
        </w:numPr>
        <w:spacing w:after="0"/>
      </w:pPr>
      <w:r>
        <w:t>Last</w:t>
      </w:r>
      <w:r w:rsidR="005E3EED">
        <w:t xml:space="preserve"> Name</w:t>
      </w:r>
    </w:p>
    <w:p w:rsidR="00D77F7C" w:rsidRDefault="005E3EED" w:rsidP="00870FBF">
      <w:pPr>
        <w:pStyle w:val="ListParagraph"/>
        <w:numPr>
          <w:ilvl w:val="2"/>
          <w:numId w:val="6"/>
        </w:numPr>
        <w:spacing w:after="0"/>
      </w:pPr>
      <w:r>
        <w:t>Suffix</w:t>
      </w:r>
    </w:p>
    <w:p w:rsidR="005E3EED" w:rsidRDefault="00D77F7C" w:rsidP="00870FBF">
      <w:pPr>
        <w:pStyle w:val="ListParagraph"/>
        <w:numPr>
          <w:ilvl w:val="1"/>
          <w:numId w:val="6"/>
        </w:numPr>
        <w:spacing w:after="0"/>
      </w:pPr>
      <w:r>
        <w:t>Phone N</w:t>
      </w:r>
      <w:r w:rsidR="005E3EED">
        <w:t xml:space="preserve">umber </w:t>
      </w:r>
    </w:p>
    <w:p w:rsidR="005E3EED" w:rsidRDefault="005E3EED" w:rsidP="00870FBF">
      <w:pPr>
        <w:pStyle w:val="ListParagraph"/>
        <w:numPr>
          <w:ilvl w:val="2"/>
          <w:numId w:val="6"/>
        </w:numPr>
        <w:spacing w:after="0"/>
      </w:pPr>
      <w:r>
        <w:t>Home Number</w:t>
      </w:r>
    </w:p>
    <w:p w:rsidR="00D77F7C" w:rsidRDefault="005E3EED" w:rsidP="00870FBF">
      <w:pPr>
        <w:pStyle w:val="ListParagraph"/>
        <w:numPr>
          <w:ilvl w:val="2"/>
          <w:numId w:val="6"/>
        </w:numPr>
        <w:spacing w:after="0"/>
      </w:pPr>
      <w:r>
        <w:t>Work Number</w:t>
      </w:r>
    </w:p>
    <w:p w:rsidR="005E3EED" w:rsidRDefault="00D77F7C" w:rsidP="00870FBF">
      <w:pPr>
        <w:pStyle w:val="ListParagraph"/>
        <w:numPr>
          <w:ilvl w:val="1"/>
          <w:numId w:val="6"/>
        </w:numPr>
      </w:pPr>
      <w:r>
        <w:t>A</w:t>
      </w:r>
      <w:r w:rsidR="005E3EED">
        <w:t>ddress</w:t>
      </w:r>
      <w:r w:rsidR="005E3EED" w:rsidRPr="005E3EED">
        <w:t xml:space="preserve"> </w:t>
      </w:r>
    </w:p>
    <w:p w:rsidR="005E3EED" w:rsidRDefault="00D63E14" w:rsidP="002163B1">
      <w:pPr>
        <w:pStyle w:val="ListParagraph"/>
        <w:numPr>
          <w:ilvl w:val="2"/>
          <w:numId w:val="6"/>
        </w:numPr>
      </w:pPr>
      <w:r>
        <w:t xml:space="preserve">Physical </w:t>
      </w:r>
      <w:r w:rsidR="005E3EED">
        <w:t>Address</w:t>
      </w:r>
    </w:p>
    <w:p w:rsidR="005E3EED" w:rsidRDefault="005E3EED" w:rsidP="00D63E14">
      <w:pPr>
        <w:pStyle w:val="ListParagraph"/>
        <w:numPr>
          <w:ilvl w:val="2"/>
          <w:numId w:val="6"/>
        </w:numPr>
      </w:pPr>
      <w:r>
        <w:t>Mailing Address</w:t>
      </w:r>
    </w:p>
    <w:p w:rsidR="00D63E14" w:rsidRDefault="00D63E14" w:rsidP="00D63E14">
      <w:pPr>
        <w:pStyle w:val="ListParagraph"/>
        <w:numPr>
          <w:ilvl w:val="1"/>
          <w:numId w:val="6"/>
        </w:numPr>
      </w:pPr>
      <w:r>
        <w:t>Field to specify if living with that parent or not</w:t>
      </w:r>
    </w:p>
    <w:p w:rsidR="00B4705F" w:rsidRDefault="0068479D" w:rsidP="00870FBF">
      <w:pPr>
        <w:pStyle w:val="ListParagraph"/>
        <w:numPr>
          <w:ilvl w:val="0"/>
          <w:numId w:val="6"/>
        </w:numPr>
        <w:spacing w:after="0"/>
      </w:pPr>
      <w:r>
        <w:t>Citation Information</w:t>
      </w:r>
    </w:p>
    <w:p w:rsidR="0068479D" w:rsidRDefault="0068479D" w:rsidP="00870FBF">
      <w:pPr>
        <w:pStyle w:val="ListParagraph"/>
        <w:numPr>
          <w:ilvl w:val="1"/>
          <w:numId w:val="6"/>
        </w:numPr>
        <w:spacing w:after="0"/>
      </w:pPr>
      <w:r>
        <w:t>Offense Date</w:t>
      </w:r>
    </w:p>
    <w:p w:rsidR="0068479D" w:rsidRDefault="0068479D" w:rsidP="00870FBF">
      <w:pPr>
        <w:pStyle w:val="ListParagraph"/>
        <w:numPr>
          <w:ilvl w:val="1"/>
          <w:numId w:val="6"/>
        </w:numPr>
        <w:spacing w:after="0"/>
      </w:pPr>
      <w:r>
        <w:t>Offense Time</w:t>
      </w:r>
    </w:p>
    <w:p w:rsidR="0068479D" w:rsidRDefault="0068479D" w:rsidP="00870FBF">
      <w:pPr>
        <w:pStyle w:val="ListParagraph"/>
        <w:numPr>
          <w:ilvl w:val="1"/>
          <w:numId w:val="6"/>
        </w:numPr>
        <w:spacing w:after="0"/>
      </w:pPr>
      <w:r>
        <w:t>Day of Week</w:t>
      </w:r>
    </w:p>
    <w:p w:rsidR="0068479D" w:rsidRDefault="004C4FC9" w:rsidP="00870FBF">
      <w:pPr>
        <w:pStyle w:val="ListParagraph"/>
        <w:numPr>
          <w:ilvl w:val="1"/>
          <w:numId w:val="6"/>
        </w:numPr>
        <w:spacing w:after="0"/>
      </w:pPr>
      <w:r>
        <w:t>(Race/Age/Sex is auto filled from Personal Data)</w:t>
      </w:r>
    </w:p>
    <w:p w:rsidR="0068479D" w:rsidRDefault="0068479D" w:rsidP="00870FBF">
      <w:pPr>
        <w:pStyle w:val="ListParagraph"/>
        <w:numPr>
          <w:ilvl w:val="1"/>
          <w:numId w:val="6"/>
        </w:numPr>
      </w:pPr>
      <w:r>
        <w:t>Location</w:t>
      </w:r>
      <w:r w:rsidRPr="0068479D">
        <w:t xml:space="preserve"> </w:t>
      </w:r>
    </w:p>
    <w:p w:rsidR="0068479D" w:rsidRDefault="0068479D" w:rsidP="002F3ECC">
      <w:pPr>
        <w:pStyle w:val="ListParagraph"/>
        <w:numPr>
          <w:ilvl w:val="2"/>
          <w:numId w:val="6"/>
        </w:numPr>
      </w:pPr>
      <w:r>
        <w:t>Address Number</w:t>
      </w:r>
    </w:p>
    <w:p w:rsidR="0068479D" w:rsidRDefault="0068479D" w:rsidP="00870FBF">
      <w:pPr>
        <w:pStyle w:val="ListParagraph"/>
        <w:numPr>
          <w:ilvl w:val="2"/>
          <w:numId w:val="6"/>
        </w:numPr>
      </w:pPr>
      <w:r>
        <w:t>City</w:t>
      </w:r>
    </w:p>
    <w:p w:rsidR="0068479D" w:rsidRDefault="0068479D" w:rsidP="00870FBF">
      <w:pPr>
        <w:pStyle w:val="ListParagraph"/>
        <w:numPr>
          <w:ilvl w:val="2"/>
          <w:numId w:val="6"/>
        </w:numPr>
      </w:pPr>
      <w:r>
        <w:t>State</w:t>
      </w:r>
    </w:p>
    <w:p w:rsidR="0068479D" w:rsidRDefault="0068479D" w:rsidP="00870FBF">
      <w:pPr>
        <w:pStyle w:val="ListParagraph"/>
        <w:numPr>
          <w:ilvl w:val="2"/>
          <w:numId w:val="6"/>
        </w:numPr>
      </w:pPr>
      <w:r>
        <w:t>Zip Code</w:t>
      </w:r>
    </w:p>
    <w:p w:rsidR="0068479D" w:rsidRDefault="0068479D" w:rsidP="00870FBF">
      <w:pPr>
        <w:pStyle w:val="ListParagraph"/>
        <w:numPr>
          <w:ilvl w:val="2"/>
          <w:numId w:val="6"/>
        </w:numPr>
      </w:pPr>
      <w:r>
        <w:t>Common Place</w:t>
      </w:r>
    </w:p>
    <w:p w:rsidR="0068479D" w:rsidRDefault="0068479D" w:rsidP="00870FBF">
      <w:pPr>
        <w:pStyle w:val="ListParagraph"/>
        <w:numPr>
          <w:ilvl w:val="2"/>
          <w:numId w:val="6"/>
        </w:numPr>
      </w:pPr>
      <w:r>
        <w:lastRenderedPageBreak/>
        <w:t>Cross Street</w:t>
      </w:r>
    </w:p>
    <w:p w:rsidR="0068479D" w:rsidRDefault="0068479D" w:rsidP="00870FBF">
      <w:pPr>
        <w:pStyle w:val="ListParagraph"/>
        <w:numPr>
          <w:ilvl w:val="1"/>
          <w:numId w:val="6"/>
        </w:numPr>
        <w:spacing w:after="0"/>
      </w:pPr>
      <w:r>
        <w:t>Citing Officer Data</w:t>
      </w:r>
    </w:p>
    <w:p w:rsidR="0068479D" w:rsidRDefault="0068479D" w:rsidP="00870FBF">
      <w:pPr>
        <w:pStyle w:val="ListParagraph"/>
        <w:numPr>
          <w:ilvl w:val="2"/>
          <w:numId w:val="6"/>
        </w:numPr>
        <w:spacing w:after="0"/>
      </w:pPr>
      <w:r>
        <w:t>Name</w:t>
      </w:r>
    </w:p>
    <w:p w:rsidR="0068479D" w:rsidRDefault="0068479D" w:rsidP="00870FBF">
      <w:pPr>
        <w:pStyle w:val="ListParagraph"/>
        <w:numPr>
          <w:ilvl w:val="2"/>
          <w:numId w:val="6"/>
        </w:numPr>
        <w:spacing w:after="0"/>
      </w:pPr>
      <w:r>
        <w:t>Identification Number</w:t>
      </w:r>
    </w:p>
    <w:p w:rsidR="0068479D" w:rsidRDefault="0068479D" w:rsidP="00870FBF">
      <w:pPr>
        <w:pStyle w:val="ListParagraph"/>
        <w:numPr>
          <w:ilvl w:val="1"/>
          <w:numId w:val="6"/>
        </w:numPr>
        <w:spacing w:after="0"/>
      </w:pPr>
      <w:r>
        <w:t>Mirandized checkbox</w:t>
      </w:r>
    </w:p>
    <w:p w:rsidR="0068479D" w:rsidRDefault="0068479D" w:rsidP="00870FBF">
      <w:pPr>
        <w:pStyle w:val="ListParagraph"/>
        <w:numPr>
          <w:ilvl w:val="1"/>
          <w:numId w:val="6"/>
        </w:numPr>
        <w:spacing w:after="0"/>
      </w:pPr>
      <w:r>
        <w:t>Offense Data</w:t>
      </w:r>
    </w:p>
    <w:p w:rsidR="0068479D" w:rsidRDefault="0068479D" w:rsidP="00870FBF">
      <w:pPr>
        <w:pStyle w:val="ListParagraph"/>
        <w:numPr>
          <w:ilvl w:val="2"/>
          <w:numId w:val="6"/>
        </w:numPr>
        <w:spacing w:after="0"/>
      </w:pPr>
      <w:r>
        <w:t>Statue</w:t>
      </w:r>
    </w:p>
    <w:p w:rsidR="0068479D" w:rsidRDefault="0068479D" w:rsidP="00870FBF">
      <w:pPr>
        <w:pStyle w:val="ListParagraph"/>
        <w:numPr>
          <w:ilvl w:val="2"/>
          <w:numId w:val="6"/>
        </w:numPr>
        <w:spacing w:after="0"/>
      </w:pPr>
      <w:r>
        <w:t>Title</w:t>
      </w:r>
    </w:p>
    <w:p w:rsidR="0068479D" w:rsidRDefault="0068479D" w:rsidP="00870FBF">
      <w:pPr>
        <w:pStyle w:val="ListParagraph"/>
        <w:numPr>
          <w:ilvl w:val="2"/>
          <w:numId w:val="6"/>
        </w:numPr>
        <w:spacing w:after="0"/>
      </w:pPr>
      <w:r>
        <w:t>Type</w:t>
      </w:r>
    </w:p>
    <w:p w:rsidR="0068479D" w:rsidRDefault="0068479D" w:rsidP="00870FBF">
      <w:pPr>
        <w:pStyle w:val="ListParagraph"/>
        <w:numPr>
          <w:ilvl w:val="1"/>
          <w:numId w:val="6"/>
        </w:numPr>
        <w:spacing w:after="0"/>
      </w:pPr>
      <w:r>
        <w:t>Vehicle Data</w:t>
      </w:r>
    </w:p>
    <w:p w:rsidR="0068479D" w:rsidRDefault="0068479D" w:rsidP="00870FBF">
      <w:pPr>
        <w:pStyle w:val="ListParagraph"/>
        <w:numPr>
          <w:ilvl w:val="2"/>
          <w:numId w:val="6"/>
        </w:numPr>
        <w:spacing w:after="0"/>
      </w:pPr>
      <w:r>
        <w:t>License Number</w:t>
      </w:r>
    </w:p>
    <w:p w:rsidR="0068479D" w:rsidRDefault="0068479D" w:rsidP="00870FBF">
      <w:pPr>
        <w:pStyle w:val="ListParagraph"/>
        <w:numPr>
          <w:ilvl w:val="2"/>
          <w:numId w:val="6"/>
        </w:numPr>
        <w:spacing w:after="0"/>
      </w:pPr>
      <w:r>
        <w:t>License State</w:t>
      </w:r>
    </w:p>
    <w:p w:rsidR="0068479D" w:rsidRDefault="0068479D" w:rsidP="00870FBF">
      <w:pPr>
        <w:pStyle w:val="ListParagraph"/>
        <w:numPr>
          <w:ilvl w:val="2"/>
          <w:numId w:val="6"/>
        </w:numPr>
        <w:spacing w:after="0"/>
      </w:pPr>
      <w:r>
        <w:t>Make</w:t>
      </w:r>
    </w:p>
    <w:p w:rsidR="0068479D" w:rsidRDefault="0068479D" w:rsidP="00870FBF">
      <w:pPr>
        <w:pStyle w:val="ListParagraph"/>
        <w:numPr>
          <w:ilvl w:val="2"/>
          <w:numId w:val="6"/>
        </w:numPr>
        <w:spacing w:after="0"/>
      </w:pPr>
      <w:r>
        <w:t>Type</w:t>
      </w:r>
    </w:p>
    <w:p w:rsidR="0068479D" w:rsidRDefault="004C4FC9" w:rsidP="00870FBF">
      <w:pPr>
        <w:pStyle w:val="ListParagraph"/>
        <w:numPr>
          <w:ilvl w:val="1"/>
          <w:numId w:val="6"/>
        </w:numPr>
        <w:spacing w:after="0"/>
      </w:pPr>
      <w:r>
        <w:t>Drugs or A</w:t>
      </w:r>
      <w:r w:rsidR="0068479D">
        <w:t xml:space="preserve">lcohol </w:t>
      </w:r>
      <w:r>
        <w:t>Involved</w:t>
      </w:r>
    </w:p>
    <w:p w:rsidR="004C4FC9" w:rsidRDefault="004C4FC9" w:rsidP="00870FBF">
      <w:pPr>
        <w:pStyle w:val="ListParagraph"/>
        <w:numPr>
          <w:ilvl w:val="1"/>
          <w:numId w:val="6"/>
        </w:numPr>
        <w:spacing w:after="0"/>
      </w:pPr>
      <w:r>
        <w:t>Stolen/Vandalized Data</w:t>
      </w:r>
    </w:p>
    <w:p w:rsidR="00B4705F" w:rsidRDefault="0068479D" w:rsidP="00870FBF">
      <w:pPr>
        <w:pStyle w:val="ListParagraph"/>
        <w:numPr>
          <w:ilvl w:val="2"/>
          <w:numId w:val="6"/>
        </w:numPr>
        <w:spacing w:after="0"/>
      </w:pPr>
      <w:r>
        <w:t>Description of items stolen or vandalized</w:t>
      </w:r>
    </w:p>
    <w:p w:rsidR="004C4FC9" w:rsidRDefault="004C4FC9" w:rsidP="00870FBF">
      <w:pPr>
        <w:pStyle w:val="ListParagraph"/>
        <w:numPr>
          <w:ilvl w:val="2"/>
          <w:numId w:val="6"/>
        </w:numPr>
        <w:spacing w:after="0"/>
      </w:pPr>
      <w:r>
        <w:t>Value or Amount</w:t>
      </w:r>
    </w:p>
    <w:p w:rsidR="004C4FC9" w:rsidRDefault="004C4FC9" w:rsidP="00870FBF">
      <w:pPr>
        <w:pStyle w:val="ListParagraph"/>
        <w:numPr>
          <w:ilvl w:val="0"/>
          <w:numId w:val="6"/>
        </w:numPr>
        <w:spacing w:after="0"/>
      </w:pPr>
      <w:r>
        <w:t>Intake Information</w:t>
      </w:r>
    </w:p>
    <w:p w:rsidR="004C4FC9" w:rsidRDefault="004C4FC9" w:rsidP="00870FBF">
      <w:pPr>
        <w:pStyle w:val="ListParagraph"/>
        <w:numPr>
          <w:ilvl w:val="1"/>
          <w:numId w:val="6"/>
        </w:numPr>
        <w:spacing w:after="0"/>
      </w:pPr>
      <w:r>
        <w:t>Intake Date</w:t>
      </w:r>
    </w:p>
    <w:p w:rsidR="004C4FC9" w:rsidRDefault="004C4FC9" w:rsidP="00870FBF">
      <w:pPr>
        <w:pStyle w:val="ListParagraph"/>
        <w:numPr>
          <w:ilvl w:val="1"/>
          <w:numId w:val="6"/>
        </w:numPr>
        <w:spacing w:after="0"/>
      </w:pPr>
      <w:r>
        <w:t>Intake Time</w:t>
      </w:r>
    </w:p>
    <w:p w:rsidR="004C4FC9" w:rsidRDefault="004C4FC9" w:rsidP="00870FBF">
      <w:pPr>
        <w:pStyle w:val="ListParagraph"/>
        <w:numPr>
          <w:ilvl w:val="1"/>
          <w:numId w:val="6"/>
        </w:numPr>
        <w:spacing w:after="0"/>
      </w:pPr>
      <w:r>
        <w:t>Reschedule Date</w:t>
      </w:r>
    </w:p>
    <w:p w:rsidR="004C4FC9" w:rsidRDefault="004C4FC9" w:rsidP="00870FBF">
      <w:pPr>
        <w:pStyle w:val="ListParagraph"/>
        <w:numPr>
          <w:ilvl w:val="1"/>
          <w:numId w:val="6"/>
        </w:numPr>
        <w:spacing w:after="0"/>
      </w:pPr>
      <w:r>
        <w:t>Reschedule Time</w:t>
      </w:r>
    </w:p>
    <w:p w:rsidR="004C4FC9" w:rsidRDefault="004C4FC9" w:rsidP="00870FBF">
      <w:pPr>
        <w:pStyle w:val="ListParagraph"/>
        <w:numPr>
          <w:ilvl w:val="1"/>
          <w:numId w:val="6"/>
        </w:numPr>
        <w:spacing w:after="0"/>
      </w:pPr>
      <w:r>
        <w:t>Intake Interviewer</w:t>
      </w:r>
    </w:p>
    <w:p w:rsidR="004C4FC9" w:rsidRDefault="004C4FC9" w:rsidP="00870FBF">
      <w:pPr>
        <w:pStyle w:val="ListParagraph"/>
        <w:numPr>
          <w:ilvl w:val="1"/>
          <w:numId w:val="6"/>
        </w:numPr>
        <w:spacing w:after="0"/>
      </w:pPr>
      <w:r>
        <w:t>Referred to Juvenile – Not Qualified (Date)</w:t>
      </w:r>
    </w:p>
    <w:p w:rsidR="004C4FC9" w:rsidRDefault="004C4FC9" w:rsidP="00870FBF">
      <w:pPr>
        <w:pStyle w:val="ListParagraph"/>
        <w:numPr>
          <w:ilvl w:val="1"/>
          <w:numId w:val="6"/>
        </w:numPr>
        <w:spacing w:after="0"/>
      </w:pPr>
      <w:r>
        <w:t>Dismissed / No Complaint (Date)</w:t>
      </w:r>
    </w:p>
    <w:p w:rsidR="00514E97" w:rsidRDefault="00514E97" w:rsidP="00870FBF">
      <w:pPr>
        <w:pStyle w:val="ListParagraph"/>
        <w:numPr>
          <w:ilvl w:val="0"/>
          <w:numId w:val="6"/>
        </w:numPr>
        <w:spacing w:after="0"/>
      </w:pPr>
      <w:r>
        <w:t>Court Information</w:t>
      </w:r>
    </w:p>
    <w:p w:rsidR="00514E97" w:rsidRDefault="00514E97" w:rsidP="00870FBF">
      <w:pPr>
        <w:pStyle w:val="ListParagraph"/>
        <w:numPr>
          <w:ilvl w:val="1"/>
          <w:numId w:val="6"/>
        </w:numPr>
        <w:spacing w:after="0"/>
      </w:pPr>
      <w:r>
        <w:t>Court Information</w:t>
      </w:r>
    </w:p>
    <w:p w:rsidR="00514E97" w:rsidRDefault="00514E97" w:rsidP="00870FBF">
      <w:pPr>
        <w:pStyle w:val="ListParagraph"/>
        <w:numPr>
          <w:ilvl w:val="2"/>
          <w:numId w:val="6"/>
        </w:numPr>
        <w:spacing w:after="0"/>
      </w:pPr>
      <w:r>
        <w:t>Court Date</w:t>
      </w:r>
    </w:p>
    <w:p w:rsidR="00514E97" w:rsidRDefault="00514E97" w:rsidP="00870FBF">
      <w:pPr>
        <w:pStyle w:val="ListParagraph"/>
        <w:numPr>
          <w:ilvl w:val="2"/>
          <w:numId w:val="6"/>
        </w:numPr>
        <w:spacing w:after="0"/>
      </w:pPr>
      <w:r>
        <w:t>Court Time</w:t>
      </w:r>
    </w:p>
    <w:p w:rsidR="00514E97" w:rsidRDefault="00514E97" w:rsidP="00870FBF">
      <w:pPr>
        <w:pStyle w:val="ListParagraph"/>
        <w:numPr>
          <w:ilvl w:val="2"/>
          <w:numId w:val="6"/>
        </w:numPr>
        <w:spacing w:after="0"/>
      </w:pPr>
      <w:r>
        <w:t>Court Type</w:t>
      </w:r>
    </w:p>
    <w:p w:rsidR="00514E97" w:rsidRDefault="00514E97" w:rsidP="00870FBF">
      <w:pPr>
        <w:pStyle w:val="ListParagraph"/>
        <w:numPr>
          <w:ilvl w:val="2"/>
          <w:numId w:val="6"/>
        </w:numPr>
        <w:spacing w:after="0"/>
      </w:pPr>
      <w:r>
        <w:t>Court Location</w:t>
      </w:r>
    </w:p>
    <w:p w:rsidR="00514E97" w:rsidRDefault="00514E97" w:rsidP="00870FBF">
      <w:pPr>
        <w:pStyle w:val="ListParagraph"/>
        <w:numPr>
          <w:ilvl w:val="1"/>
          <w:numId w:val="6"/>
        </w:numPr>
        <w:spacing w:after="0"/>
      </w:pPr>
      <w:r>
        <w:t>Judge</w:t>
      </w:r>
    </w:p>
    <w:p w:rsidR="00514E97" w:rsidRDefault="00514E97" w:rsidP="00870FBF">
      <w:pPr>
        <w:pStyle w:val="ListParagraph"/>
        <w:numPr>
          <w:ilvl w:val="1"/>
          <w:numId w:val="6"/>
        </w:numPr>
        <w:spacing w:after="0"/>
      </w:pPr>
      <w:r>
        <w:t>Court Officers</w:t>
      </w:r>
    </w:p>
    <w:p w:rsidR="00514E97" w:rsidRDefault="00514E97" w:rsidP="00870FBF">
      <w:pPr>
        <w:pStyle w:val="ListParagraph"/>
        <w:numPr>
          <w:ilvl w:val="2"/>
          <w:numId w:val="6"/>
        </w:numPr>
        <w:spacing w:after="0"/>
      </w:pPr>
      <w:r>
        <w:t>Defense Attorney</w:t>
      </w:r>
    </w:p>
    <w:p w:rsidR="00514E97" w:rsidRDefault="00514E97" w:rsidP="00870FBF">
      <w:pPr>
        <w:pStyle w:val="ListParagraph"/>
        <w:numPr>
          <w:ilvl w:val="2"/>
          <w:numId w:val="6"/>
        </w:numPr>
        <w:spacing w:after="0"/>
      </w:pPr>
      <w:r>
        <w:t>Prosecuting Attorney</w:t>
      </w:r>
    </w:p>
    <w:p w:rsidR="00514E97" w:rsidRDefault="00514E97" w:rsidP="00870FBF">
      <w:pPr>
        <w:pStyle w:val="ListParagraph"/>
        <w:numPr>
          <w:ilvl w:val="2"/>
          <w:numId w:val="6"/>
        </w:numPr>
        <w:spacing w:after="0"/>
      </w:pPr>
      <w:r>
        <w:t>Bailiff</w:t>
      </w:r>
    </w:p>
    <w:p w:rsidR="00514E97" w:rsidRDefault="00514E97" w:rsidP="00870FBF">
      <w:pPr>
        <w:pStyle w:val="ListParagraph"/>
        <w:numPr>
          <w:ilvl w:val="2"/>
          <w:numId w:val="6"/>
        </w:numPr>
        <w:spacing w:after="0"/>
      </w:pPr>
      <w:r>
        <w:t>Court Clerk</w:t>
      </w:r>
    </w:p>
    <w:p w:rsidR="00514E97" w:rsidRDefault="00514E97" w:rsidP="00870FBF">
      <w:pPr>
        <w:pStyle w:val="ListParagraph"/>
        <w:numPr>
          <w:ilvl w:val="2"/>
          <w:numId w:val="6"/>
        </w:numPr>
        <w:spacing w:after="0"/>
      </w:pPr>
      <w:r>
        <w:t>Exit Interviewer</w:t>
      </w:r>
    </w:p>
    <w:p w:rsidR="00514E97" w:rsidRDefault="00514E97" w:rsidP="00870FBF">
      <w:pPr>
        <w:pStyle w:val="ListParagraph"/>
        <w:numPr>
          <w:ilvl w:val="1"/>
          <w:numId w:val="6"/>
        </w:numPr>
        <w:spacing w:after="0"/>
      </w:pPr>
      <w:r>
        <w:t>Advisor (Multiple)</w:t>
      </w:r>
    </w:p>
    <w:p w:rsidR="00514E97" w:rsidRDefault="00514E97" w:rsidP="00870FBF">
      <w:pPr>
        <w:pStyle w:val="ListParagraph"/>
        <w:numPr>
          <w:ilvl w:val="1"/>
          <w:numId w:val="6"/>
        </w:numPr>
        <w:spacing w:after="0"/>
      </w:pPr>
      <w:r>
        <w:t>Jury (Multiple)</w:t>
      </w:r>
    </w:p>
    <w:p w:rsidR="00514E97" w:rsidRDefault="00514E97" w:rsidP="00870FBF">
      <w:pPr>
        <w:pStyle w:val="ListParagraph"/>
        <w:numPr>
          <w:ilvl w:val="1"/>
          <w:numId w:val="6"/>
        </w:numPr>
        <w:spacing w:after="0"/>
      </w:pPr>
      <w:r>
        <w:t>Parent Present (Multiple)</w:t>
      </w:r>
    </w:p>
    <w:p w:rsidR="00DF3848" w:rsidRDefault="00DF3848" w:rsidP="00DF3848">
      <w:pPr>
        <w:pStyle w:val="Heading4"/>
      </w:pPr>
      <w:r>
        <w:t>Database Table Schemas</w:t>
      </w:r>
    </w:p>
    <w:p w:rsidR="00DF3848" w:rsidRDefault="00DF3848" w:rsidP="00DF3848">
      <w:pPr>
        <w:spacing w:after="0"/>
        <w:ind w:firstLine="0"/>
      </w:pPr>
      <w:r>
        <w:t xml:space="preserve">Defendant, school, intake, </w:t>
      </w:r>
    </w:p>
    <w:p w:rsidR="00DF3848" w:rsidRDefault="00DF3848" w:rsidP="00DF3848">
      <w:pPr>
        <w:spacing w:after="0"/>
        <w:ind w:firstLine="0"/>
      </w:pPr>
    </w:p>
    <w:p w:rsidR="007F45BF" w:rsidRDefault="007F45BF" w:rsidP="007F45BF">
      <w:pPr>
        <w:pStyle w:val="Heading3"/>
      </w:pPr>
      <w:bookmarkStart w:id="54" w:name="_Toc352958863"/>
      <w:r>
        <w:lastRenderedPageBreak/>
        <w:t>Phase Overview</w:t>
      </w:r>
      <w:bookmarkEnd w:id="54"/>
    </w:p>
    <w:p w:rsidR="00670E59" w:rsidRDefault="004A6148" w:rsidP="00F22F2F">
      <w:pPr>
        <w:ind w:firstLine="0"/>
      </w:pPr>
      <w:r>
        <w:t>The initial layout will be developed during the design of the prototype</w:t>
      </w:r>
      <w:r w:rsidR="007F45BF">
        <w:t>.</w:t>
      </w:r>
      <w:r>
        <w:t xml:space="preserve"> Actual implantation takes place during the Application Development phase.</w:t>
      </w:r>
    </w:p>
    <w:p w:rsidR="007F45BF" w:rsidRDefault="007F45BF" w:rsidP="007F45BF">
      <w:pPr>
        <w:pStyle w:val="Heading3"/>
      </w:pPr>
      <w:bookmarkStart w:id="55" w:name="_Toc352958864"/>
      <w:r>
        <w:t xml:space="preserve">Architecture </w:t>
      </w:r>
      <w:r w:rsidR="004A6148">
        <w:t>Overview</w:t>
      </w:r>
      <w:bookmarkEnd w:id="55"/>
    </w:p>
    <w:p w:rsidR="00C77ADE" w:rsidRDefault="00F22F2F" w:rsidP="004A6148">
      <w:pPr>
        <w:ind w:firstLine="0"/>
      </w:pPr>
      <w:r>
        <w:t xml:space="preserve"> </w:t>
      </w:r>
    </w:p>
    <w:p w:rsidR="007F45BF" w:rsidRDefault="007F45BF" w:rsidP="007F45BF">
      <w:pPr>
        <w:pStyle w:val="Heading3"/>
      </w:pPr>
      <w:bookmarkStart w:id="56" w:name="_Toc352958865"/>
      <w:r>
        <w:t>Design Details</w:t>
      </w:r>
      <w:bookmarkEnd w:id="56"/>
    </w:p>
    <w:p w:rsidR="007F45BF" w:rsidRDefault="00A65766" w:rsidP="00A65766">
      <w:pPr>
        <w:ind w:firstLine="0"/>
      </w:pPr>
      <w:r>
        <w:t xml:space="preserve">This section will be compromised of two main areas, the top defendant information and a multiple-tab area containing additional information described above. </w:t>
      </w:r>
      <w:r w:rsidR="00496790">
        <w:t xml:space="preserve"> Once the primary information is added, the user will have access to the additional tabbed areas.</w:t>
      </w:r>
    </w:p>
    <w:p w:rsidR="007F45BF" w:rsidRDefault="003517E2" w:rsidP="007F45BF">
      <w:pPr>
        <w:pStyle w:val="Heading2"/>
      </w:pPr>
      <w:bookmarkStart w:id="57" w:name="_Volunteer"/>
      <w:bookmarkStart w:id="58" w:name="_Toc352958866"/>
      <w:bookmarkEnd w:id="57"/>
      <w:r>
        <w:t>Volunteer</w:t>
      </w:r>
      <w:bookmarkEnd w:id="58"/>
    </w:p>
    <w:p w:rsidR="00B81D5C" w:rsidRPr="00B81D5C" w:rsidRDefault="00B81D5C" w:rsidP="00B81D5C"/>
    <w:p w:rsidR="007F45BF" w:rsidRDefault="007F45BF" w:rsidP="007F45BF">
      <w:pPr>
        <w:pStyle w:val="Heading3"/>
      </w:pPr>
      <w:bookmarkStart w:id="59" w:name="_Toc352958867"/>
      <w:r>
        <w:t>Technologies Used</w:t>
      </w:r>
      <w:bookmarkEnd w:id="59"/>
    </w:p>
    <w:p w:rsidR="00F22F2F" w:rsidRPr="00F22F2F" w:rsidRDefault="00F22F2F" w:rsidP="00B81D5C">
      <w:pPr>
        <w:ind w:firstLine="0"/>
      </w:pPr>
    </w:p>
    <w:p w:rsidR="007F45BF" w:rsidRDefault="007F45BF" w:rsidP="007F45BF">
      <w:pPr>
        <w:pStyle w:val="Heading3"/>
      </w:pPr>
      <w:bookmarkStart w:id="60" w:name="_Toc352958868"/>
      <w:r>
        <w:t>Component Overview</w:t>
      </w:r>
      <w:bookmarkEnd w:id="60"/>
    </w:p>
    <w:p w:rsidR="007F45BF" w:rsidRDefault="007F45BF" w:rsidP="00C77ADE">
      <w:pPr>
        <w:ind w:firstLine="0"/>
      </w:pPr>
    </w:p>
    <w:p w:rsidR="00B81D5C" w:rsidRDefault="00B81D5C" w:rsidP="00B81D5C">
      <w:pPr>
        <w:pStyle w:val="Heading4"/>
      </w:pPr>
      <w:r>
        <w:t>Database Table Schemas</w:t>
      </w:r>
    </w:p>
    <w:p w:rsidR="00B81D5C" w:rsidRDefault="00B81D5C" w:rsidP="00C77ADE">
      <w:pPr>
        <w:ind w:firstLine="0"/>
      </w:pPr>
    </w:p>
    <w:p w:rsidR="007F45BF" w:rsidRDefault="007F45BF" w:rsidP="007F45BF">
      <w:pPr>
        <w:pStyle w:val="Heading3"/>
      </w:pPr>
      <w:bookmarkStart w:id="61" w:name="_Toc352958869"/>
      <w:r>
        <w:t>Phase Overview</w:t>
      </w:r>
      <w:bookmarkEnd w:id="61"/>
    </w:p>
    <w:p w:rsidR="007F45BF" w:rsidRDefault="007F45BF" w:rsidP="007F45BF"/>
    <w:p w:rsidR="007F45BF" w:rsidRDefault="007F45BF" w:rsidP="007F45BF">
      <w:pPr>
        <w:pStyle w:val="Heading3"/>
      </w:pPr>
      <w:bookmarkStart w:id="62" w:name="_Toc352958870"/>
      <w:r>
        <w:t>Architecture Diagram</w:t>
      </w:r>
      <w:bookmarkEnd w:id="62"/>
    </w:p>
    <w:p w:rsidR="007F45BF" w:rsidRDefault="007F45BF" w:rsidP="007F45BF"/>
    <w:p w:rsidR="007F45BF" w:rsidRDefault="007F45BF" w:rsidP="007F45BF">
      <w:pPr>
        <w:pStyle w:val="Heading3"/>
      </w:pPr>
      <w:bookmarkStart w:id="63" w:name="_Toc352958871"/>
      <w:r>
        <w:t>Data Flow Diagram</w:t>
      </w:r>
      <w:bookmarkEnd w:id="63"/>
    </w:p>
    <w:p w:rsidR="007F45BF" w:rsidRDefault="007F45BF" w:rsidP="007F45BF"/>
    <w:p w:rsidR="007F45BF" w:rsidRDefault="007F45BF" w:rsidP="007F45BF">
      <w:pPr>
        <w:pStyle w:val="Heading3"/>
      </w:pPr>
      <w:bookmarkStart w:id="64" w:name="_Toc352958872"/>
      <w:r>
        <w:t>Design Details</w:t>
      </w:r>
      <w:bookmarkEnd w:id="64"/>
    </w:p>
    <w:p w:rsidR="007F45BF" w:rsidRDefault="007F45BF" w:rsidP="007F45BF"/>
    <w:p w:rsidR="003517E2" w:rsidRDefault="00F22F2F" w:rsidP="003517E2">
      <w:pPr>
        <w:pStyle w:val="Heading2"/>
      </w:pPr>
      <w:bookmarkStart w:id="65" w:name="_Toc352958873"/>
      <w:r>
        <w:t>Courts</w:t>
      </w:r>
      <w:bookmarkEnd w:id="65"/>
    </w:p>
    <w:p w:rsidR="00B81D5C" w:rsidRPr="00B81D5C" w:rsidRDefault="00B81D5C" w:rsidP="00B81D5C"/>
    <w:p w:rsidR="00F22F2F" w:rsidRDefault="00F22F2F" w:rsidP="00F22F2F">
      <w:pPr>
        <w:pStyle w:val="Heading3"/>
      </w:pPr>
      <w:bookmarkStart w:id="66" w:name="_Toc352958874"/>
      <w:r>
        <w:t>Technologies Used</w:t>
      </w:r>
      <w:bookmarkEnd w:id="66"/>
    </w:p>
    <w:p w:rsidR="00F22F2F" w:rsidRPr="00F22F2F" w:rsidRDefault="00F22F2F" w:rsidP="00F22F2F"/>
    <w:p w:rsidR="00F22F2F" w:rsidRDefault="00F22F2F" w:rsidP="00B81D5C">
      <w:pPr>
        <w:ind w:firstLine="0"/>
      </w:pPr>
    </w:p>
    <w:p w:rsidR="00F22F2F" w:rsidRDefault="00F22F2F" w:rsidP="00F22F2F">
      <w:pPr>
        <w:pStyle w:val="Heading3"/>
      </w:pPr>
      <w:bookmarkStart w:id="67" w:name="_Toc352958875"/>
      <w:r>
        <w:t>Component Overview</w:t>
      </w:r>
      <w:bookmarkEnd w:id="67"/>
    </w:p>
    <w:p w:rsidR="00F22F2F" w:rsidRDefault="00F22F2F" w:rsidP="00F22F2F"/>
    <w:p w:rsidR="00B81D5C" w:rsidRDefault="00B81D5C" w:rsidP="00B81D5C">
      <w:pPr>
        <w:pStyle w:val="Heading4"/>
      </w:pPr>
      <w:r>
        <w:t>Database Table Schemas</w:t>
      </w:r>
    </w:p>
    <w:p w:rsidR="00B81D5C" w:rsidRDefault="00B81D5C" w:rsidP="00F22F2F"/>
    <w:p w:rsidR="00F22F2F" w:rsidRPr="004254D0" w:rsidRDefault="00F22F2F" w:rsidP="00F22F2F">
      <w:pPr>
        <w:pStyle w:val="Heading3"/>
      </w:pPr>
      <w:bookmarkStart w:id="68" w:name="_Toc352958876"/>
      <w:r>
        <w:t>Phase Overview</w:t>
      </w:r>
      <w:bookmarkEnd w:id="68"/>
    </w:p>
    <w:p w:rsidR="00F22F2F" w:rsidRDefault="00F22F2F" w:rsidP="00F22F2F">
      <w:pPr>
        <w:ind w:firstLine="0"/>
      </w:pPr>
    </w:p>
    <w:p w:rsidR="00F22F2F" w:rsidRDefault="00F22F2F" w:rsidP="00F22F2F">
      <w:pPr>
        <w:pStyle w:val="Heading3"/>
      </w:pPr>
      <w:bookmarkStart w:id="69" w:name="_Toc352958877"/>
      <w:r>
        <w:t>Architecture Overview</w:t>
      </w:r>
      <w:bookmarkEnd w:id="69"/>
    </w:p>
    <w:p w:rsidR="00F22F2F" w:rsidRDefault="00F22F2F" w:rsidP="00F22F2F">
      <w:pPr>
        <w:ind w:firstLine="0"/>
      </w:pPr>
    </w:p>
    <w:p w:rsidR="00F22F2F" w:rsidRPr="00F22F2F" w:rsidRDefault="00F22F2F" w:rsidP="00F22F2F">
      <w:pPr>
        <w:pStyle w:val="Heading3"/>
      </w:pPr>
      <w:bookmarkStart w:id="70" w:name="_Toc352958878"/>
      <w:r>
        <w:t>Design Details</w:t>
      </w:r>
      <w:bookmarkEnd w:id="70"/>
    </w:p>
    <w:p w:rsidR="003517E2" w:rsidRDefault="003517E2" w:rsidP="003517E2"/>
    <w:p w:rsidR="00F22F2F" w:rsidRDefault="00F22F2F" w:rsidP="00F22F2F">
      <w:pPr>
        <w:pStyle w:val="Heading2"/>
      </w:pPr>
      <w:bookmarkStart w:id="71" w:name="_Workshops"/>
      <w:bookmarkStart w:id="72" w:name="_Toc352958879"/>
      <w:bookmarkEnd w:id="71"/>
      <w:r>
        <w:t>Workshops</w:t>
      </w:r>
      <w:bookmarkEnd w:id="72"/>
    </w:p>
    <w:p w:rsidR="00B81D5C" w:rsidRPr="00B81D5C" w:rsidRDefault="00B81D5C" w:rsidP="00B81D5C"/>
    <w:p w:rsidR="00F22F2F" w:rsidRDefault="00F22F2F" w:rsidP="00B81D5C">
      <w:pPr>
        <w:pStyle w:val="Heading3"/>
      </w:pPr>
      <w:bookmarkStart w:id="73" w:name="_Toc352958880"/>
      <w:r>
        <w:t>Technologies Used</w:t>
      </w:r>
      <w:bookmarkEnd w:id="73"/>
    </w:p>
    <w:p w:rsidR="00F22F2F" w:rsidRDefault="00F22F2F" w:rsidP="00F22F2F"/>
    <w:p w:rsidR="00F22F2F" w:rsidRDefault="00F22F2F" w:rsidP="00F22F2F">
      <w:pPr>
        <w:pStyle w:val="Heading3"/>
      </w:pPr>
      <w:bookmarkStart w:id="74" w:name="_Toc352958881"/>
      <w:r>
        <w:t>Component Overview</w:t>
      </w:r>
      <w:bookmarkEnd w:id="74"/>
    </w:p>
    <w:p w:rsidR="00F22F2F" w:rsidRDefault="00F22F2F" w:rsidP="00F22F2F"/>
    <w:p w:rsidR="00B81D5C" w:rsidRDefault="00B81D5C" w:rsidP="00B81D5C">
      <w:pPr>
        <w:pStyle w:val="Heading4"/>
      </w:pPr>
      <w:r>
        <w:t>Database Table Schemas</w:t>
      </w:r>
    </w:p>
    <w:p w:rsidR="00B81D5C" w:rsidRDefault="00B81D5C" w:rsidP="00F22F2F"/>
    <w:p w:rsidR="00F22F2F" w:rsidRPr="004254D0" w:rsidRDefault="00F22F2F" w:rsidP="00F22F2F">
      <w:pPr>
        <w:pStyle w:val="Heading3"/>
      </w:pPr>
      <w:bookmarkStart w:id="75" w:name="_Toc352958882"/>
      <w:r>
        <w:t>Phase Overview</w:t>
      </w:r>
      <w:bookmarkEnd w:id="75"/>
    </w:p>
    <w:p w:rsidR="00F22F2F" w:rsidRDefault="00F22F2F" w:rsidP="00F22F2F">
      <w:pPr>
        <w:ind w:firstLine="0"/>
      </w:pPr>
    </w:p>
    <w:p w:rsidR="00F22F2F" w:rsidRDefault="00F22F2F" w:rsidP="00F22F2F">
      <w:pPr>
        <w:pStyle w:val="Heading3"/>
      </w:pPr>
      <w:bookmarkStart w:id="76" w:name="_Toc352958883"/>
      <w:r>
        <w:t>Architecture Overview</w:t>
      </w:r>
      <w:bookmarkEnd w:id="76"/>
    </w:p>
    <w:p w:rsidR="00F22F2F" w:rsidRDefault="00F22F2F" w:rsidP="00F22F2F">
      <w:pPr>
        <w:ind w:firstLine="0"/>
      </w:pPr>
    </w:p>
    <w:p w:rsidR="003517E2" w:rsidRDefault="00F22F2F" w:rsidP="00F22F2F">
      <w:pPr>
        <w:pStyle w:val="Heading3"/>
      </w:pPr>
      <w:bookmarkStart w:id="77" w:name="_Toc352958884"/>
      <w:r>
        <w:t>Design Details</w:t>
      </w:r>
      <w:bookmarkEnd w:id="77"/>
    </w:p>
    <w:p w:rsidR="00B81D5C" w:rsidRPr="00B81D5C" w:rsidRDefault="00B81D5C" w:rsidP="00B81D5C"/>
    <w:p w:rsidR="003517E2" w:rsidRDefault="003517E2" w:rsidP="003517E2">
      <w:pPr>
        <w:pStyle w:val="Heading2"/>
      </w:pPr>
      <w:bookmarkStart w:id="78" w:name="_Toc352958885"/>
      <w:r>
        <w:t>Reports and Statistics</w:t>
      </w:r>
      <w:bookmarkEnd w:id="78"/>
    </w:p>
    <w:p w:rsidR="00B81D5C" w:rsidRPr="00B81D5C" w:rsidRDefault="00B81D5C" w:rsidP="00B81D5C"/>
    <w:p w:rsidR="00F22F2F" w:rsidRDefault="00F22F2F" w:rsidP="00F22F2F">
      <w:pPr>
        <w:pStyle w:val="Heading3"/>
      </w:pPr>
      <w:bookmarkStart w:id="79" w:name="_Toc352958886"/>
      <w:r>
        <w:t>Technologies Used</w:t>
      </w:r>
      <w:bookmarkEnd w:id="79"/>
    </w:p>
    <w:p w:rsidR="00B81D5C" w:rsidRPr="00B81D5C" w:rsidRDefault="00B81D5C" w:rsidP="00B81D5C"/>
    <w:p w:rsidR="00F22F2F" w:rsidRDefault="00F22F2F" w:rsidP="00F22F2F">
      <w:pPr>
        <w:pStyle w:val="Heading3"/>
      </w:pPr>
      <w:bookmarkStart w:id="80" w:name="_Toc352958887"/>
      <w:r>
        <w:t>Component Overview</w:t>
      </w:r>
      <w:bookmarkEnd w:id="80"/>
    </w:p>
    <w:p w:rsidR="00F22F2F" w:rsidRDefault="00F22F2F" w:rsidP="00F22F2F"/>
    <w:p w:rsidR="00B81D5C" w:rsidRDefault="00B81D5C" w:rsidP="00B81D5C">
      <w:pPr>
        <w:pStyle w:val="Heading4"/>
      </w:pPr>
      <w:r>
        <w:t>Database Table Schemas</w:t>
      </w:r>
    </w:p>
    <w:p w:rsidR="00B81D5C" w:rsidRDefault="00B81D5C" w:rsidP="00F22F2F"/>
    <w:p w:rsidR="00F22F2F" w:rsidRPr="004254D0" w:rsidRDefault="00F22F2F" w:rsidP="00F22F2F">
      <w:pPr>
        <w:pStyle w:val="Heading3"/>
      </w:pPr>
      <w:bookmarkStart w:id="81" w:name="_Toc352958888"/>
      <w:r>
        <w:t>Phase Overview</w:t>
      </w:r>
      <w:bookmarkEnd w:id="81"/>
    </w:p>
    <w:p w:rsidR="00F22F2F" w:rsidRDefault="00F22F2F" w:rsidP="00F22F2F">
      <w:pPr>
        <w:ind w:firstLine="0"/>
      </w:pPr>
    </w:p>
    <w:p w:rsidR="00F22F2F" w:rsidRDefault="00F22F2F" w:rsidP="00F22F2F">
      <w:pPr>
        <w:pStyle w:val="Heading3"/>
      </w:pPr>
      <w:bookmarkStart w:id="82" w:name="_Toc352958889"/>
      <w:r>
        <w:t>Architecture Overview</w:t>
      </w:r>
      <w:bookmarkEnd w:id="82"/>
    </w:p>
    <w:p w:rsidR="00F22F2F" w:rsidRDefault="00F22F2F" w:rsidP="00F22F2F">
      <w:pPr>
        <w:ind w:firstLine="0"/>
      </w:pPr>
    </w:p>
    <w:p w:rsidR="00F22F2F" w:rsidRDefault="00F22F2F" w:rsidP="00F22F2F">
      <w:pPr>
        <w:pStyle w:val="Heading3"/>
      </w:pPr>
      <w:bookmarkStart w:id="83" w:name="_Toc352958890"/>
      <w:r>
        <w:t>Design Details</w:t>
      </w:r>
      <w:bookmarkEnd w:id="83"/>
    </w:p>
    <w:p w:rsidR="003517E2" w:rsidRPr="003517E2" w:rsidRDefault="003517E2" w:rsidP="003517E2"/>
    <w:p w:rsidR="003517E2" w:rsidRDefault="003517E2" w:rsidP="003517E2">
      <w:pPr>
        <w:pStyle w:val="Heading2"/>
      </w:pPr>
      <w:bookmarkStart w:id="84" w:name="_Toc352958891"/>
      <w:r>
        <w:t>Surveys</w:t>
      </w:r>
      <w:bookmarkEnd w:id="84"/>
    </w:p>
    <w:p w:rsidR="00F22F2F" w:rsidRDefault="00F22F2F" w:rsidP="00F22F2F">
      <w:pPr>
        <w:pStyle w:val="Heading3"/>
      </w:pPr>
      <w:bookmarkStart w:id="85" w:name="_Toc352958892"/>
      <w:r>
        <w:t>Technologies Used</w:t>
      </w:r>
      <w:bookmarkEnd w:id="85"/>
    </w:p>
    <w:p w:rsidR="00F22F2F" w:rsidRPr="00F22F2F" w:rsidRDefault="00F22F2F" w:rsidP="00F22F2F"/>
    <w:p w:rsidR="00F22F2F" w:rsidRDefault="00F22F2F" w:rsidP="00F22F2F">
      <w:pPr>
        <w:pStyle w:val="Heading3"/>
      </w:pPr>
      <w:bookmarkStart w:id="86" w:name="_Toc352958893"/>
      <w:r>
        <w:t>Database Table Schemas</w:t>
      </w:r>
      <w:bookmarkEnd w:id="86"/>
    </w:p>
    <w:p w:rsidR="00F22F2F" w:rsidRDefault="00F22F2F" w:rsidP="00F22F2F"/>
    <w:p w:rsidR="00F22F2F" w:rsidRDefault="00F22F2F" w:rsidP="00F22F2F">
      <w:pPr>
        <w:pStyle w:val="Heading3"/>
      </w:pPr>
      <w:bookmarkStart w:id="87" w:name="_Toc352958894"/>
      <w:r>
        <w:t>Component Overview</w:t>
      </w:r>
      <w:bookmarkEnd w:id="87"/>
    </w:p>
    <w:p w:rsidR="00F22F2F" w:rsidRDefault="00F22F2F" w:rsidP="00F22F2F"/>
    <w:p w:rsidR="00F22F2F" w:rsidRPr="004254D0" w:rsidRDefault="00F22F2F" w:rsidP="00F22F2F">
      <w:pPr>
        <w:pStyle w:val="Heading3"/>
      </w:pPr>
      <w:bookmarkStart w:id="88" w:name="_Toc352958895"/>
      <w:r>
        <w:t>Phase Overview</w:t>
      </w:r>
      <w:bookmarkEnd w:id="88"/>
    </w:p>
    <w:p w:rsidR="00F22F2F" w:rsidRDefault="00F22F2F" w:rsidP="00F22F2F">
      <w:pPr>
        <w:ind w:firstLine="0"/>
      </w:pPr>
    </w:p>
    <w:p w:rsidR="00F22F2F" w:rsidRDefault="00F22F2F" w:rsidP="00F22F2F">
      <w:pPr>
        <w:pStyle w:val="Heading3"/>
      </w:pPr>
      <w:bookmarkStart w:id="89" w:name="_Toc352958896"/>
      <w:r>
        <w:t>Architecture Overview</w:t>
      </w:r>
      <w:bookmarkEnd w:id="89"/>
    </w:p>
    <w:p w:rsidR="00F22F2F" w:rsidRDefault="00F22F2F" w:rsidP="00F22F2F">
      <w:pPr>
        <w:ind w:firstLine="0"/>
      </w:pPr>
    </w:p>
    <w:p w:rsidR="00F22F2F" w:rsidRDefault="00F22F2F" w:rsidP="00F22F2F">
      <w:pPr>
        <w:pStyle w:val="Heading3"/>
      </w:pPr>
      <w:bookmarkStart w:id="90" w:name="_Toc352958897"/>
      <w:r>
        <w:t>Design Details</w:t>
      </w:r>
      <w:bookmarkEnd w:id="90"/>
    </w:p>
    <w:p w:rsidR="00A65766" w:rsidRDefault="00A65766" w:rsidP="00A65766"/>
    <w:p w:rsidR="00A65766" w:rsidRDefault="00F47DA9" w:rsidP="00A65766">
      <w:pPr>
        <w:pStyle w:val="Heading2"/>
      </w:pPr>
      <w:bookmarkStart w:id="91" w:name="_Toc352958898"/>
      <w:r>
        <w:t xml:space="preserve">Program </w:t>
      </w:r>
      <w:r w:rsidR="00A65766">
        <w:t>Administration Options</w:t>
      </w:r>
      <w:bookmarkEnd w:id="91"/>
    </w:p>
    <w:p w:rsidR="00B81D5C" w:rsidRPr="00B81D5C" w:rsidRDefault="00B81D5C" w:rsidP="00B81D5C"/>
    <w:p w:rsidR="00F22F2F" w:rsidRDefault="00F22F2F" w:rsidP="00F22F2F">
      <w:pPr>
        <w:pStyle w:val="Heading3"/>
      </w:pPr>
      <w:bookmarkStart w:id="92" w:name="_Toc352958899"/>
      <w:r>
        <w:t>Technologies Used</w:t>
      </w:r>
      <w:bookmarkEnd w:id="92"/>
    </w:p>
    <w:p w:rsidR="00F22F2F" w:rsidRPr="00F22F2F" w:rsidRDefault="00F22F2F" w:rsidP="00F22F2F"/>
    <w:p w:rsidR="00F22F2F" w:rsidRDefault="00F22F2F" w:rsidP="0000586D">
      <w:pPr>
        <w:ind w:firstLine="0"/>
      </w:pPr>
    </w:p>
    <w:p w:rsidR="00F22F2F" w:rsidRDefault="00F22F2F" w:rsidP="00F22F2F">
      <w:pPr>
        <w:pStyle w:val="Heading3"/>
      </w:pPr>
      <w:bookmarkStart w:id="93" w:name="_Toc352958900"/>
      <w:r>
        <w:t>Component Overview</w:t>
      </w:r>
      <w:bookmarkEnd w:id="93"/>
    </w:p>
    <w:p w:rsidR="00F22F2F" w:rsidRDefault="00F22F2F" w:rsidP="00F22F2F"/>
    <w:p w:rsidR="0000586D" w:rsidRDefault="0000586D" w:rsidP="0000586D">
      <w:pPr>
        <w:pStyle w:val="Heading4"/>
      </w:pPr>
      <w:r>
        <w:t>Database Table Schemas</w:t>
      </w:r>
    </w:p>
    <w:p w:rsidR="0000586D" w:rsidRDefault="0000586D" w:rsidP="00F22F2F"/>
    <w:p w:rsidR="00F22F2F" w:rsidRPr="004254D0" w:rsidRDefault="00F22F2F" w:rsidP="00F22F2F">
      <w:pPr>
        <w:pStyle w:val="Heading3"/>
      </w:pPr>
      <w:bookmarkStart w:id="94" w:name="_Toc352958901"/>
      <w:r>
        <w:t>Phase Overview</w:t>
      </w:r>
      <w:bookmarkEnd w:id="94"/>
    </w:p>
    <w:p w:rsidR="00F22F2F" w:rsidRDefault="00F22F2F" w:rsidP="00F22F2F">
      <w:pPr>
        <w:ind w:firstLine="0"/>
      </w:pPr>
    </w:p>
    <w:p w:rsidR="00F22F2F" w:rsidRDefault="00F22F2F" w:rsidP="00F22F2F">
      <w:pPr>
        <w:pStyle w:val="Heading3"/>
      </w:pPr>
      <w:bookmarkStart w:id="95" w:name="_Toc352958902"/>
      <w:r>
        <w:t>Architecture Overview</w:t>
      </w:r>
      <w:bookmarkEnd w:id="95"/>
    </w:p>
    <w:p w:rsidR="00F22F2F" w:rsidRDefault="00F22F2F" w:rsidP="00F22F2F">
      <w:pPr>
        <w:ind w:firstLine="0"/>
      </w:pPr>
    </w:p>
    <w:p w:rsidR="00F22F2F" w:rsidRDefault="00F22F2F" w:rsidP="00F22F2F">
      <w:pPr>
        <w:pStyle w:val="Heading3"/>
      </w:pPr>
      <w:bookmarkStart w:id="96" w:name="_Toc352958903"/>
      <w:r>
        <w:t>Design Details</w:t>
      </w:r>
      <w:bookmarkEnd w:id="96"/>
    </w:p>
    <w:p w:rsidR="00F47DA9" w:rsidRPr="00F47DA9" w:rsidRDefault="00F47DA9" w:rsidP="00F47DA9"/>
    <w:p w:rsidR="00F47DA9" w:rsidRDefault="00F47DA9" w:rsidP="00F47DA9">
      <w:pPr>
        <w:pStyle w:val="Heading2"/>
      </w:pPr>
      <w:bookmarkStart w:id="97" w:name="_Toc352958904"/>
      <w:r>
        <w:t>Application Administration Options</w:t>
      </w:r>
      <w:bookmarkEnd w:id="97"/>
    </w:p>
    <w:p w:rsidR="00F47DA9" w:rsidRPr="00B81D5C" w:rsidRDefault="00F47DA9" w:rsidP="00F47DA9"/>
    <w:p w:rsidR="00F47DA9" w:rsidRPr="00F22F2F" w:rsidRDefault="007873F4" w:rsidP="007873F4">
      <w:pPr>
        <w:pStyle w:val="Heading3"/>
      </w:pPr>
      <w:bookmarkStart w:id="98" w:name="_Toc352958905"/>
      <w:r>
        <w:t>Technologies Used</w:t>
      </w:r>
      <w:bookmarkEnd w:id="98"/>
    </w:p>
    <w:p w:rsidR="00F47DA9" w:rsidRDefault="00F47DA9" w:rsidP="00F47DA9">
      <w:pPr>
        <w:ind w:firstLine="0"/>
      </w:pPr>
    </w:p>
    <w:p w:rsidR="00F47DA9" w:rsidRDefault="00F47DA9" w:rsidP="00F47DA9">
      <w:pPr>
        <w:pStyle w:val="Heading3"/>
      </w:pPr>
      <w:bookmarkStart w:id="99" w:name="_Toc352958906"/>
      <w:r>
        <w:t>Component Overview</w:t>
      </w:r>
      <w:bookmarkEnd w:id="99"/>
    </w:p>
    <w:p w:rsidR="00F47DA9" w:rsidRDefault="00F47DA9" w:rsidP="00F47DA9"/>
    <w:p w:rsidR="00F47DA9" w:rsidRDefault="00F47DA9" w:rsidP="00F47DA9">
      <w:pPr>
        <w:pStyle w:val="Heading4"/>
      </w:pPr>
      <w:r>
        <w:t>Database Table Schemas</w:t>
      </w:r>
    </w:p>
    <w:p w:rsidR="00F47DA9" w:rsidRDefault="00F47DA9" w:rsidP="00F47DA9"/>
    <w:p w:rsidR="00F47DA9" w:rsidRPr="004254D0" w:rsidRDefault="00F47DA9" w:rsidP="00F47DA9">
      <w:pPr>
        <w:pStyle w:val="Heading3"/>
      </w:pPr>
      <w:bookmarkStart w:id="100" w:name="_Toc352958907"/>
      <w:r>
        <w:t>Phase Overview</w:t>
      </w:r>
      <w:bookmarkEnd w:id="100"/>
    </w:p>
    <w:p w:rsidR="00F47DA9" w:rsidRDefault="00F47DA9" w:rsidP="00F47DA9">
      <w:pPr>
        <w:ind w:firstLine="0"/>
      </w:pPr>
    </w:p>
    <w:p w:rsidR="00F47DA9" w:rsidRDefault="00F47DA9" w:rsidP="00F47DA9">
      <w:pPr>
        <w:pStyle w:val="Heading3"/>
      </w:pPr>
      <w:bookmarkStart w:id="101" w:name="_Toc352958908"/>
      <w:r>
        <w:t>Architecture Overview</w:t>
      </w:r>
      <w:bookmarkEnd w:id="101"/>
    </w:p>
    <w:p w:rsidR="00F47DA9" w:rsidRDefault="00F47DA9" w:rsidP="00F47DA9">
      <w:pPr>
        <w:ind w:firstLine="0"/>
      </w:pPr>
    </w:p>
    <w:p w:rsidR="00A65766" w:rsidRDefault="00F47DA9" w:rsidP="00F47DA9">
      <w:pPr>
        <w:pStyle w:val="Heading3"/>
      </w:pPr>
      <w:bookmarkStart w:id="102" w:name="_Toc352958909"/>
      <w:r>
        <w:t>Design Details</w:t>
      </w:r>
      <w:bookmarkEnd w:id="102"/>
    </w:p>
    <w:p w:rsidR="00F47DA9" w:rsidRPr="00F47DA9" w:rsidRDefault="00F47DA9" w:rsidP="00F47DA9"/>
    <w:p w:rsidR="00A65766" w:rsidRDefault="00A65766" w:rsidP="00A65766">
      <w:pPr>
        <w:pStyle w:val="Heading2"/>
      </w:pPr>
      <w:bookmarkStart w:id="103" w:name="_Toc352958910"/>
      <w:r>
        <w:t>Miscellaneous</w:t>
      </w:r>
      <w:bookmarkEnd w:id="103"/>
    </w:p>
    <w:p w:rsidR="00A65766" w:rsidRPr="00A65766" w:rsidRDefault="00A65766" w:rsidP="00A65766"/>
    <w:p w:rsidR="007F45BF" w:rsidRDefault="002E4D17" w:rsidP="00667307">
      <w:pPr>
        <w:pStyle w:val="Heading1"/>
      </w:pPr>
      <w:bookmarkStart w:id="104" w:name="_Toc352958911"/>
      <w:r>
        <w:lastRenderedPageBreak/>
        <w:t>System and Unit Testing</w:t>
      </w:r>
      <w:bookmarkEnd w:id="104"/>
    </w:p>
    <w:p w:rsidR="002E4D17" w:rsidRDefault="002E4D17" w:rsidP="007F45BF"/>
    <w:p w:rsidR="002E4D17" w:rsidRDefault="002E4D17" w:rsidP="00667307">
      <w:pPr>
        <w:pStyle w:val="Heading2"/>
      </w:pPr>
      <w:bookmarkStart w:id="105" w:name="_Toc352958912"/>
      <w:r>
        <w:t>Overview</w:t>
      </w:r>
      <w:bookmarkEnd w:id="105"/>
    </w:p>
    <w:p w:rsidR="002E4D17" w:rsidRDefault="002E4D17" w:rsidP="007F45BF"/>
    <w:p w:rsidR="002E4D17" w:rsidRDefault="002E4D17" w:rsidP="00667307">
      <w:pPr>
        <w:pStyle w:val="Heading2"/>
      </w:pPr>
      <w:bookmarkStart w:id="106" w:name="_Toc352958913"/>
      <w:r>
        <w:t>Dependencies</w:t>
      </w:r>
      <w:bookmarkEnd w:id="106"/>
    </w:p>
    <w:p w:rsidR="00C77ADE" w:rsidRPr="00C77ADE" w:rsidRDefault="00C77ADE" w:rsidP="00C77ADE"/>
    <w:p w:rsidR="002E4D17" w:rsidRDefault="002E4D17" w:rsidP="00667307">
      <w:pPr>
        <w:pStyle w:val="Heading2"/>
      </w:pPr>
      <w:bookmarkStart w:id="107" w:name="_Toc352958914"/>
      <w:r>
        <w:t>Test Setup and Execution</w:t>
      </w:r>
      <w:bookmarkEnd w:id="107"/>
    </w:p>
    <w:p w:rsidR="00C77ADE" w:rsidRPr="00C77ADE" w:rsidRDefault="00C77ADE" w:rsidP="00C77ADE"/>
    <w:p w:rsidR="00667307" w:rsidRDefault="00667307" w:rsidP="00501C3C">
      <w:pPr>
        <w:pStyle w:val="Heading1"/>
      </w:pPr>
      <w:bookmarkStart w:id="108" w:name="_Toc352958915"/>
      <w:r>
        <w:t>Development Environment</w:t>
      </w:r>
      <w:bookmarkEnd w:id="108"/>
    </w:p>
    <w:p w:rsidR="00667307" w:rsidRDefault="001E41A3" w:rsidP="00011B77">
      <w:pPr>
        <w:ind w:firstLine="0"/>
      </w:pPr>
      <w:r>
        <w:t>This section describes programs used to develop the application, where it will be hosted and what kind of environment the server is.</w:t>
      </w:r>
    </w:p>
    <w:p w:rsidR="00667307" w:rsidRDefault="00667307" w:rsidP="00501C3C">
      <w:pPr>
        <w:pStyle w:val="Heading2"/>
      </w:pPr>
      <w:bookmarkStart w:id="109" w:name="_Toc352958916"/>
      <w:r>
        <w:t>Development IDE and Tools</w:t>
      </w:r>
      <w:bookmarkEnd w:id="109"/>
    </w:p>
    <w:p w:rsidR="00CE097C" w:rsidRPr="00CE097C" w:rsidRDefault="00CE097C" w:rsidP="00CE097C">
      <w:pPr>
        <w:ind w:firstLine="0"/>
      </w:pPr>
      <w:r>
        <w:t xml:space="preserve">For MySQL schema model and database management, MySQL Workbench will be used: </w:t>
      </w:r>
      <w:hyperlink r:id="rId22" w:history="1">
        <w:r w:rsidRPr="00CE097C">
          <w:rPr>
            <w:rStyle w:val="Hyperlink"/>
          </w:rPr>
          <w:t>http://dev.mysql.com/downloads/workbench/</w:t>
        </w:r>
      </w:hyperlink>
      <w:r>
        <w:t xml:space="preserve">. </w:t>
      </w:r>
      <w:r w:rsidR="005D413C">
        <w:t xml:space="preserve">Aptana Studio 3 will be used as the IDE for </w:t>
      </w:r>
      <w:r>
        <w:t xml:space="preserve">development of the </w:t>
      </w:r>
      <w:r w:rsidR="005D413C">
        <w:t xml:space="preserve">web </w:t>
      </w:r>
      <w:r>
        <w:t>application and</w:t>
      </w:r>
      <w:r w:rsidR="005D413C">
        <w:t xml:space="preserve"> the</w:t>
      </w:r>
      <w:r>
        <w:t xml:space="preserve"> prototype</w:t>
      </w:r>
      <w:r w:rsidR="005D413C">
        <w:t xml:space="preserve">: </w:t>
      </w:r>
      <w:hyperlink r:id="rId23" w:history="1">
        <w:r w:rsidR="005D413C" w:rsidRPr="005D413C">
          <w:rPr>
            <w:rStyle w:val="Hyperlink"/>
          </w:rPr>
          <w:t>http://www.aptana.com/products/studio3</w:t>
        </w:r>
      </w:hyperlink>
      <w:r w:rsidR="005D413C">
        <w:t>. The Aptana IDE has integrated GitHub support.</w:t>
      </w:r>
    </w:p>
    <w:p w:rsidR="00667307" w:rsidRDefault="00667307" w:rsidP="00501C3C">
      <w:pPr>
        <w:pStyle w:val="Heading2"/>
      </w:pPr>
      <w:bookmarkStart w:id="110" w:name="_Toc352958917"/>
      <w:r>
        <w:t>Source Control</w:t>
      </w:r>
      <w:bookmarkEnd w:id="110"/>
    </w:p>
    <w:p w:rsidR="00C5167F" w:rsidRPr="00011B77" w:rsidRDefault="00011B77" w:rsidP="00011B77">
      <w:pPr>
        <w:ind w:firstLine="0"/>
      </w:pPr>
      <w:r>
        <w:t>GitHub will be used for the primary file repository and source control. Builds will be pushed to GitHub after every editing session.</w:t>
      </w:r>
      <w:r w:rsidR="006E5E94">
        <w:t xml:space="preserve"> The link is: </w:t>
      </w:r>
      <w:hyperlink r:id="rId24" w:history="1">
        <w:r w:rsidR="00C5167F" w:rsidRPr="0051033C">
          <w:rPr>
            <w:rStyle w:val="Hyperlink"/>
          </w:rPr>
          <w:t>https://github.com/SDSMT-CSC/TCD</w:t>
        </w:r>
      </w:hyperlink>
      <w:r w:rsidR="00C5167F">
        <w:t>.</w:t>
      </w:r>
    </w:p>
    <w:p w:rsidR="00667307" w:rsidRDefault="00667307" w:rsidP="00501C3C">
      <w:pPr>
        <w:pStyle w:val="Heading2"/>
      </w:pPr>
      <w:bookmarkStart w:id="111" w:name="_Toc352958918"/>
      <w:r>
        <w:t>Dependencies</w:t>
      </w:r>
      <w:bookmarkEnd w:id="111"/>
    </w:p>
    <w:p w:rsidR="001E41A3" w:rsidRDefault="001E41A3">
      <w:pPr>
        <w:ind w:firstLine="360"/>
      </w:pPr>
      <w:r>
        <w:br w:type="page"/>
      </w:r>
    </w:p>
    <w:p w:rsidR="009A7E09" w:rsidRDefault="009A7E09" w:rsidP="009A7E09">
      <w:pPr>
        <w:pStyle w:val="Heading2"/>
      </w:pPr>
      <w:bookmarkStart w:id="112" w:name="_Toc352958919"/>
      <w:r>
        <w:lastRenderedPageBreak/>
        <w:t>Build Environment</w:t>
      </w:r>
      <w:bookmarkEnd w:id="112"/>
    </w:p>
    <w:p w:rsidR="005A0B92" w:rsidRDefault="005A0B92" w:rsidP="00011B77">
      <w:pPr>
        <w:ind w:firstLine="0"/>
      </w:pPr>
      <w:r>
        <w:t>The build environment is a Linux server running Apache HTTP Web Server and MySQL Database Management System. The servers are located in Dallas, TX. The login credentials are:</w:t>
      </w:r>
    </w:p>
    <w:p w:rsidR="001E41A3" w:rsidRDefault="001E41A3" w:rsidP="001E41A3">
      <w:pPr>
        <w:pStyle w:val="ListParagraph"/>
        <w:numPr>
          <w:ilvl w:val="0"/>
          <w:numId w:val="9"/>
        </w:numPr>
      </w:pPr>
      <w:r>
        <w:t>Domain Name:</w:t>
      </w:r>
    </w:p>
    <w:p w:rsidR="001E41A3" w:rsidRDefault="00560526" w:rsidP="001E41A3">
      <w:pPr>
        <w:pStyle w:val="ListParagraph"/>
        <w:numPr>
          <w:ilvl w:val="1"/>
          <w:numId w:val="9"/>
        </w:numPr>
      </w:pPr>
      <w:hyperlink r:id="rId25" w:history="1">
        <w:r w:rsidR="001E41A3" w:rsidRPr="0051033C">
          <w:rPr>
            <w:rStyle w:val="Hyperlink"/>
          </w:rPr>
          <w:t>http://teencourtdb.com</w:t>
        </w:r>
      </w:hyperlink>
    </w:p>
    <w:p w:rsidR="001E41A3" w:rsidRDefault="005A0B92" w:rsidP="001E41A3">
      <w:pPr>
        <w:pStyle w:val="ListParagraph"/>
        <w:numPr>
          <w:ilvl w:val="0"/>
          <w:numId w:val="9"/>
        </w:numPr>
      </w:pPr>
      <w:r>
        <w:t xml:space="preserve">CPanel Access for hosting management: </w:t>
      </w:r>
    </w:p>
    <w:p w:rsidR="001E41A3" w:rsidRDefault="001E41A3" w:rsidP="001E41A3">
      <w:pPr>
        <w:pStyle w:val="ListParagraph"/>
        <w:numPr>
          <w:ilvl w:val="1"/>
          <w:numId w:val="10"/>
        </w:numPr>
      </w:pPr>
      <w:r>
        <w:t xml:space="preserve">URL: </w:t>
      </w:r>
      <w:hyperlink r:id="rId26" w:history="1">
        <w:r w:rsidRPr="0051033C">
          <w:rPr>
            <w:rStyle w:val="Hyperlink"/>
          </w:rPr>
          <w:t>http://teencourtdb.com/cpanel</w:t>
        </w:r>
      </w:hyperlink>
    </w:p>
    <w:p w:rsidR="001E41A3" w:rsidRDefault="001E41A3" w:rsidP="001E41A3">
      <w:pPr>
        <w:pStyle w:val="ListParagraph"/>
        <w:numPr>
          <w:ilvl w:val="1"/>
          <w:numId w:val="10"/>
        </w:numPr>
      </w:pPr>
      <w:r>
        <w:t>U</w:t>
      </w:r>
      <w:r w:rsidR="005A0B92">
        <w:t>ser</w:t>
      </w:r>
      <w:r>
        <w:t xml:space="preserve">name: </w:t>
      </w:r>
      <w:r w:rsidR="005A0B92">
        <w:t xml:space="preserve"> teencour</w:t>
      </w:r>
    </w:p>
    <w:p w:rsidR="005A0B92" w:rsidRDefault="001E41A3" w:rsidP="001E41A3">
      <w:pPr>
        <w:pStyle w:val="ListParagraph"/>
        <w:numPr>
          <w:ilvl w:val="1"/>
          <w:numId w:val="10"/>
        </w:numPr>
      </w:pPr>
      <w:r>
        <w:t xml:space="preserve">Password: </w:t>
      </w:r>
      <w:r w:rsidR="005A0B92">
        <w:t>ifHQS14zvcN2</w:t>
      </w:r>
    </w:p>
    <w:p w:rsidR="001E41A3" w:rsidRDefault="001E41A3" w:rsidP="001E41A3">
      <w:pPr>
        <w:pStyle w:val="ListParagraph"/>
        <w:numPr>
          <w:ilvl w:val="0"/>
          <w:numId w:val="10"/>
        </w:numPr>
      </w:pPr>
      <w:r>
        <w:t>FTP Access for file upload/download:</w:t>
      </w:r>
    </w:p>
    <w:p w:rsidR="001E41A3" w:rsidRDefault="001E41A3" w:rsidP="001E41A3">
      <w:pPr>
        <w:pStyle w:val="ListParagraph"/>
        <w:numPr>
          <w:ilvl w:val="1"/>
          <w:numId w:val="10"/>
        </w:numPr>
      </w:pPr>
      <w:r>
        <w:t>Username:  teencour</w:t>
      </w:r>
    </w:p>
    <w:p w:rsidR="001E41A3" w:rsidRDefault="001E41A3" w:rsidP="001E41A3">
      <w:pPr>
        <w:pStyle w:val="ListParagraph"/>
        <w:numPr>
          <w:ilvl w:val="1"/>
          <w:numId w:val="10"/>
        </w:numPr>
      </w:pPr>
      <w:r>
        <w:t>Password: ifHQS14zvcN2</w:t>
      </w:r>
    </w:p>
    <w:p w:rsidR="005A0B92" w:rsidRPr="009A7E09" w:rsidRDefault="001E41A3" w:rsidP="001E41A3">
      <w:pPr>
        <w:pStyle w:val="ListParagraph"/>
        <w:numPr>
          <w:ilvl w:val="0"/>
          <w:numId w:val="10"/>
        </w:numPr>
      </w:pPr>
      <w:r>
        <w:t>D</w:t>
      </w:r>
      <w:r w:rsidR="005A0B92">
        <w:t>edicated IP address</w:t>
      </w:r>
      <w:r>
        <w:t xml:space="preserve">: </w:t>
      </w:r>
      <w:r w:rsidR="005A0B92">
        <w:t xml:space="preserve"> 50.22.71.90</w:t>
      </w:r>
    </w:p>
    <w:p w:rsidR="00667307" w:rsidRDefault="00667307" w:rsidP="00501C3C">
      <w:pPr>
        <w:pStyle w:val="Heading2"/>
      </w:pPr>
      <w:bookmarkStart w:id="113" w:name="_Toc352958920"/>
      <w:r>
        <w:t>Development Machine Setup</w:t>
      </w:r>
      <w:bookmarkEnd w:id="113"/>
    </w:p>
    <w:p w:rsidR="005F32B2" w:rsidRPr="005F32B2" w:rsidRDefault="005F32B2" w:rsidP="005F32B2">
      <w:pPr>
        <w:ind w:firstLine="0"/>
      </w:pPr>
      <w:r>
        <w:t xml:space="preserve">The application will be built on the existing web space. In the event of any hosting or connection issues that may arise during development, the team has access to a private, temporary server with the same server environment. This way progress on the application will not be hindered while the issue is resolved. </w:t>
      </w:r>
    </w:p>
    <w:p w:rsidR="00A10DEC" w:rsidRDefault="00A10DEC" w:rsidP="00A10DEC">
      <w:pPr>
        <w:pStyle w:val="Heading1"/>
      </w:pPr>
      <w:bookmarkStart w:id="114" w:name="_Toc352958921"/>
      <w:r>
        <w:t>Release | Setup | Deployment</w:t>
      </w:r>
      <w:bookmarkEnd w:id="114"/>
    </w:p>
    <w:p w:rsidR="00011B77" w:rsidRPr="00011B77" w:rsidRDefault="00011B77" w:rsidP="00011B77"/>
    <w:p w:rsidR="00A10DEC" w:rsidRDefault="00A10DEC" w:rsidP="00A10DEC">
      <w:pPr>
        <w:pStyle w:val="Heading2"/>
      </w:pPr>
      <w:bookmarkStart w:id="115" w:name="_Toc352958922"/>
      <w:r>
        <w:t>Deployment Information and Dependencies</w:t>
      </w:r>
      <w:bookmarkEnd w:id="115"/>
    </w:p>
    <w:p w:rsidR="00A10DEC" w:rsidRDefault="00A10DEC" w:rsidP="00667307"/>
    <w:p w:rsidR="00A10DEC" w:rsidRDefault="00A10DEC" w:rsidP="00A10DEC">
      <w:pPr>
        <w:pStyle w:val="Heading2"/>
      </w:pPr>
      <w:bookmarkStart w:id="116" w:name="_Toc352958923"/>
      <w:r>
        <w:t>Setup Information</w:t>
      </w:r>
      <w:bookmarkEnd w:id="116"/>
    </w:p>
    <w:p w:rsidR="00A10DEC" w:rsidRDefault="00A10DEC" w:rsidP="00667307"/>
    <w:p w:rsidR="00A10DEC" w:rsidRDefault="00A10DEC" w:rsidP="00A10DEC">
      <w:pPr>
        <w:pStyle w:val="Heading2"/>
      </w:pPr>
      <w:bookmarkStart w:id="117" w:name="_Toc352958924"/>
      <w:r>
        <w:t>System Versioning Information</w:t>
      </w:r>
      <w:bookmarkEnd w:id="117"/>
    </w:p>
    <w:p w:rsidR="00BD5B2A" w:rsidRDefault="00BD5B2A" w:rsidP="00BD5B2A">
      <w:pPr>
        <w:pStyle w:val="Heading1"/>
      </w:pPr>
      <w:bookmarkStart w:id="118" w:name="_Toc352958925"/>
      <w:r>
        <w:t>End User Documentation</w:t>
      </w:r>
      <w:bookmarkEnd w:id="118"/>
    </w:p>
    <w:p w:rsidR="00BD5B2A" w:rsidRPr="00BD5B2A" w:rsidRDefault="00BD5B2A" w:rsidP="00BD5B2A"/>
    <w:p w:rsidR="00121345" w:rsidRDefault="00121345" w:rsidP="00121345"/>
    <w:p w:rsidR="00CD4539" w:rsidRDefault="00CD4539" w:rsidP="0073033A"/>
    <w:p w:rsidR="00CD4539" w:rsidRDefault="00CD4539" w:rsidP="0073033A"/>
    <w:p w:rsidR="00EE70A8" w:rsidRDefault="00EE70A8" w:rsidP="0073033A"/>
    <w:p w:rsidR="007F45BF" w:rsidRDefault="007F45BF">
      <w:pPr>
        <w:ind w:firstLine="360"/>
      </w:pPr>
      <w:r>
        <w:br w:type="page"/>
      </w:r>
    </w:p>
    <w:p w:rsidR="00EE70A8" w:rsidRDefault="007F45BF" w:rsidP="007F45BF">
      <w:pPr>
        <w:pStyle w:val="AppendixHeading1"/>
      </w:pPr>
      <w:r>
        <w:lastRenderedPageBreak/>
        <w:t xml:space="preserve">  </w:t>
      </w:r>
      <w:bookmarkStart w:id="119" w:name="_Toc352958926"/>
      <w:r>
        <w:t>List of Figures</w:t>
      </w:r>
      <w:bookmarkEnd w:id="119"/>
    </w:p>
    <w:p w:rsidR="005134C1" w:rsidRDefault="007F45BF">
      <w:pPr>
        <w:pStyle w:val="TableofFigures"/>
        <w:tabs>
          <w:tab w:val="right" w:leader="dot" w:pos="9350"/>
        </w:tabs>
        <w:rPr>
          <w:noProof/>
        </w:rPr>
      </w:pPr>
      <w:r>
        <w:fldChar w:fldCharType="begin"/>
      </w:r>
      <w:r>
        <w:instrText xml:space="preserve"> TOC \h \z \c "Figure" </w:instrText>
      </w:r>
      <w:r>
        <w:fldChar w:fldCharType="separate"/>
      </w:r>
      <w:hyperlink w:anchor="_Toc342611802" w:history="1">
        <w:r w:rsidR="005134C1" w:rsidRPr="00056644">
          <w:rPr>
            <w:rStyle w:val="Hyperlink"/>
            <w:noProof/>
          </w:rPr>
          <w:t>Figure 1: System Diagram</w:t>
        </w:r>
        <w:r w:rsidR="005134C1">
          <w:rPr>
            <w:noProof/>
            <w:webHidden/>
          </w:rPr>
          <w:tab/>
        </w:r>
        <w:r w:rsidR="005134C1">
          <w:rPr>
            <w:noProof/>
            <w:webHidden/>
          </w:rPr>
          <w:fldChar w:fldCharType="begin"/>
        </w:r>
        <w:r w:rsidR="005134C1">
          <w:rPr>
            <w:noProof/>
            <w:webHidden/>
          </w:rPr>
          <w:instrText xml:space="preserve"> PAGEREF _Toc342611802 \h </w:instrText>
        </w:r>
        <w:r w:rsidR="005134C1">
          <w:rPr>
            <w:noProof/>
            <w:webHidden/>
          </w:rPr>
        </w:r>
        <w:r w:rsidR="005134C1">
          <w:rPr>
            <w:noProof/>
            <w:webHidden/>
          </w:rPr>
          <w:fldChar w:fldCharType="separate"/>
        </w:r>
        <w:r w:rsidR="00F6587E">
          <w:rPr>
            <w:noProof/>
            <w:webHidden/>
          </w:rPr>
          <w:t>8</w:t>
        </w:r>
        <w:r w:rsidR="005134C1">
          <w:rPr>
            <w:noProof/>
            <w:webHidden/>
          </w:rPr>
          <w:fldChar w:fldCharType="end"/>
        </w:r>
      </w:hyperlink>
    </w:p>
    <w:p w:rsidR="005134C1" w:rsidRDefault="00560526">
      <w:pPr>
        <w:pStyle w:val="TableofFigures"/>
        <w:tabs>
          <w:tab w:val="right" w:leader="dot" w:pos="9350"/>
        </w:tabs>
        <w:rPr>
          <w:noProof/>
        </w:rPr>
      </w:pPr>
      <w:hyperlink w:anchor="_Toc342611803" w:history="1">
        <w:r w:rsidR="005134C1" w:rsidRPr="00056644">
          <w:rPr>
            <w:rStyle w:val="Hyperlink"/>
            <w:noProof/>
          </w:rPr>
          <w:t>Figure 2: User Registration Architecture Diagram</w:t>
        </w:r>
        <w:r w:rsidR="005134C1">
          <w:rPr>
            <w:noProof/>
            <w:webHidden/>
          </w:rPr>
          <w:tab/>
        </w:r>
        <w:r w:rsidR="005134C1">
          <w:rPr>
            <w:noProof/>
            <w:webHidden/>
          </w:rPr>
          <w:fldChar w:fldCharType="begin"/>
        </w:r>
        <w:r w:rsidR="005134C1">
          <w:rPr>
            <w:noProof/>
            <w:webHidden/>
          </w:rPr>
          <w:instrText xml:space="preserve"> PAGEREF _Toc342611803 \h </w:instrText>
        </w:r>
        <w:r w:rsidR="005134C1">
          <w:rPr>
            <w:noProof/>
            <w:webHidden/>
          </w:rPr>
        </w:r>
        <w:r w:rsidR="005134C1">
          <w:rPr>
            <w:noProof/>
            <w:webHidden/>
          </w:rPr>
          <w:fldChar w:fldCharType="separate"/>
        </w:r>
        <w:r w:rsidR="00F6587E">
          <w:rPr>
            <w:noProof/>
            <w:webHidden/>
          </w:rPr>
          <w:t>14</w:t>
        </w:r>
        <w:r w:rsidR="005134C1">
          <w:rPr>
            <w:noProof/>
            <w:webHidden/>
          </w:rPr>
          <w:fldChar w:fldCharType="end"/>
        </w:r>
      </w:hyperlink>
    </w:p>
    <w:p w:rsidR="005134C1" w:rsidRDefault="00560526">
      <w:pPr>
        <w:pStyle w:val="TableofFigures"/>
        <w:tabs>
          <w:tab w:val="right" w:leader="dot" w:pos="9350"/>
        </w:tabs>
        <w:rPr>
          <w:noProof/>
        </w:rPr>
      </w:pPr>
      <w:hyperlink w:anchor="_Toc342611804" w:history="1">
        <w:r w:rsidR="005134C1" w:rsidRPr="00056644">
          <w:rPr>
            <w:rStyle w:val="Hyperlink"/>
            <w:noProof/>
          </w:rPr>
          <w:t>Figure 3: User Access Architecture Diagram</w:t>
        </w:r>
        <w:r w:rsidR="005134C1">
          <w:rPr>
            <w:noProof/>
            <w:webHidden/>
          </w:rPr>
          <w:tab/>
        </w:r>
        <w:r w:rsidR="005134C1">
          <w:rPr>
            <w:noProof/>
            <w:webHidden/>
          </w:rPr>
          <w:fldChar w:fldCharType="begin"/>
        </w:r>
        <w:r w:rsidR="005134C1">
          <w:rPr>
            <w:noProof/>
            <w:webHidden/>
          </w:rPr>
          <w:instrText xml:space="preserve"> PAGEREF _Toc342611804 \h </w:instrText>
        </w:r>
        <w:r w:rsidR="005134C1">
          <w:rPr>
            <w:noProof/>
            <w:webHidden/>
          </w:rPr>
        </w:r>
        <w:r w:rsidR="005134C1">
          <w:rPr>
            <w:noProof/>
            <w:webHidden/>
          </w:rPr>
          <w:fldChar w:fldCharType="separate"/>
        </w:r>
        <w:r w:rsidR="00F6587E">
          <w:rPr>
            <w:noProof/>
            <w:webHidden/>
          </w:rPr>
          <w:t>14</w:t>
        </w:r>
        <w:r w:rsidR="005134C1">
          <w:rPr>
            <w:noProof/>
            <w:webHidden/>
          </w:rPr>
          <w:fldChar w:fldCharType="end"/>
        </w:r>
      </w:hyperlink>
    </w:p>
    <w:p w:rsidR="008A45E7" w:rsidRDefault="007F45BF" w:rsidP="00451460">
      <w:pPr>
        <w:ind w:firstLine="0"/>
      </w:pPr>
      <w:r>
        <w:fldChar w:fldCharType="end"/>
      </w:r>
    </w:p>
    <w:p w:rsidR="008A45E7" w:rsidRDefault="008A45E7" w:rsidP="00F13C49">
      <w:pPr>
        <w:ind w:firstLine="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120" w:name="_Toc352958927"/>
      <w:r>
        <w:lastRenderedPageBreak/>
        <w:t>Supporting Information and Details</w:t>
      </w:r>
      <w:bookmarkEnd w:id="120"/>
    </w:p>
    <w:p w:rsidR="003C4F8F" w:rsidRDefault="003C4F8F" w:rsidP="00070073">
      <w:pPr>
        <w:pStyle w:val="AppendixHeading2"/>
      </w:pPr>
      <w:bookmarkStart w:id="121" w:name="_Toc352958928"/>
      <w:r>
        <w:t>Database Schema</w:t>
      </w:r>
      <w:bookmarkEnd w:id="121"/>
    </w:p>
    <w:p w:rsidR="003C4F8F" w:rsidRDefault="003C4F8F" w:rsidP="003C4F8F">
      <w:pPr>
        <w:ind w:firstLine="0"/>
        <w:rPr>
          <w:rStyle w:val="apple-converted-space"/>
          <w:rFonts w:ascii="Verdana" w:hAnsi="Verdana"/>
          <w:color w:val="000000"/>
          <w:sz w:val="18"/>
          <w:szCs w:val="18"/>
        </w:rPr>
      </w:pPr>
      <w:r>
        <w:rPr>
          <w:rFonts w:ascii="Verdana" w:hAnsi="Verdana"/>
          <w:color w:val="0000FF"/>
          <w:sz w:val="18"/>
          <w:szCs w:val="18"/>
        </w:rPr>
        <w:t>USE</w:t>
      </w:r>
      <w:r>
        <w:rPr>
          <w:rStyle w:val="apple-converted-space"/>
          <w:rFonts w:ascii="Verdana" w:hAnsi="Verdana"/>
          <w:color w:val="000000"/>
          <w:sz w:val="18"/>
          <w:szCs w:val="18"/>
        </w:rPr>
        <w:t> </w:t>
      </w:r>
      <w:r>
        <w:rPr>
          <w:rFonts w:ascii="Verdana" w:hAnsi="Verdana"/>
          <w:color w:val="000000"/>
          <w:sz w:val="18"/>
          <w:szCs w:val="18"/>
        </w:rPr>
        <w:t>`teencour_data` ;</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`teencour_data`.`program`</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`teencour_data`.`program` (</w:t>
      </w:r>
      <w:r>
        <w:rPr>
          <w:rStyle w:val="apple-converted-space"/>
          <w:rFonts w:ascii="Verdana" w:hAnsi="Verdana"/>
          <w:color w:val="000000"/>
          <w:sz w:val="18"/>
          <w:szCs w:val="18"/>
        </w:rPr>
        <w:t> </w:t>
      </w:r>
      <w:r>
        <w:rPr>
          <w:rFonts w:ascii="Verdana" w:hAnsi="Verdana"/>
          <w:color w:val="000000"/>
          <w:sz w:val="18"/>
          <w:szCs w:val="18"/>
        </w:rPr>
        <w:br/>
        <w:t>    `programID`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`name` VARCHAR(150)</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`PAddress` VARCHAR(150)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`pCity`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`pState`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`pZip` VARCHAR(25)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`mAddress` VARCHAR(150)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`mZip` VARCHAR(25)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COMMENT 'Mailing address zip code' ,</w:t>
      </w:r>
      <w:r>
        <w:rPr>
          <w:rStyle w:val="apple-converted-space"/>
          <w:rFonts w:ascii="Verdana" w:hAnsi="Verdana"/>
          <w:color w:val="000000"/>
          <w:sz w:val="18"/>
          <w:szCs w:val="18"/>
        </w:rPr>
        <w:t> </w:t>
      </w:r>
      <w:r>
        <w:rPr>
          <w:rFonts w:ascii="Verdana" w:hAnsi="Verdana"/>
          <w:color w:val="000000"/>
          <w:sz w:val="18"/>
          <w:szCs w:val="18"/>
        </w:rPr>
        <w:br/>
        <w:t>    `added`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(`programID`) )</w:t>
      </w:r>
      <w:r>
        <w:rPr>
          <w:rStyle w:val="apple-converted-space"/>
          <w:rFonts w:ascii="Verdana" w:hAnsi="Verdana"/>
          <w:color w:val="000000"/>
          <w:sz w:val="18"/>
          <w:szCs w:val="18"/>
        </w:rPr>
        <w:t> </w:t>
      </w:r>
      <w:r>
        <w:rPr>
          <w:rFonts w:ascii="Verdana" w:hAnsi="Verdana"/>
          <w:color w:val="000000"/>
          <w:sz w:val="18"/>
          <w:szCs w:val="18"/>
        </w:rPr>
        <w:br/>
        <w:t>ENGINE = InnoDB;</w:t>
      </w:r>
    </w:p>
    <w:p w:rsidR="003C4F8F" w:rsidRDefault="003C4F8F" w:rsidP="003C4F8F">
      <w:pPr>
        <w:ind w:firstLine="0"/>
        <w:rPr>
          <w:rStyle w:val="apple-converted-space"/>
          <w:rFonts w:ascii="Verdana" w:hAnsi="Verdana"/>
          <w:color w:val="000000"/>
          <w:sz w:val="18"/>
          <w:szCs w:val="18"/>
        </w:rPr>
      </w:pP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`teencour_data`.`user`</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t>
      </w:r>
      <w:r>
        <w:rPr>
          <w:rFonts w:ascii="Verdana" w:hAnsi="Verdana"/>
          <w:color w:val="0000FF"/>
          <w:sz w:val="18"/>
          <w:szCs w:val="18"/>
        </w:rPr>
        <w:t>user</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`userID`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`programID`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`type`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`firstName` VARCHAR(75)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`lastName` VARCHAR(75)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`email` VARCHAR(255)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`password` VARCHAR(255)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`createDate`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`loginDate`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(`userID`)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`programID` (`programID`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`fk_user_court`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`teencour_data`.`program` (`programID`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p>
    <w:p w:rsidR="0081701B" w:rsidRDefault="0081701B">
      <w:pPr>
        <w:ind w:firstLine="360"/>
        <w:rPr>
          <w:rStyle w:val="apple-converted-space"/>
          <w:rFonts w:ascii="Verdana" w:hAnsi="Verdana"/>
          <w:color w:val="000000"/>
          <w:sz w:val="18"/>
          <w:szCs w:val="18"/>
        </w:rPr>
      </w:pPr>
      <w:r>
        <w:rPr>
          <w:rStyle w:val="apple-converted-space"/>
          <w:rFonts w:ascii="Verdana" w:hAnsi="Verdana"/>
          <w:color w:val="000000"/>
          <w:sz w:val="18"/>
          <w:szCs w:val="18"/>
        </w:rPr>
        <w:br w:type="page"/>
      </w:r>
    </w:p>
    <w:p w:rsidR="003C4F8F" w:rsidRDefault="003C4F8F" w:rsidP="003C4F8F">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`teencour_data`.`user_phone`</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`teencour_data`.`user_phone` (</w:t>
      </w:r>
      <w:r>
        <w:rPr>
          <w:rStyle w:val="apple-converted-space"/>
          <w:rFonts w:ascii="Verdana" w:hAnsi="Verdana"/>
          <w:color w:val="000000"/>
          <w:sz w:val="18"/>
          <w:szCs w:val="18"/>
        </w:rPr>
        <w:t> </w:t>
      </w:r>
      <w:r>
        <w:rPr>
          <w:rFonts w:ascii="Verdana" w:hAnsi="Verdana"/>
          <w:color w:val="000000"/>
          <w:sz w:val="18"/>
          <w:szCs w:val="18"/>
        </w:rPr>
        <w:br/>
        <w:t>    `phoneID`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`userID`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`phoneNum`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`ext` VARCHAR(5)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`type` VARCHAR(25)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(`phoneID`)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`phoneID_UNIQUE` (`phoneID`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`fk_user_phone_user1`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(`userID`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r>
        <w:rPr>
          <w:rFonts w:ascii="Verdana" w:hAnsi="Verdana"/>
          <w:color w:val="0000FF"/>
          <w:sz w:val="18"/>
          <w:szCs w:val="18"/>
        </w:rPr>
        <w:t>user</w:t>
      </w:r>
      <w:r>
        <w:rPr>
          <w:rFonts w:ascii="Verdana" w:hAnsi="Verdana"/>
          <w:color w:val="000000"/>
          <w:sz w:val="18"/>
          <w:szCs w:val="18"/>
        </w:rPr>
        <w:t>` (`userID`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p>
    <w:p w:rsidR="003C4F8F" w:rsidRDefault="003C4F8F" w:rsidP="003C4F8F">
      <w:pPr>
        <w:ind w:firstLine="0"/>
        <w:rPr>
          <w:rStyle w:val="apple-converted-space"/>
          <w:rFonts w:ascii="Verdana" w:hAnsi="Verdana"/>
          <w:color w:val="000000"/>
          <w:sz w:val="18"/>
          <w:szCs w:val="18"/>
        </w:rPr>
      </w:pP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`teencour_data`.`school`</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`teencour_data`.`school` (</w:t>
      </w:r>
      <w:r>
        <w:rPr>
          <w:rStyle w:val="apple-converted-space"/>
          <w:rFonts w:ascii="Verdana" w:hAnsi="Verdana"/>
          <w:color w:val="000000"/>
          <w:sz w:val="18"/>
          <w:szCs w:val="18"/>
        </w:rPr>
        <w:t> </w:t>
      </w:r>
      <w:r>
        <w:rPr>
          <w:rFonts w:ascii="Verdana" w:hAnsi="Verdana"/>
          <w:color w:val="000000"/>
          <w:sz w:val="18"/>
          <w:szCs w:val="18"/>
        </w:rPr>
        <w:br/>
        <w:t>    `schoolID`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`programID`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`schoolName`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`contact`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`schoolcol`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(`schoolID`, `programID`)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`fk_school_information_court1_idx` (`programID`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`fk_school_information_court1`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`teencour_data`.`program` (`programID`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p>
    <w:p w:rsidR="0081701B" w:rsidRDefault="0081701B">
      <w:pPr>
        <w:ind w:firstLine="360"/>
      </w:pPr>
      <w:r>
        <w:br w:type="page"/>
      </w:r>
    </w:p>
    <w:p w:rsidR="00AB619E" w:rsidRDefault="003C4F8F" w:rsidP="00AB619E">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`teencour_data`.`defendant`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`teencour_data`.`defendant` (</w:t>
      </w:r>
      <w:r>
        <w:rPr>
          <w:rStyle w:val="apple-converted-space"/>
          <w:rFonts w:ascii="Verdana" w:hAnsi="Verdana"/>
          <w:color w:val="000000"/>
          <w:sz w:val="18"/>
          <w:szCs w:val="18"/>
        </w:rPr>
        <w:t> </w:t>
      </w:r>
      <w:r>
        <w:rPr>
          <w:rFonts w:ascii="Verdana" w:hAnsi="Verdana"/>
          <w:color w:val="000000"/>
          <w:sz w:val="18"/>
          <w:szCs w:val="18"/>
        </w:rPr>
        <w:br/>
        <w:t>    `defendantID`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`programID`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`firstName`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`lastName`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`middleName`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`homePhone`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`dob` INT</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`courtCaseNumber`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`agencyCaseNumber`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`expungeDate`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`closeDate`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`schoolID` INT UNSIGNED</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`grade`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`height`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`weight`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`eyeColor`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`hairColor`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`sex` CHAR(1)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`race`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`licenseNum`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`licenseState`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(`defendantID`, `programID`)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`fk_defendant_court1_idx` (`programID`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`fk_defendant_school1_idx` (`schoolID`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`fk_defendant_court1`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`teencour_data`.`program` (`programID`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`fk_defendant_school1`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(`schoolID`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`teencour_data`.`school` (`schoolID`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p>
    <w:p w:rsidR="00AB619E" w:rsidRDefault="00AB619E" w:rsidP="00AB619E">
      <w:pPr>
        <w:ind w:firstLine="0"/>
      </w:pPr>
    </w:p>
    <w:p w:rsidR="00AB619E" w:rsidRDefault="003C4F8F" w:rsidP="00AB619E">
      <w:pPr>
        <w:ind w:firstLine="0"/>
        <w:rPr>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`teencour_data`.`volunteer`</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`teencour_data`.`volunteer` (</w:t>
      </w:r>
      <w:r>
        <w:rPr>
          <w:rStyle w:val="apple-converted-space"/>
          <w:rFonts w:ascii="Verdana" w:hAnsi="Verdana"/>
          <w:color w:val="000000"/>
          <w:sz w:val="18"/>
          <w:szCs w:val="18"/>
        </w:rPr>
        <w:t> </w:t>
      </w:r>
      <w:r>
        <w:rPr>
          <w:rFonts w:ascii="Verdana" w:hAnsi="Verdana"/>
          <w:color w:val="000000"/>
          <w:sz w:val="18"/>
          <w:szCs w:val="18"/>
        </w:rPr>
        <w:br/>
        <w:t>    `volunteerID`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`programID`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`firstName`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`lastName`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`email` VARCHAR(255)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(`volunteerID`, `programID`)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`fk_volunteer_court1_idx` (`programID`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`volID_UNIQUE` (`volunteerID`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`fk_volunteer_court1`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`teencour_data`.`program` (`programID`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AB619E" w:rsidRDefault="003C4F8F" w:rsidP="00AB619E">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`teencour_data`.`court_location`</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`teencour_data`.`court_location` (</w:t>
      </w:r>
      <w:r>
        <w:rPr>
          <w:rStyle w:val="apple-converted-space"/>
          <w:rFonts w:ascii="Verdana" w:hAnsi="Verdana"/>
          <w:color w:val="000000"/>
          <w:sz w:val="18"/>
          <w:szCs w:val="18"/>
        </w:rPr>
        <w:t> </w:t>
      </w:r>
      <w:r>
        <w:rPr>
          <w:rFonts w:ascii="Verdana" w:hAnsi="Verdana"/>
          <w:color w:val="000000"/>
          <w:sz w:val="18"/>
          <w:szCs w:val="18"/>
        </w:rPr>
        <w:br/>
        <w:t>    `locationID`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`programID`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(`locationID`, `programID`)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`fk_trial_location_program1_idx` (`programID`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`locationID_UNIQUE` (`locationID`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`fk_trial_location_program1`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`teencour_data`.`program` (`programID`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r>
        <w:rPr>
          <w:rFonts w:ascii="Verdana" w:hAnsi="Verdana"/>
          <w:color w:val="000000"/>
          <w:sz w:val="18"/>
          <w:szCs w:val="18"/>
        </w:rPr>
        <w:br/>
      </w:r>
    </w:p>
    <w:p w:rsidR="00AB619E" w:rsidRDefault="003C4F8F" w:rsidP="00AB619E">
      <w:pPr>
        <w:ind w:firstLine="0"/>
        <w:rPr>
          <w:rStyle w:val="apple-converted-space"/>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`teencour_data`.`court`</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`teencour_data`.`court` (</w:t>
      </w:r>
      <w:r>
        <w:rPr>
          <w:rStyle w:val="apple-converted-space"/>
          <w:rFonts w:ascii="Verdana" w:hAnsi="Verdana"/>
          <w:color w:val="000000"/>
          <w:sz w:val="18"/>
          <w:szCs w:val="18"/>
        </w:rPr>
        <w:t> </w:t>
      </w:r>
      <w:r>
        <w:rPr>
          <w:rFonts w:ascii="Verdana" w:hAnsi="Verdana"/>
          <w:color w:val="000000"/>
          <w:sz w:val="18"/>
          <w:szCs w:val="18"/>
        </w:rPr>
        <w:br/>
        <w:t>    `courtID`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`programID`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`defendantID`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`locationID`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`type`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DATETIME</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`closed`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(`courtID`, `programID`)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`fk_jury_court1_idx` (`programID`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`fk_jury_defendant1_idx` (`defendantID`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`fk_trial_trial_location1_idx` (`locationID`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`teencour_data`.`program` (`programID`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(`defendantID`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`teencour_data`.`defendant` (`defendantID`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`fk_trial_trial_location1`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(`locationID`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`teencour_data`.`court_location` (`locationID`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p>
    <w:p w:rsidR="00AB619E" w:rsidRDefault="00AB619E" w:rsidP="00AB619E">
      <w:pPr>
        <w:ind w:firstLine="0"/>
      </w:pPr>
    </w:p>
    <w:p w:rsidR="0081701B" w:rsidRDefault="003C4F8F" w:rsidP="00AB619E">
      <w:pPr>
        <w:ind w:firstLine="0"/>
        <w:rPr>
          <w:rStyle w:val="apple-converted-space"/>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`teencour_data`.`court_position`</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`teencour_data`.`court_position` (</w:t>
      </w:r>
      <w:r>
        <w:rPr>
          <w:rStyle w:val="apple-converted-space"/>
          <w:rFonts w:ascii="Verdana" w:hAnsi="Verdana"/>
          <w:color w:val="000000"/>
          <w:sz w:val="18"/>
          <w:szCs w:val="18"/>
        </w:rPr>
        <w:t> </w:t>
      </w:r>
      <w:r>
        <w:rPr>
          <w:rFonts w:ascii="Verdana" w:hAnsi="Verdana"/>
          <w:color w:val="000000"/>
          <w:sz w:val="18"/>
          <w:szCs w:val="18"/>
        </w:rPr>
        <w:br/>
        <w:t>    `positionID`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`programID`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`position`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(`positionID`)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`fk_jury_position_court1`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`teencour_data`.`program` (`programID` ) )</w:t>
      </w:r>
      <w:r>
        <w:rPr>
          <w:rStyle w:val="apple-converted-space"/>
          <w:rFonts w:ascii="Verdana" w:hAnsi="Verdana"/>
          <w:color w:val="000000"/>
          <w:sz w:val="18"/>
          <w:szCs w:val="18"/>
        </w:rPr>
        <w:t> </w:t>
      </w:r>
      <w:r>
        <w:rPr>
          <w:rFonts w:ascii="Verdana" w:hAnsi="Verdana"/>
          <w:color w:val="000000"/>
          <w:sz w:val="18"/>
          <w:szCs w:val="18"/>
        </w:rPr>
        <w:br/>
        <w:t>ENGINE = InnoDB;</w:t>
      </w:r>
      <w:r w:rsidR="00AB619E">
        <w:rPr>
          <w:rStyle w:val="apple-converted-space"/>
          <w:rFonts w:ascii="Verdana" w:hAnsi="Verdana"/>
          <w:color w:val="000000"/>
          <w:sz w:val="18"/>
          <w:szCs w:val="18"/>
        </w:rPr>
        <w:t> </w:t>
      </w:r>
    </w:p>
    <w:p w:rsidR="0081701B" w:rsidRDefault="003C4F8F" w:rsidP="00AB619E">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`teencour_data`.`court_member`</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`teencour_data`.`court_member` (</w:t>
      </w:r>
      <w:r>
        <w:rPr>
          <w:rStyle w:val="apple-converted-space"/>
          <w:rFonts w:ascii="Verdana" w:hAnsi="Verdana"/>
          <w:color w:val="000000"/>
          <w:sz w:val="18"/>
          <w:szCs w:val="18"/>
        </w:rPr>
        <w:t> </w:t>
      </w:r>
      <w:r>
        <w:rPr>
          <w:rFonts w:ascii="Verdana" w:hAnsi="Verdana"/>
          <w:color w:val="000000"/>
          <w:sz w:val="18"/>
          <w:szCs w:val="18"/>
        </w:rPr>
        <w:br/>
        <w:t>    `courtID`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`volunteerID`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`positionID`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`hours` DECIMAL(8,2)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(`courtID`, `positionID`, `volunteerID`)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`fk_jury_pool_jury1_idx` (`courtID`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`fk_trial_members_trial_position1_idx` (`positionID`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`fk_jury_pool_volunteer1`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(`volunteerID`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`teencour_data`.`volunteer` (`volunteerID`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`fk_jury_pool_jury1`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(`courtID`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`teencour_data`.`court` (`courtID`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`fk_trial_members_trial_position1`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(`positionID`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`teencour_data`.`court_position` (`positionID`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`teencour_data`.`user_log`</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`teencour_data`.`user_log` (</w:t>
      </w:r>
      <w:r>
        <w:rPr>
          <w:rStyle w:val="apple-converted-space"/>
          <w:rFonts w:ascii="Verdana" w:hAnsi="Verdana"/>
          <w:color w:val="000000"/>
          <w:sz w:val="18"/>
          <w:szCs w:val="18"/>
        </w:rPr>
        <w:t> </w:t>
      </w:r>
      <w:r>
        <w:rPr>
          <w:rFonts w:ascii="Verdana" w:hAnsi="Verdana"/>
          <w:color w:val="000000"/>
          <w:sz w:val="18"/>
          <w:szCs w:val="18"/>
        </w:rPr>
        <w:br/>
        <w:t>    `logID`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`userID`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`action`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`ip_address`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(`logID`)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`logID_UNIQUE` (`logID`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`fk_user_log_user1`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(`userID`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r>
        <w:rPr>
          <w:rFonts w:ascii="Verdana" w:hAnsi="Verdana"/>
          <w:color w:val="0000FF"/>
          <w:sz w:val="18"/>
          <w:szCs w:val="18"/>
        </w:rPr>
        <w:t>user</w:t>
      </w:r>
      <w:r>
        <w:rPr>
          <w:rFonts w:ascii="Verdana" w:hAnsi="Verdana"/>
          <w:color w:val="000000"/>
          <w:sz w:val="18"/>
          <w:szCs w:val="18"/>
        </w:rPr>
        <w:t>` (`userID` ) )</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r>
        <w:rPr>
          <w:rStyle w:val="apple-converted-space"/>
          <w:rFonts w:ascii="Verdana" w:hAnsi="Verdana"/>
          <w:color w:val="000000"/>
          <w:sz w:val="18"/>
          <w:szCs w:val="18"/>
        </w:rPr>
        <w:br/>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3C4F8F" w:rsidRPr="0081701B" w:rsidRDefault="003C4F8F" w:rsidP="00AB619E">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`teencour_data`.`guardian`</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`teencour_data`.`guardian` (</w:t>
      </w:r>
      <w:r>
        <w:rPr>
          <w:rStyle w:val="apple-converted-space"/>
          <w:rFonts w:ascii="Verdana" w:hAnsi="Verdana"/>
          <w:color w:val="000000"/>
          <w:sz w:val="18"/>
          <w:szCs w:val="18"/>
        </w:rPr>
        <w:t> </w:t>
      </w:r>
      <w:r>
        <w:rPr>
          <w:rFonts w:ascii="Verdana" w:hAnsi="Verdana"/>
          <w:color w:val="000000"/>
          <w:sz w:val="18"/>
          <w:szCs w:val="18"/>
        </w:rPr>
        <w:br/>
        <w:t>    `guardianID`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`defendantID`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`firstName`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`lastName`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VARCHAR(150)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`homePhone`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`emailAddress`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`employer`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`workPhone`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`livesWith`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(`guardianID`)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`parentID_UNIQUE` (`guardianID`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`fk_parents_defendant1_idx` (`defendantID`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`fk_parents_defendant1`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(`defendantID`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`teencour_data`.`defendant` (`defendantID` )</w:t>
      </w:r>
      <w:r>
        <w:rPr>
          <w:rStyle w:val="apple-converted-space"/>
          <w:rFonts w:ascii="Verdana" w:hAnsi="Verdana"/>
          <w:color w:val="000000"/>
          <w:sz w:val="18"/>
          <w:szCs w:val="18"/>
        </w:rPr>
        <w:t xml:space="preserve">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`teencour_data`.`custom_fields`</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`teencour_data`.`custom_fields` (</w:t>
      </w:r>
      <w:r>
        <w:rPr>
          <w:rStyle w:val="apple-converted-space"/>
          <w:rFonts w:ascii="Verdana" w:hAnsi="Verdana"/>
          <w:color w:val="000000"/>
          <w:sz w:val="18"/>
          <w:szCs w:val="18"/>
        </w:rPr>
        <w:t> </w:t>
      </w:r>
      <w:r>
        <w:rPr>
          <w:rFonts w:ascii="Verdana" w:hAnsi="Verdana"/>
          <w:color w:val="000000"/>
          <w:sz w:val="18"/>
          <w:szCs w:val="18"/>
        </w:rPr>
        <w:br/>
        <w:t>    `fieldID`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`programID`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`fieldName`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`required`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(`fieldID`, `programID`)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`fieldID_UNIQUE` (`fieldID`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`fk_custom_fields_court1_idx` (`programID`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`fk_custom_fields_court1`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`teencour_data`.`program` (`programID`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p>
    <w:p w:rsidR="0081701B" w:rsidRDefault="003C4F8F" w:rsidP="003C4F8F">
      <w:pPr>
        <w:rPr>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`teencour_data`.`custom_data`</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`teencour_data`.`custom_data` (</w:t>
      </w:r>
      <w:r>
        <w:rPr>
          <w:rStyle w:val="apple-converted-space"/>
          <w:rFonts w:ascii="Verdana" w:hAnsi="Verdana"/>
          <w:color w:val="000000"/>
          <w:sz w:val="18"/>
          <w:szCs w:val="18"/>
        </w:rPr>
        <w:t> </w:t>
      </w:r>
      <w:r>
        <w:rPr>
          <w:rFonts w:ascii="Verdana" w:hAnsi="Verdana"/>
          <w:color w:val="000000"/>
          <w:sz w:val="18"/>
          <w:szCs w:val="18"/>
        </w:rPr>
        <w:br/>
        <w:t>    `customID`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`defendantID`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`value`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(`customID`)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`fk_custom_data_custom_fields1_idx` (`customID`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`fk_custom_data_custom_fields1`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(`customID`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`teencour_data`.`custom_fields` (`fieldID`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r>
        <w:rPr>
          <w:rFonts w:ascii="Verdana" w:hAnsi="Verdana"/>
          <w:color w:val="000000"/>
          <w:sz w:val="18"/>
          <w:szCs w:val="18"/>
        </w:rPr>
        <w:br/>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3C4F8F" w:rsidRDefault="003C4F8F" w:rsidP="0081701B">
      <w:pPr>
        <w:ind w:firstLine="0"/>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`teencour_data`.`survey`</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`teencour_data`.`survey` (</w:t>
      </w:r>
      <w:r>
        <w:rPr>
          <w:rStyle w:val="apple-converted-space"/>
          <w:rFonts w:ascii="Verdana" w:hAnsi="Verdana"/>
          <w:color w:val="000000"/>
          <w:sz w:val="18"/>
          <w:szCs w:val="18"/>
        </w:rPr>
        <w:t> </w:t>
      </w:r>
      <w:r>
        <w:rPr>
          <w:rFonts w:ascii="Verdana" w:hAnsi="Verdana"/>
          <w:color w:val="000000"/>
          <w:sz w:val="18"/>
          <w:szCs w:val="18"/>
        </w:rPr>
        <w:br/>
        <w:t>    `surveyID`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`description` MEDIUMTEXT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`created`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`sent`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(`surveyID`)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`surveyID_UNIQUE` (`surveyID`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`teencour_data`.`survey_questions`</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`teencour_data`.`survey_questions` (</w:t>
      </w:r>
      <w:r>
        <w:rPr>
          <w:rStyle w:val="apple-converted-space"/>
          <w:rFonts w:ascii="Verdana" w:hAnsi="Verdana"/>
          <w:color w:val="000000"/>
          <w:sz w:val="18"/>
          <w:szCs w:val="18"/>
        </w:rPr>
        <w:t> </w:t>
      </w:r>
      <w:r>
        <w:rPr>
          <w:rFonts w:ascii="Verdana" w:hAnsi="Verdana"/>
          <w:color w:val="000000"/>
          <w:sz w:val="18"/>
          <w:szCs w:val="18"/>
        </w:rPr>
        <w:br/>
        <w:t>    `questionID`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`surveyID`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`question` VARCHAR(255)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`type` INT UNSIGNED</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(`questionID`, `surveyID`)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`questionID_UNIQUE` (`questionID`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`fk_survey_questions_survey1_idx` (`surveyID`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`fk_survey_questions_survey1`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(`surveyID`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`teencour_data`.`survey` (`surveyID`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p>
    <w:p w:rsidR="0081701B" w:rsidRDefault="003C4F8F" w:rsidP="003C4F8F">
      <w:pPr>
        <w:rPr>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`teencour_data`.`survey_answers`</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`teencour_data`.`survey_answers` (</w:t>
      </w:r>
      <w:r>
        <w:rPr>
          <w:rStyle w:val="apple-converted-space"/>
          <w:rFonts w:ascii="Verdana" w:hAnsi="Verdana"/>
          <w:color w:val="000000"/>
          <w:sz w:val="18"/>
          <w:szCs w:val="18"/>
        </w:rPr>
        <w:t> </w:t>
      </w:r>
      <w:r>
        <w:rPr>
          <w:rFonts w:ascii="Verdana" w:hAnsi="Verdana"/>
          <w:color w:val="000000"/>
          <w:sz w:val="18"/>
          <w:szCs w:val="18"/>
        </w:rPr>
        <w:br/>
        <w:t>    `surveyID`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`userID`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`questionID`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`answer`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(`surveyID`, `userID`, `questionID`)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`fk_survey_answers_survey1_idx` (`surveyID`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`fk_survey_answers_survey_questions1_idx` (`questionID`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`fk_survey_answers_user1_idx` (`userID`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`fk_survey_answers_survey1`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(`surveyID`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`teencour_data`.`survey` (`surveyID`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`fk_survey_answers_survey_questions1`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(`questionID`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`teencour_data`.`survey_questions` (`questionID`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`fk_survey_answers_user1`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(`userID`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t>
      </w:r>
      <w:r>
        <w:rPr>
          <w:rFonts w:ascii="Verdana" w:hAnsi="Verdana"/>
          <w:color w:val="0000FF"/>
          <w:sz w:val="18"/>
          <w:szCs w:val="18"/>
        </w:rPr>
        <w:t>user</w:t>
      </w:r>
      <w:r>
        <w:rPr>
          <w:rFonts w:ascii="Verdana" w:hAnsi="Verdana"/>
          <w:color w:val="000000"/>
          <w:sz w:val="18"/>
          <w:szCs w:val="18"/>
        </w:rPr>
        <w:t>` (`userID`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r>
        <w:rPr>
          <w:rFonts w:ascii="Verdana" w:hAnsi="Verdana"/>
          <w:color w:val="000000"/>
          <w:sz w:val="18"/>
          <w:szCs w:val="18"/>
        </w:rPr>
        <w:br/>
      </w:r>
    </w:p>
    <w:p w:rsidR="0081701B" w:rsidRDefault="0081701B">
      <w:pPr>
        <w:ind w:firstLine="360"/>
        <w:rPr>
          <w:rFonts w:ascii="Verdana" w:hAnsi="Verdana"/>
          <w:color w:val="000000"/>
          <w:sz w:val="18"/>
          <w:szCs w:val="18"/>
        </w:rPr>
      </w:pPr>
      <w:r>
        <w:rPr>
          <w:rFonts w:ascii="Verdana" w:hAnsi="Verdana"/>
          <w:color w:val="000000"/>
          <w:sz w:val="18"/>
          <w:szCs w:val="18"/>
        </w:rPr>
        <w:br w:type="page"/>
      </w:r>
    </w:p>
    <w:p w:rsidR="003C4F8F" w:rsidRDefault="003C4F8F" w:rsidP="0081701B">
      <w:pPr>
        <w:ind w:firstLine="0"/>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`teencour_data`.`survey_options`</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`teencour_data`.`survey_options` (</w:t>
      </w:r>
      <w:r>
        <w:rPr>
          <w:rStyle w:val="apple-converted-space"/>
          <w:rFonts w:ascii="Verdana" w:hAnsi="Verdana"/>
          <w:color w:val="000000"/>
          <w:sz w:val="18"/>
          <w:szCs w:val="18"/>
        </w:rPr>
        <w:t> </w:t>
      </w:r>
      <w:r>
        <w:rPr>
          <w:rFonts w:ascii="Verdana" w:hAnsi="Verdana"/>
          <w:color w:val="000000"/>
          <w:sz w:val="18"/>
          <w:szCs w:val="18"/>
        </w:rPr>
        <w:br/>
        <w:t>    `optionID` VARCHAR(45)</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`questionID`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option</w:t>
      </w:r>
      <w:r>
        <w:rPr>
          <w:rFonts w:ascii="Verdana" w:hAnsi="Verdana"/>
          <w:color w:val="000000"/>
          <w:sz w:val="18"/>
          <w:szCs w:val="18"/>
        </w:rPr>
        <w:t>`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(`optionID`)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`fk_survey_options_survey_questions1_idx` (`questionID`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`fk_survey_options_survey_questions1`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(`questionID`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`teencour_data`.`survey_questions` (`questionID`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p>
    <w:p w:rsidR="003C4F8F" w:rsidRDefault="003C4F8F" w:rsidP="003C4F8F">
      <w:pPr>
        <w:rPr>
          <w:rStyle w:val="apple-converted-space"/>
          <w:rFonts w:ascii="Verdana" w:hAnsi="Verdana"/>
          <w:color w:val="000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`teencour_data`.`court_defendant_jury`</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`teencour_data`.`court_defendant_jury` (</w:t>
      </w:r>
      <w:r>
        <w:rPr>
          <w:rStyle w:val="apple-converted-space"/>
          <w:rFonts w:ascii="Verdana" w:hAnsi="Verdana"/>
          <w:color w:val="000000"/>
          <w:sz w:val="18"/>
          <w:szCs w:val="18"/>
        </w:rPr>
        <w:t> </w:t>
      </w:r>
      <w:r>
        <w:rPr>
          <w:rFonts w:ascii="Verdana" w:hAnsi="Verdana"/>
          <w:color w:val="000000"/>
          <w:sz w:val="18"/>
          <w:szCs w:val="18"/>
        </w:rPr>
        <w:br/>
        <w:t>    `courtID`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`defendantID`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`positionID`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`hours` DECIMAL(8,2)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(`courtID`, `defendantID`, `positionID`)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`fk_jury_member_def_trial1_idx` (`courtID`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`fk_jury_member_def_defendant1_idx` (`defendantID`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`fk_court_jury_court_position1_idx` (`positionID`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`fk_jury_member_def_trial1`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(`courtID`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`teencour_data`.`court` (`courtID`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`fk_jury_member_def_defendant1`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(`defendantID`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`teencour_data`.`defendant` (`defendantID`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`fk_court_jury_court_position1`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(`positionID`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`teencour_data`.`court_position` (`positionID`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`teencour_data`.`statute`</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`teencour_data`.`statute` (</w:t>
      </w:r>
      <w:r>
        <w:rPr>
          <w:rStyle w:val="apple-converted-space"/>
          <w:rFonts w:ascii="Verdana" w:hAnsi="Verdana"/>
          <w:color w:val="000000"/>
          <w:sz w:val="18"/>
          <w:szCs w:val="18"/>
        </w:rPr>
        <w:t> </w:t>
      </w:r>
      <w:r>
        <w:rPr>
          <w:rFonts w:ascii="Verdana" w:hAnsi="Verdana"/>
          <w:color w:val="000000"/>
          <w:sz w:val="18"/>
          <w:szCs w:val="18"/>
        </w:rPr>
        <w:br/>
        <w:t>    `statuteID`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`programID`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`code` VARCHAR(50)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`title` VARCHAR(50)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`description` TEXT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(`statuteID`, `programID`)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`fk_citation_court1_idx` (`programID`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`statuteID_UNIQUE` (`statuteID`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`teencour_data`.`program` (`programID`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p>
    <w:p w:rsidR="0081701B" w:rsidRDefault="0081701B" w:rsidP="0081701B">
      <w:pPr>
        <w:ind w:firstLine="0"/>
      </w:pP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3C4F8F" w:rsidRDefault="003C4F8F" w:rsidP="0081701B">
      <w:pPr>
        <w:ind w:firstLine="0"/>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`teencour_data`.`court_common_place`</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`teencour_data`.`court_common_place` (</w:t>
      </w:r>
      <w:r>
        <w:rPr>
          <w:rStyle w:val="apple-converted-space"/>
          <w:rFonts w:ascii="Verdana" w:hAnsi="Verdana"/>
          <w:color w:val="000000"/>
          <w:sz w:val="18"/>
          <w:szCs w:val="18"/>
        </w:rPr>
        <w:t> </w:t>
      </w:r>
      <w:r>
        <w:rPr>
          <w:rFonts w:ascii="Verdana" w:hAnsi="Verdana"/>
          <w:color w:val="000000"/>
          <w:sz w:val="18"/>
          <w:szCs w:val="18"/>
        </w:rPr>
        <w:br/>
        <w:t>    `commonPlaceID`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`programID`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`commonPlace`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`closeTo`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(`commonPlaceID`, `programID`)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`fk_court_common_place_court1_idx` (`programID`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`fk_court_common_place_court1`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`teencour_data`.`program` (`programID`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`teencour_data`.`citation_officer`</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`teencour_data`.`citation_officer` (</w:t>
      </w:r>
      <w:r>
        <w:rPr>
          <w:rStyle w:val="apple-converted-space"/>
          <w:rFonts w:ascii="Verdana" w:hAnsi="Verdana"/>
          <w:color w:val="000000"/>
          <w:sz w:val="18"/>
          <w:szCs w:val="18"/>
        </w:rPr>
        <w:t> </w:t>
      </w:r>
      <w:r>
        <w:rPr>
          <w:rFonts w:ascii="Verdana" w:hAnsi="Verdana"/>
          <w:color w:val="000000"/>
          <w:sz w:val="18"/>
          <w:szCs w:val="18"/>
        </w:rPr>
        <w:br/>
        <w:t>    `officerID`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`programID`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`firstname`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`lastname` VARCHAR(50)</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`idNumber` VARCHAR(50)</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`phone`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(`officerID`, `programID`)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`fk_citation_officer_court1_idx` (`programID`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`officerID_UNIQUE` (`officerID`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`fk_citation_officer_court1`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`teencour_data`.`program` (`programID`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236A6B" w:rsidRDefault="003C4F8F" w:rsidP="0081701B">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`teencour_data`.`citation`</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`teencour_data`.`citation` (</w:t>
      </w:r>
      <w:r>
        <w:rPr>
          <w:rStyle w:val="apple-converted-space"/>
          <w:rFonts w:ascii="Verdana" w:hAnsi="Verdana"/>
          <w:color w:val="000000"/>
          <w:sz w:val="18"/>
          <w:szCs w:val="18"/>
        </w:rPr>
        <w:t> </w:t>
      </w:r>
      <w:r>
        <w:rPr>
          <w:rFonts w:ascii="Verdana" w:hAnsi="Verdana"/>
          <w:color w:val="000000"/>
          <w:sz w:val="18"/>
          <w:szCs w:val="18"/>
        </w:rPr>
        <w:br/>
        <w:t>    `citationID`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`defendantID`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`statueID`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`officerID`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TIMESTAMP</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`address`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`city`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`zip`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`mirandized`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`drugsOrAlcohol`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`commonPlaceID` INT UNSIGNED</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`entered`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w:t>
      </w:r>
      <w:r>
        <w:rPr>
          <w:rStyle w:val="apple-converted-space"/>
          <w:rFonts w:ascii="Verdana" w:hAnsi="Verdana"/>
          <w:color w:val="000000"/>
          <w:sz w:val="18"/>
          <w:szCs w:val="18"/>
        </w:rPr>
        <w:t> </w:t>
      </w:r>
      <w:r>
        <w:rPr>
          <w:rFonts w:ascii="Verdana" w:hAnsi="Verdana"/>
          <w:color w:val="0000FF"/>
          <w:sz w:val="18"/>
          <w:szCs w:val="18"/>
        </w:rPr>
        <w:t>DEFAULT</w:t>
      </w:r>
      <w:r>
        <w:rPr>
          <w:rStyle w:val="apple-converted-space"/>
          <w:rFonts w:ascii="Verdana" w:hAnsi="Verdana"/>
          <w:color w:val="000000"/>
          <w:sz w:val="18"/>
          <w:szCs w:val="18"/>
        </w:rPr>
        <w:t> </w:t>
      </w:r>
      <w:r>
        <w:rPr>
          <w:rFonts w:ascii="Verdana" w:hAnsi="Verdana"/>
          <w:color w:val="000000"/>
          <w:sz w:val="18"/>
          <w:szCs w:val="18"/>
        </w:rPr>
        <w:t>now()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(`citationID`, `defendantID`)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`fk_citation_court_common_place1_idx` (`commonPlaceID`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`fk_citation_defendant1_idx` (`defendantID`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`fk_citation_statute1_idx` (`statueID`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`fk_citation_citation_officer1_idx` (`officerID`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`citationID_UNIQUE` (`citationID`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`fk_citation_court_common_place1`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(`commonPlaceID`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`teencour_data`.`court_common_place` (`commonPlaceID`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(`defendantID`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`teencour_data`.`defendant` (`defendantID`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`fk_citation_statute1`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(`statueID`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`teencour_data`.`statute` (`statuteID`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`fk_citation_citation_officer1`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(`officerID`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`teencour_data`.`citation_officer` (`officerID`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p>
    <w:p w:rsidR="00236A6B" w:rsidRDefault="00236A6B" w:rsidP="00236A6B">
      <w:pPr>
        <w:ind w:firstLine="0"/>
        <w:rPr>
          <w:rStyle w:val="apple-converted-space"/>
          <w:rFonts w:ascii="Verdana" w:hAnsi="Verdana"/>
          <w:color w:val="000000"/>
          <w:sz w:val="18"/>
          <w:szCs w:val="18"/>
        </w:rPr>
      </w:pPr>
    </w:p>
    <w:p w:rsidR="0081701B" w:rsidRDefault="003C4F8F" w:rsidP="00236A6B">
      <w:pPr>
        <w:ind w:firstLine="0"/>
        <w:rPr>
          <w:rFonts w:ascii="Verdana" w:hAnsi="Verdana"/>
          <w:color w:val="008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`teencour_data`.`citation_vehicle`</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`teencour_data`.`citation_vehicle` (</w:t>
      </w:r>
      <w:r>
        <w:rPr>
          <w:rStyle w:val="apple-converted-space"/>
          <w:rFonts w:ascii="Verdana" w:hAnsi="Verdana"/>
          <w:color w:val="000000"/>
          <w:sz w:val="18"/>
          <w:szCs w:val="18"/>
        </w:rPr>
        <w:t> </w:t>
      </w:r>
      <w:r>
        <w:rPr>
          <w:rFonts w:ascii="Verdana" w:hAnsi="Verdana"/>
          <w:color w:val="000000"/>
          <w:sz w:val="18"/>
          <w:szCs w:val="18"/>
        </w:rPr>
        <w:br/>
        <w:t>    `vehicleID`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`citationID`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`licenseNumber`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`licenseState` CHAR(2)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`make`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`model`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`color`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(`vehicleID`, `citationID`)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`fk_citation_vehicle_citation1_idx` (`citationID`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UNIQUE</w:t>
      </w:r>
      <w:r>
        <w:rPr>
          <w:rStyle w:val="apple-converted-space"/>
          <w:rFonts w:ascii="Verdana" w:hAnsi="Verdana"/>
          <w:color w:val="000000"/>
          <w:sz w:val="18"/>
          <w:szCs w:val="18"/>
        </w:rP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`vehicleID_UNIQUE` (`vehicleID`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`fk_citation_vehicle_citation1`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(`citationID`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`teencour_data`.`citation` (`citationID`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3C4F8F" w:rsidRPr="00236A6B" w:rsidRDefault="003C4F8F" w:rsidP="00236A6B">
      <w:pPr>
        <w:ind w:firstLine="0"/>
        <w:rPr>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`teencour_data`.`citation_stolen_items`</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`teencour_data`.`citation_stolen_items` (</w:t>
      </w:r>
      <w:r>
        <w:rPr>
          <w:rStyle w:val="apple-converted-space"/>
          <w:rFonts w:ascii="Verdana" w:hAnsi="Verdana"/>
          <w:color w:val="000000"/>
          <w:sz w:val="18"/>
          <w:szCs w:val="18"/>
        </w:rPr>
        <w:t> </w:t>
      </w:r>
      <w:r>
        <w:rPr>
          <w:rFonts w:ascii="Verdana" w:hAnsi="Verdana"/>
          <w:color w:val="000000"/>
          <w:sz w:val="18"/>
          <w:szCs w:val="18"/>
        </w:rPr>
        <w:br/>
        <w:t>    `itemID`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`citationID`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`name`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`value` DECIMAL(18,2)</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(`itemID`)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`fk_citation_stolen_items_citation1_idx` (`citationID`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`fk_citation_stolen_items_citation1`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(`citationID`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`teencour_data`.`citation` (`citationID`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p>
    <w:p w:rsidR="0081701B" w:rsidRDefault="003C4F8F" w:rsidP="00236A6B">
      <w:pPr>
        <w:rPr>
          <w:rFonts w:ascii="Verdana" w:hAnsi="Verdana"/>
          <w:color w:val="008000"/>
          <w:sz w:val="18"/>
          <w:szCs w:val="18"/>
        </w:rPr>
      </w:pP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`teencour_data`.`court_guardian`</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`teencour_data`.`court_guardian` (</w:t>
      </w:r>
      <w:r>
        <w:rPr>
          <w:rStyle w:val="apple-converted-space"/>
          <w:rFonts w:ascii="Verdana" w:hAnsi="Verdana"/>
          <w:color w:val="000000"/>
          <w:sz w:val="18"/>
          <w:szCs w:val="18"/>
        </w:rPr>
        <w:t> </w:t>
      </w:r>
      <w:r>
        <w:rPr>
          <w:rFonts w:ascii="Verdana" w:hAnsi="Verdana"/>
          <w:color w:val="000000"/>
          <w:sz w:val="18"/>
          <w:szCs w:val="18"/>
        </w:rPr>
        <w:br/>
        <w:t>    `courtID`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`guardianID`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(`courtID`, `guardianID`)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`fk_trial_guardian_guardian1_idx` (`guardianID`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`fk_trial_guardian_trial1_idx` (`courtID`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`fk_trial_guardian_guardian1`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(`guardianID`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`teencour_data`.`guardian` (`guardianID`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`fk_trial_guardian_trial1`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(`courtID`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`teencour_data`.`court` (`courtID`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`teencour_data`.`intake_information`</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`teencour_data`.`intake_information` (</w:t>
      </w:r>
      <w:r>
        <w:rPr>
          <w:rStyle w:val="apple-converted-space"/>
          <w:rFonts w:ascii="Verdana" w:hAnsi="Verdana"/>
          <w:color w:val="000000"/>
          <w:sz w:val="18"/>
          <w:szCs w:val="18"/>
        </w:rPr>
        <w:t> </w:t>
      </w:r>
      <w:r>
        <w:rPr>
          <w:rFonts w:ascii="Verdana" w:hAnsi="Verdana"/>
          <w:color w:val="000000"/>
          <w:sz w:val="18"/>
          <w:szCs w:val="18"/>
        </w:rPr>
        <w:br/>
        <w:t>    `defendantID` INT</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`description` VARCHAR(50)</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TIMESTAMP</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`inteviewer`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`referred`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`dismissed` TINYINT(1)</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(`defendantID`) )</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p>
    <w:p w:rsidR="0081701B" w:rsidRDefault="0081701B">
      <w:pPr>
        <w:ind w:firstLine="360"/>
        <w:rPr>
          <w:rFonts w:ascii="Verdana" w:hAnsi="Verdana"/>
          <w:color w:val="008000"/>
          <w:sz w:val="18"/>
          <w:szCs w:val="18"/>
        </w:rPr>
      </w:pPr>
      <w:r>
        <w:rPr>
          <w:rFonts w:ascii="Verdana" w:hAnsi="Verdana"/>
          <w:color w:val="008000"/>
          <w:sz w:val="18"/>
          <w:szCs w:val="18"/>
        </w:rPr>
        <w:br w:type="page"/>
      </w:r>
    </w:p>
    <w:p w:rsidR="00F90219" w:rsidRDefault="003C4F8F" w:rsidP="0081701B">
      <w:pPr>
        <w:ind w:firstLine="0"/>
        <w:rPr>
          <w:rStyle w:val="apple-converted-space"/>
          <w:rFonts w:ascii="Verdana" w:hAnsi="Verdana"/>
          <w:color w:val="000000"/>
          <w:sz w:val="18"/>
          <w:szCs w:val="18"/>
        </w:rPr>
      </w:pPr>
      <w:r>
        <w:rPr>
          <w:rFonts w:ascii="Verdana" w:hAnsi="Verdana"/>
          <w:color w:val="008000"/>
          <w:sz w:val="18"/>
          <w:szCs w:val="18"/>
        </w:rPr>
        <w:lastRenderedPageBreak/>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`teencour_data`.`workshop`</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`teencour_data`.`workshop` (</w:t>
      </w:r>
      <w:r>
        <w:rPr>
          <w:rStyle w:val="apple-converted-space"/>
          <w:rFonts w:ascii="Verdana" w:hAnsi="Verdana"/>
          <w:color w:val="000000"/>
          <w:sz w:val="18"/>
          <w:szCs w:val="18"/>
        </w:rPr>
        <w:t> </w:t>
      </w:r>
      <w:r>
        <w:rPr>
          <w:rFonts w:ascii="Verdana" w:hAnsi="Verdana"/>
          <w:color w:val="000000"/>
          <w:sz w:val="18"/>
          <w:szCs w:val="18"/>
        </w:rPr>
        <w:br/>
        <w:t>    `workshopID`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AUTO_INCREMENT ,</w:t>
      </w:r>
      <w:r>
        <w:rPr>
          <w:rStyle w:val="apple-converted-space"/>
          <w:rFonts w:ascii="Verdana" w:hAnsi="Verdana"/>
          <w:color w:val="000000"/>
          <w:sz w:val="18"/>
          <w:szCs w:val="18"/>
        </w:rPr>
        <w:t> </w:t>
      </w:r>
      <w:r>
        <w:rPr>
          <w:rFonts w:ascii="Verdana" w:hAnsi="Verdana"/>
          <w:color w:val="000000"/>
          <w:sz w:val="18"/>
          <w:szCs w:val="18"/>
        </w:rPr>
        <w:br/>
        <w:t>    `programID`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`date`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`title`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`description` TEXT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`instructor` VARCHAR(45)</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`officerID` INT</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(`workshopID`, `programID`)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`fk_workshop_program1_idx` (`programID`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`fk_workshop_program1`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(`programID`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`teencour_data`.`program` (`programID`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`teencour_data`.`workshop_roster`</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`teencour_data`.`workshop_roster` (</w:t>
      </w:r>
      <w:r>
        <w:rPr>
          <w:rStyle w:val="apple-converted-space"/>
          <w:rFonts w:ascii="Verdana" w:hAnsi="Verdana"/>
          <w:color w:val="000000"/>
          <w:sz w:val="18"/>
          <w:szCs w:val="18"/>
        </w:rPr>
        <w:t> </w:t>
      </w:r>
      <w:r>
        <w:rPr>
          <w:rFonts w:ascii="Verdana" w:hAnsi="Verdana"/>
          <w:color w:val="000000"/>
          <w:sz w:val="18"/>
          <w:szCs w:val="18"/>
        </w:rPr>
        <w:br/>
        <w:t>    `workshopID`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`defendantID`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`completed` DATETIME</w:t>
      </w:r>
      <w:r>
        <w:rPr>
          <w:rStyle w:val="apple-converted-space"/>
          <w:rFonts w:ascii="Verdana" w:hAnsi="Verdana"/>
          <w:color w:val="000000"/>
          <w:sz w:val="18"/>
          <w:szCs w:val="18"/>
        </w:rPr>
        <w:t> </w:t>
      </w:r>
      <w:r>
        <w:rPr>
          <w:rFonts w:ascii="Verdana" w:hAnsi="Verdana"/>
          <w:color w:val="0000FF"/>
          <w:sz w:val="18"/>
          <w:szCs w:val="18"/>
        </w:rPr>
        <w:t>NULL</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`fk_workshop_roster_workshop1_idx` (`workshopID`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`fk_workshop_roster_defendant1_idx` (`defendantID`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(`workshopID`, `defendantID`)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`fk_workshop_roster_workshop1`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(`workshopID`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`teencour_data`.`workshop` (`workshopID`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`fk_workshop_roster_defendant1`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(`defendantID`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`teencour_data`.`defendant` (`defendantID`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Table `teencour_data`.`volunteer_position`</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8000"/>
          <w:sz w:val="18"/>
          <w:szCs w:val="18"/>
        </w:rPr>
        <w:t>-- -----------------------------------------------------</w:t>
      </w:r>
      <w:r>
        <w:rPr>
          <w:rStyle w:val="apple-converted-space"/>
          <w:rFonts w:ascii="Verdana" w:hAnsi="Verdana"/>
          <w:color w:val="008000"/>
          <w:sz w:val="18"/>
          <w:szCs w:val="18"/>
        </w:rPr>
        <w:t> </w:t>
      </w:r>
      <w:r>
        <w:rPr>
          <w:rFonts w:ascii="Verdana" w:hAnsi="Verdana"/>
          <w:color w:val="000000"/>
          <w:sz w:val="18"/>
          <w:szCs w:val="18"/>
        </w:rPr>
        <w:br/>
      </w:r>
      <w:r>
        <w:rPr>
          <w:rFonts w:ascii="Verdana" w:hAnsi="Verdana"/>
          <w:color w:val="0000FF"/>
          <w:sz w:val="18"/>
          <w:szCs w:val="18"/>
        </w:rPr>
        <w:t>CREATE</w:t>
      </w:r>
      <w:r>
        <w:rPr>
          <w:rFonts w:ascii="Verdana" w:hAnsi="Verdana"/>
          <w:color w:val="000000"/>
          <w:sz w:val="18"/>
          <w:szCs w:val="18"/>
        </w:rPr>
        <w:t>    </w:t>
      </w:r>
      <w:r>
        <w:rPr>
          <w:rFonts w:ascii="Verdana" w:hAnsi="Verdana"/>
          <w:color w:val="0000FF"/>
          <w:sz w:val="18"/>
          <w:szCs w:val="18"/>
        </w:rPr>
        <w:t>TABLE</w:t>
      </w:r>
      <w:r>
        <w:rPr>
          <w:rStyle w:val="apple-converted-space"/>
          <w:rFonts w:ascii="Verdana" w:hAnsi="Verdana"/>
          <w:color w:val="000000"/>
          <w:sz w:val="18"/>
          <w:szCs w:val="18"/>
        </w:rPr>
        <w:t> </w:t>
      </w:r>
      <w:r>
        <w:rPr>
          <w:rFonts w:ascii="Verdana" w:hAnsi="Verdana"/>
          <w:color w:val="0000FF"/>
          <w:sz w:val="18"/>
          <w:szCs w:val="18"/>
        </w:rPr>
        <w:t>IF</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FF"/>
          <w:sz w:val="18"/>
          <w:szCs w:val="18"/>
        </w:rPr>
        <w:t>EXISTS</w:t>
      </w:r>
      <w:r>
        <w:rPr>
          <w:rStyle w:val="apple-converted-space"/>
          <w:rFonts w:ascii="Verdana" w:hAnsi="Verdana"/>
          <w:color w:val="000000"/>
          <w:sz w:val="18"/>
          <w:szCs w:val="18"/>
        </w:rPr>
        <w:t> </w:t>
      </w:r>
      <w:r>
        <w:rPr>
          <w:rFonts w:ascii="Verdana" w:hAnsi="Verdana"/>
          <w:color w:val="000000"/>
          <w:sz w:val="18"/>
          <w:szCs w:val="18"/>
        </w:rPr>
        <w:t>`teencour_data`.`volunteer_position` (</w:t>
      </w:r>
      <w:r>
        <w:rPr>
          <w:rStyle w:val="apple-converted-space"/>
          <w:rFonts w:ascii="Verdana" w:hAnsi="Verdana"/>
          <w:color w:val="000000"/>
          <w:sz w:val="18"/>
          <w:szCs w:val="18"/>
        </w:rPr>
        <w:t> </w:t>
      </w:r>
      <w:r>
        <w:rPr>
          <w:rFonts w:ascii="Verdana" w:hAnsi="Verdana"/>
          <w:color w:val="000000"/>
          <w:sz w:val="18"/>
          <w:szCs w:val="18"/>
        </w:rPr>
        <w:br/>
        <w:t>    `volunteerID`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`positionID` INT UNSIGNED</w:t>
      </w:r>
      <w:r>
        <w:rPr>
          <w:rStyle w:val="apple-converted-space"/>
          <w:rFonts w:ascii="Verdana" w:hAnsi="Verdana"/>
          <w:color w:val="000000"/>
          <w:sz w:val="18"/>
          <w:szCs w:val="18"/>
        </w:rPr>
        <w:t> </w:t>
      </w:r>
      <w:r>
        <w:rPr>
          <w:rFonts w:ascii="Verdana" w:hAnsi="Verdana"/>
          <w:color w:val="0000FF"/>
          <w:sz w:val="18"/>
          <w:szCs w:val="18"/>
        </w:rPr>
        <w:t>NOT</w:t>
      </w:r>
      <w:r>
        <w:rPr>
          <w:rStyle w:val="apple-converted-space"/>
          <w:rFonts w:ascii="Verdana" w:hAnsi="Verdana"/>
          <w:color w:val="000000"/>
          <w:sz w:val="18"/>
          <w:szCs w:val="18"/>
        </w:rPr>
        <w:t> </w:t>
      </w:r>
      <w:r>
        <w:rPr>
          <w:rFonts w:ascii="Verdana" w:hAnsi="Verdana"/>
          <w:color w:val="000000"/>
          <w:sz w:val="18"/>
          <w:szCs w:val="18"/>
        </w:rPr>
        <w:t>NULL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PRIMARY</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(`volunteerID`, `positionID`)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`fk_volunteer_position_court_position1_idx` (`positionID`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INDEX</w:t>
      </w:r>
      <w:r>
        <w:rPr>
          <w:rStyle w:val="apple-converted-space"/>
          <w:rFonts w:ascii="Verdana" w:hAnsi="Verdana"/>
          <w:color w:val="000000"/>
          <w:sz w:val="18"/>
          <w:szCs w:val="18"/>
        </w:rPr>
        <w:t> </w:t>
      </w:r>
      <w:r>
        <w:rPr>
          <w:rFonts w:ascii="Verdana" w:hAnsi="Verdana"/>
          <w:color w:val="000000"/>
          <w:sz w:val="18"/>
          <w:szCs w:val="18"/>
        </w:rPr>
        <w:t>`fk_volunteer_position_volunteer1_idx` (`volunteerID`</w:t>
      </w:r>
      <w:r>
        <w:rPr>
          <w:rStyle w:val="apple-converted-space"/>
          <w:rFonts w:ascii="Verdana" w:hAnsi="Verdana"/>
          <w:color w:val="000000"/>
          <w:sz w:val="18"/>
          <w:szCs w:val="18"/>
        </w:rPr>
        <w:t> </w:t>
      </w:r>
      <w:r>
        <w:rPr>
          <w:rFonts w:ascii="Verdana" w:hAnsi="Verdana"/>
          <w:color w:val="0000FF"/>
          <w:sz w:val="18"/>
          <w:szCs w:val="18"/>
        </w:rPr>
        <w:t>ASC</w:t>
      </w:r>
      <w:r>
        <w:rPr>
          <w:rFonts w:ascii="Verdana" w:hAnsi="Verdana"/>
          <w:color w:val="000000"/>
          <w:sz w:val="18"/>
          <w:szCs w:val="18"/>
        </w:rPr>
        <w:t>)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`fk_volunteer_position_court_position1`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(`positionID`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`teencour_data`.`court_position` (`positionID`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CONSTRAINT</w:t>
      </w:r>
      <w:r>
        <w:rPr>
          <w:rStyle w:val="apple-converted-space"/>
          <w:rFonts w:ascii="Verdana" w:hAnsi="Verdana"/>
          <w:color w:val="000000"/>
          <w:sz w:val="18"/>
          <w:szCs w:val="18"/>
        </w:rPr>
        <w:t> </w:t>
      </w:r>
      <w:r>
        <w:rPr>
          <w:rFonts w:ascii="Verdana" w:hAnsi="Verdana"/>
          <w:color w:val="000000"/>
          <w:sz w:val="18"/>
          <w:szCs w:val="18"/>
        </w:rPr>
        <w:t>`fk_volunteer_position_volunteer1`</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FOREIGN</w:t>
      </w:r>
      <w:r>
        <w:rPr>
          <w:rStyle w:val="apple-converted-space"/>
          <w:rFonts w:ascii="Verdana" w:hAnsi="Verdana"/>
          <w:color w:val="000000"/>
          <w:sz w:val="18"/>
          <w:szCs w:val="18"/>
        </w:rPr>
        <w:t> </w:t>
      </w:r>
      <w:r>
        <w:rPr>
          <w:rFonts w:ascii="Verdana" w:hAnsi="Verdana"/>
          <w:color w:val="0000FF"/>
          <w:sz w:val="18"/>
          <w:szCs w:val="18"/>
        </w:rPr>
        <w:t>KEY</w:t>
      </w:r>
      <w:r>
        <w:rPr>
          <w:rStyle w:val="apple-converted-space"/>
          <w:rFonts w:ascii="Verdana" w:hAnsi="Verdana"/>
          <w:color w:val="000000"/>
          <w:sz w:val="18"/>
          <w:szCs w:val="18"/>
        </w:rPr>
        <w:t> </w:t>
      </w:r>
      <w:r>
        <w:rPr>
          <w:rFonts w:ascii="Verdana" w:hAnsi="Verdana"/>
          <w:color w:val="000000"/>
          <w:sz w:val="18"/>
          <w:szCs w:val="18"/>
        </w:rPr>
        <w:t>(`volunteerID` )</w:t>
      </w:r>
      <w:r>
        <w:rPr>
          <w:rStyle w:val="apple-converted-space"/>
          <w:rFonts w:ascii="Verdana" w:hAnsi="Verdana"/>
          <w:color w:val="000000"/>
          <w:sz w:val="18"/>
          <w:szCs w:val="18"/>
        </w:rPr>
        <w:t> </w:t>
      </w:r>
      <w:r>
        <w:rPr>
          <w:rFonts w:ascii="Verdana" w:hAnsi="Verdana"/>
          <w:color w:val="000000"/>
          <w:sz w:val="18"/>
          <w:szCs w:val="18"/>
        </w:rPr>
        <w:br/>
        <w:t>        </w:t>
      </w:r>
      <w:r>
        <w:rPr>
          <w:rFonts w:ascii="Verdana" w:hAnsi="Verdana"/>
          <w:color w:val="0000FF"/>
          <w:sz w:val="18"/>
          <w:szCs w:val="18"/>
        </w:rPr>
        <w:t>REFERENCES</w:t>
      </w:r>
      <w:r>
        <w:rPr>
          <w:rStyle w:val="apple-converted-space"/>
          <w:rFonts w:ascii="Verdana" w:hAnsi="Verdana"/>
          <w:color w:val="000000"/>
          <w:sz w:val="18"/>
          <w:szCs w:val="18"/>
        </w:rPr>
        <w:t> </w:t>
      </w:r>
      <w:r>
        <w:rPr>
          <w:rFonts w:ascii="Verdana" w:hAnsi="Verdana"/>
          <w:color w:val="000000"/>
          <w:sz w:val="18"/>
          <w:szCs w:val="18"/>
        </w:rPr>
        <w:t>`teencour_data`.`volunteer` (`volunteerID` )</w:t>
      </w:r>
      <w:r>
        <w:rPr>
          <w:rStyle w:val="apple-converted-space"/>
          <w:rFonts w:ascii="Verdana" w:hAnsi="Verdana"/>
          <w:color w:val="000000"/>
          <w:sz w:val="18"/>
          <w:szCs w:val="18"/>
        </w:rPr>
        <w:t> </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br/>
        <w:t>ENGINE = InnoDB;</w:t>
      </w:r>
      <w:r>
        <w:rPr>
          <w:rStyle w:val="apple-converted-space"/>
          <w:rFonts w:ascii="Verdana" w:hAnsi="Verdana"/>
          <w:color w:val="000000"/>
          <w:sz w:val="18"/>
          <w:szCs w:val="18"/>
        </w:rPr>
        <w:t> </w:t>
      </w:r>
    </w:p>
    <w:p w:rsidR="0081701B" w:rsidRDefault="0081701B">
      <w:pPr>
        <w:ind w:firstLine="360"/>
        <w:rPr>
          <w:rStyle w:val="apple-converted-space"/>
          <w:rFonts w:ascii="Verdana" w:hAnsi="Verdana"/>
          <w:color w:val="000000"/>
          <w:sz w:val="18"/>
          <w:szCs w:val="18"/>
        </w:rPr>
      </w:pPr>
      <w:r>
        <w:rPr>
          <w:rStyle w:val="apple-converted-space"/>
          <w:rFonts w:ascii="Verdana" w:hAnsi="Verdana"/>
          <w:color w:val="000000"/>
          <w:sz w:val="18"/>
          <w:szCs w:val="18"/>
        </w:rPr>
        <w:br w:type="page"/>
      </w:r>
    </w:p>
    <w:p w:rsidR="00F90219" w:rsidRDefault="00F90219" w:rsidP="00F90219">
      <w:pPr>
        <w:pStyle w:val="AppendixHeading1"/>
      </w:pPr>
      <w:bookmarkStart w:id="122" w:name="_Toc352958929"/>
      <w:r>
        <w:lastRenderedPageBreak/>
        <w:t>Progress | Sprint Reports</w:t>
      </w:r>
      <w:bookmarkEnd w:id="122"/>
    </w:p>
    <w:p w:rsidR="00F90219" w:rsidRDefault="00F90219" w:rsidP="00451460">
      <w:pPr>
        <w:ind w:firstLine="0"/>
      </w:pPr>
      <w:r>
        <w:t>This section will contain a complete list of all of the period progress and/or sprint reports which are deliverables for the phases and versions of the system.</w:t>
      </w:r>
    </w:p>
    <w:p w:rsidR="00F90219" w:rsidRDefault="00F90219" w:rsidP="00F90219">
      <w:pPr>
        <w:pStyle w:val="AppendixHeading2"/>
      </w:pPr>
      <w:bookmarkStart w:id="123" w:name="_Toc352958930"/>
      <w:r>
        <w:t>Sprint 1 Progress Report</w:t>
      </w:r>
      <w:bookmarkEnd w:id="123"/>
    </w:p>
    <w:p w:rsidR="00F90219" w:rsidRDefault="003E2CBF" w:rsidP="00811D97">
      <w:pPr>
        <w:ind w:firstLine="0"/>
      </w:pPr>
      <w:r>
        <w:t>D</w:t>
      </w:r>
      <w:r w:rsidR="00811D97">
        <w:t xml:space="preserve">ownload the </w:t>
      </w:r>
      <w:r>
        <w:t xml:space="preserve">complete </w:t>
      </w:r>
      <w:r w:rsidR="00811D97">
        <w:t xml:space="preserve">Sprint 1 report </w:t>
      </w:r>
      <w:r>
        <w:t>from</w:t>
      </w:r>
      <w:r w:rsidR="00811D97">
        <w:t xml:space="preserve"> GitHub: </w:t>
      </w:r>
      <w:hyperlink r:id="rId27" w:history="1">
        <w:r w:rsidR="007873F4">
          <w:rPr>
            <w:rStyle w:val="Hyperlink"/>
          </w:rPr>
          <w:t xml:space="preserve">Sprint </w:t>
        </w:r>
        <w:r w:rsidR="00811D97">
          <w:rPr>
            <w:rStyle w:val="Hyperlink"/>
          </w:rPr>
          <w:t>Report</w:t>
        </w:r>
        <w:r w:rsidR="007873F4">
          <w:rPr>
            <w:rStyle w:val="Hyperlink"/>
          </w:rPr>
          <w:t xml:space="preserve"> 1</w:t>
        </w:r>
        <w:r w:rsidR="00811D97">
          <w:rPr>
            <w:rStyle w:val="Hyperlink"/>
          </w:rPr>
          <w:t>.pdf</w:t>
        </w:r>
      </w:hyperlink>
    </w:p>
    <w:p w:rsidR="00F90219" w:rsidRDefault="00F90219" w:rsidP="00F90219">
      <w:pPr>
        <w:pStyle w:val="AppendixHeading2"/>
      </w:pPr>
      <w:bookmarkStart w:id="124" w:name="_Toc352958931"/>
      <w:r>
        <w:t>Sprint 2 Progress Report</w:t>
      </w:r>
      <w:bookmarkEnd w:id="124"/>
    </w:p>
    <w:p w:rsidR="00F90219" w:rsidRDefault="00070073" w:rsidP="00070073">
      <w:pPr>
        <w:ind w:firstLine="0"/>
        <w:rPr>
          <w:rStyle w:val="Hyperlink"/>
        </w:rPr>
      </w:pPr>
      <w:r>
        <w:t xml:space="preserve">Download the complete Sprint </w:t>
      </w:r>
      <w:r w:rsidR="007873F4">
        <w:t>2</w:t>
      </w:r>
      <w:r>
        <w:t xml:space="preserve"> report from GitHub: </w:t>
      </w:r>
      <w:hyperlink r:id="rId28" w:history="1">
        <w:r>
          <w:rPr>
            <w:rStyle w:val="Hyperlink"/>
          </w:rPr>
          <w:t>Sprint Report</w:t>
        </w:r>
        <w:r w:rsidR="007873F4">
          <w:rPr>
            <w:rStyle w:val="Hyperlink"/>
          </w:rPr>
          <w:t xml:space="preserve"> 2</w:t>
        </w:r>
        <w:r>
          <w:rPr>
            <w:rStyle w:val="Hyperlink"/>
          </w:rPr>
          <w:t>.pdf</w:t>
        </w:r>
      </w:hyperlink>
    </w:p>
    <w:p w:rsidR="007873F4" w:rsidRDefault="007873F4" w:rsidP="007873F4">
      <w:pPr>
        <w:pStyle w:val="AppendixHeading2"/>
      </w:pPr>
      <w:bookmarkStart w:id="125" w:name="_Toc352958932"/>
      <w:r>
        <w:t>Sprint 2 Progress Report</w:t>
      </w:r>
      <w:bookmarkEnd w:id="125"/>
    </w:p>
    <w:p w:rsidR="007873F4" w:rsidRDefault="007873F4" w:rsidP="00070073">
      <w:pPr>
        <w:ind w:firstLine="0"/>
        <w:rPr>
          <w:rStyle w:val="Hyperlink"/>
        </w:rPr>
      </w:pPr>
      <w:r>
        <w:t xml:space="preserve">Download the complete Sprint 3 report from GitHub: </w:t>
      </w:r>
      <w:hyperlink r:id="rId29" w:history="1">
        <w:r>
          <w:rPr>
            <w:rStyle w:val="Hyperlink"/>
          </w:rPr>
          <w:t>Sprint Report 3.pdf</w:t>
        </w:r>
      </w:hyperlink>
    </w:p>
    <w:p w:rsidR="00F13C49" w:rsidRDefault="00F13C49" w:rsidP="00070073">
      <w:pPr>
        <w:ind w:firstLine="0"/>
      </w:pPr>
    </w:p>
    <w:p w:rsidR="00F13C49" w:rsidRDefault="00F13C49" w:rsidP="00F13C49">
      <w:pPr>
        <w:pStyle w:val="AppendixHeading1"/>
      </w:pPr>
      <w:bookmarkStart w:id="126" w:name="_Toc352958933"/>
      <w:r>
        <w:t>Class Documentation</w:t>
      </w:r>
      <w:bookmarkEnd w:id="126"/>
    </w:p>
    <w:p w:rsidR="007C586D" w:rsidRDefault="00F13C49" w:rsidP="00861E7E">
      <w:pPr>
        <w:ind w:firstLine="0"/>
      </w:pPr>
      <w:r>
        <w:t>This section will contain a comple</w:t>
      </w:r>
      <w:r w:rsidR="007C586D">
        <w:t>te list of all PHP classes used covering class purpose, class members, and class methods.</w:t>
      </w:r>
    </w:p>
    <w:p w:rsidR="007C586D" w:rsidRDefault="007C586D" w:rsidP="007C586D">
      <w:pPr>
        <w:ind w:firstLine="0"/>
      </w:pPr>
    </w:p>
    <w:p w:rsidR="00B81EBE" w:rsidRDefault="00B81EBE" w:rsidP="00B81EBE">
      <w:pPr>
        <w:pStyle w:val="AppendixHeading2"/>
      </w:pPr>
      <w:bookmarkStart w:id="127" w:name="_Toc352958934"/>
      <w:r>
        <w:t>Class Citation</w:t>
      </w:r>
      <w:bookmarkEnd w:id="127"/>
    </w:p>
    <w:p w:rsidR="00B81EBE" w:rsidRDefault="00B81EBE" w:rsidP="00B81EBE">
      <w:pPr>
        <w:ind w:firstLine="0"/>
      </w:pPr>
      <w:r>
        <w:t>Description:</w:t>
      </w:r>
      <w:r w:rsidR="00C55342">
        <w:t xml:space="preserve"> The citation class stores information about a defendant’s citation</w:t>
      </w:r>
      <w:r w:rsidR="0065539F">
        <w:t xml:space="preserve"> information, what offenses they are charged with, what items were stolen, and if vehicles were used.</w:t>
      </w:r>
      <w:r w:rsidR="0070008E">
        <w:t xml:space="preserve"> [RR]</w:t>
      </w:r>
    </w:p>
    <w:p w:rsidR="00B81EBE" w:rsidRDefault="00B81EBE" w:rsidP="00B81EBE">
      <w:pPr>
        <w:ind w:firstLine="0"/>
      </w:pPr>
      <w:r>
        <w:t>Class Members:</w:t>
      </w:r>
    </w:p>
    <w:p w:rsidR="0065539F" w:rsidRDefault="0065539F" w:rsidP="00B81EBE">
      <w:pPr>
        <w:ind w:firstLine="0"/>
      </w:pPr>
      <w:r>
        <w:tab/>
        <w:t>citationID</w:t>
      </w:r>
      <w:r w:rsidR="00FC1B21">
        <w:t>:</w:t>
      </w:r>
      <w:r>
        <w:t xml:space="preserve"> </w:t>
      </w:r>
      <w:r w:rsidR="006C3142">
        <w:t xml:space="preserve">Private, </w:t>
      </w:r>
      <w:r>
        <w:t>Unique identifier for this citation</w:t>
      </w:r>
      <w:r w:rsidR="00AD7952">
        <w:t>.</w:t>
      </w:r>
    </w:p>
    <w:p w:rsidR="00B81EBE" w:rsidRDefault="0065539F" w:rsidP="00B81EBE">
      <w:pPr>
        <w:ind w:firstLine="0"/>
      </w:pPr>
      <w:r>
        <w:tab/>
        <w:t>defendantID</w:t>
      </w:r>
      <w:r w:rsidR="00FC1B21">
        <w:t>:</w:t>
      </w:r>
      <w:r>
        <w:t xml:space="preserve"> </w:t>
      </w:r>
      <w:r w:rsidR="006C3142">
        <w:t xml:space="preserve">Private, </w:t>
      </w:r>
      <w:r>
        <w:t>Unique identifier for the defendant</w:t>
      </w:r>
      <w:r w:rsidR="00AD7952">
        <w:t>.</w:t>
      </w:r>
    </w:p>
    <w:p w:rsidR="0065539F" w:rsidRDefault="0065539F" w:rsidP="00B81EBE">
      <w:pPr>
        <w:ind w:firstLine="0"/>
      </w:pPr>
      <w:r>
        <w:tab/>
        <w:t>officerID</w:t>
      </w:r>
      <w:r w:rsidR="00FC1B21">
        <w:t>:</w:t>
      </w:r>
      <w:r>
        <w:t xml:space="preserve"> </w:t>
      </w:r>
      <w:r w:rsidR="006C3142">
        <w:t xml:space="preserve">Public, </w:t>
      </w:r>
      <w:r>
        <w:t>Unique identifier for the arresting officer</w:t>
      </w:r>
      <w:r w:rsidR="00AD7952">
        <w:t>.</w:t>
      </w:r>
    </w:p>
    <w:p w:rsidR="0065539F" w:rsidRDefault="0065539F" w:rsidP="00B81EBE">
      <w:pPr>
        <w:ind w:firstLine="0"/>
      </w:pPr>
      <w:r>
        <w:tab/>
        <w:t>citationDate</w:t>
      </w:r>
      <w:r w:rsidR="00FC1B21">
        <w:t>:</w:t>
      </w:r>
      <w:r>
        <w:t xml:space="preserve"> </w:t>
      </w:r>
      <w:r w:rsidR="006C3142">
        <w:t xml:space="preserve">Public, </w:t>
      </w:r>
      <w:r>
        <w:t>Date of citation</w:t>
      </w:r>
      <w:r w:rsidR="00AD7952">
        <w:t>.</w:t>
      </w:r>
    </w:p>
    <w:p w:rsidR="0065539F" w:rsidRDefault="0065539F" w:rsidP="00B81EBE">
      <w:pPr>
        <w:ind w:firstLine="0"/>
      </w:pPr>
      <w:r>
        <w:tab/>
        <w:t>address</w:t>
      </w:r>
      <w:r w:rsidR="00FC1B21">
        <w:t>:</w:t>
      </w:r>
      <w:r>
        <w:t xml:space="preserve"> </w:t>
      </w:r>
      <w:r w:rsidR="006C3142">
        <w:t xml:space="preserve">Public, </w:t>
      </w:r>
      <w:r>
        <w:t>Address of citation location</w:t>
      </w:r>
      <w:r w:rsidR="00AD7952">
        <w:t>.</w:t>
      </w:r>
    </w:p>
    <w:p w:rsidR="0065539F" w:rsidRDefault="0065539F" w:rsidP="00B81EBE">
      <w:pPr>
        <w:ind w:firstLine="0"/>
      </w:pPr>
      <w:r>
        <w:tab/>
        <w:t>locationID</w:t>
      </w:r>
      <w:r w:rsidR="00FC1B21">
        <w:t>:</w:t>
      </w:r>
      <w:r>
        <w:t xml:space="preserve"> </w:t>
      </w:r>
      <w:r w:rsidR="006C3142">
        <w:t xml:space="preserve">Public, </w:t>
      </w:r>
      <w:r w:rsidR="00AD7952">
        <w:t>Unique identifier for location. Holds city, state, and zip fields.</w:t>
      </w:r>
    </w:p>
    <w:p w:rsidR="00AD7952" w:rsidRDefault="00AD7952" w:rsidP="00B81EBE">
      <w:pPr>
        <w:ind w:firstLine="0"/>
      </w:pPr>
      <w:r>
        <w:tab/>
        <w:t>commonLocationID</w:t>
      </w:r>
      <w:r w:rsidR="00FC1B21">
        <w:t>:</w:t>
      </w:r>
      <w:r w:rsidR="006C3142" w:rsidRPr="006C3142">
        <w:t xml:space="preserve"> </w:t>
      </w:r>
      <w:r w:rsidR="006C3142">
        <w:t>Public,</w:t>
      </w:r>
      <w:r>
        <w:t xml:space="preserve"> Unique identifier for common places. Holds a short description of the location.</w:t>
      </w:r>
    </w:p>
    <w:p w:rsidR="00AD7952" w:rsidRDefault="00AD7952" w:rsidP="00B81EBE">
      <w:pPr>
        <w:ind w:firstLine="0"/>
      </w:pPr>
      <w:r>
        <w:tab/>
        <w:t>mirandized</w:t>
      </w:r>
      <w:r w:rsidR="00FC1B21">
        <w:t>:</w:t>
      </w:r>
      <w:r>
        <w:t xml:space="preserve"> </w:t>
      </w:r>
      <w:r w:rsidR="006C3142">
        <w:t xml:space="preserve">Public, </w:t>
      </w:r>
      <w:r>
        <w:t>Whether the defendant was mirandized or not.</w:t>
      </w:r>
    </w:p>
    <w:p w:rsidR="00AD7952" w:rsidRDefault="00AD7952" w:rsidP="00B81EBE">
      <w:pPr>
        <w:ind w:firstLine="0"/>
      </w:pPr>
      <w:r>
        <w:tab/>
        <w:t>drugsOrAlcohol</w:t>
      </w:r>
      <w:r w:rsidR="00FC1B21">
        <w:t>:</w:t>
      </w:r>
      <w:r>
        <w:t xml:space="preserve"> </w:t>
      </w:r>
      <w:r w:rsidR="006C3142">
        <w:t xml:space="preserve">Public, </w:t>
      </w:r>
      <w:r>
        <w:t>Whether drugs or alcohol was present at the time of citation.</w:t>
      </w:r>
    </w:p>
    <w:p w:rsidR="00B81EBE" w:rsidRDefault="00B81EBE" w:rsidP="00B81EBE">
      <w:pPr>
        <w:pStyle w:val="AppendixHeading3"/>
      </w:pPr>
      <w:bookmarkStart w:id="128" w:name="_Toc352958935"/>
      <w:r>
        <w:t>Class Methods</w:t>
      </w:r>
      <w:bookmarkEnd w:id="128"/>
    </w:p>
    <w:p w:rsidR="00B81EBE" w:rsidRDefault="00AD7952" w:rsidP="00AD7952">
      <w:pPr>
        <w:ind w:left="720" w:firstLine="0"/>
      </w:pPr>
      <w:r>
        <w:t>__construct($ defendantID )</w:t>
      </w:r>
      <w:r w:rsidR="00FC1B21">
        <w:t>:</w:t>
      </w:r>
      <w:r w:rsidR="00925014" w:rsidRPr="00925014">
        <w:t xml:space="preserve"> </w:t>
      </w:r>
      <w:r w:rsidR="00925014">
        <w:t>Public,</w:t>
      </w:r>
      <w:r>
        <w:t xml:space="preserve"> </w:t>
      </w:r>
      <w:r w:rsidR="00FC1B21">
        <w:t>Loads citation information for the given defendantID into citation object, otherwise returns with an empty object.</w:t>
      </w:r>
    </w:p>
    <w:p w:rsidR="00AD7952" w:rsidRDefault="00AD7952" w:rsidP="00AD7952">
      <w:pPr>
        <w:ind w:left="720" w:firstLine="0"/>
      </w:pPr>
      <w:r>
        <w:lastRenderedPageBreak/>
        <w:t>updateCitation()</w:t>
      </w:r>
      <w:r w:rsidR="00FC1B21">
        <w:t>:</w:t>
      </w:r>
      <w:r w:rsidR="00925014">
        <w:t xml:space="preserve"> Public,</w:t>
      </w:r>
      <w:r>
        <w:t xml:space="preserve"> </w:t>
      </w:r>
      <w:r w:rsidR="0092462E">
        <w:t>Updates the citation information in the database if citationID is filled, otherwise it creates a new row and inserts the information.</w:t>
      </w:r>
    </w:p>
    <w:p w:rsidR="00AD7952" w:rsidRDefault="00AD7952" w:rsidP="00AD7952">
      <w:pPr>
        <w:ind w:left="720" w:firstLine="0"/>
      </w:pPr>
      <w:r>
        <w:t>getOffenseList( $user_type )</w:t>
      </w:r>
      <w:r w:rsidR="0092462E">
        <w:t>:</w:t>
      </w:r>
      <w:r w:rsidR="00AE610E">
        <w:t xml:space="preserve"> </w:t>
      </w:r>
      <w:r w:rsidR="00925014">
        <w:t xml:space="preserve">Public, </w:t>
      </w:r>
      <w:r w:rsidR="00AE610E">
        <w:t>Gets the offenses for the defendant based off of defendantID and citationID. Option to remove offense is visible depending on user type.</w:t>
      </w:r>
      <w:r>
        <w:t xml:space="preserve"> </w:t>
      </w:r>
    </w:p>
    <w:p w:rsidR="00AD7952" w:rsidRDefault="00AD7952" w:rsidP="00AD7952">
      <w:pPr>
        <w:ind w:left="720" w:firstLine="0"/>
      </w:pPr>
      <w:r>
        <w:t>addOffense( $statuteID )</w:t>
      </w:r>
      <w:r w:rsidR="00AE610E">
        <w:t xml:space="preserve">: </w:t>
      </w:r>
      <w:r w:rsidR="00925014">
        <w:t xml:space="preserve">Public, </w:t>
      </w:r>
      <w:r w:rsidR="00AE610E">
        <w:t>Adds new offense to record.</w:t>
      </w:r>
    </w:p>
    <w:p w:rsidR="00AD7952" w:rsidRDefault="00AD7952" w:rsidP="00AD7952">
      <w:pPr>
        <w:ind w:left="720" w:firstLine="0"/>
      </w:pPr>
      <w:r>
        <w:t>removeOffense( $offenseID )</w:t>
      </w:r>
      <w:r w:rsidR="00AE610E">
        <w:t xml:space="preserve">: </w:t>
      </w:r>
      <w:r w:rsidR="00925014">
        <w:t xml:space="preserve">Public, </w:t>
      </w:r>
      <w:r w:rsidR="00AE610E">
        <w:t>Removes offense from record.</w:t>
      </w:r>
    </w:p>
    <w:p w:rsidR="00AD7952" w:rsidRDefault="00AD7952" w:rsidP="00AD7952">
      <w:pPr>
        <w:ind w:left="720" w:firstLine="0"/>
      </w:pPr>
      <w:r>
        <w:t>getStolenItems()</w:t>
      </w:r>
      <w:r w:rsidR="00AE610E">
        <w:t>:</w:t>
      </w:r>
      <w:r w:rsidR="00925014">
        <w:t xml:space="preserve"> Public, </w:t>
      </w:r>
      <w:r w:rsidR="00AE610E">
        <w:t>Gets stolen items based off of citationID.</w:t>
      </w:r>
    </w:p>
    <w:p w:rsidR="00AD7952" w:rsidRDefault="00AD7952" w:rsidP="00AD7952">
      <w:pPr>
        <w:ind w:left="720" w:firstLine="0"/>
      </w:pPr>
      <w:r>
        <w:t>addStolenItem( $name, $value )</w:t>
      </w:r>
      <w:r w:rsidR="00AE610E">
        <w:t xml:space="preserve">: </w:t>
      </w:r>
      <w:r w:rsidR="00925014">
        <w:t xml:space="preserve">Public, </w:t>
      </w:r>
      <w:r w:rsidR="00AE610E">
        <w:t>Records the name and value of an item and adds to record.</w:t>
      </w:r>
    </w:p>
    <w:p w:rsidR="00AD7952" w:rsidRDefault="00AD7952" w:rsidP="00AD7952">
      <w:pPr>
        <w:ind w:left="720" w:firstLine="0"/>
      </w:pPr>
      <w:r>
        <w:t>removeStolenItem( $itemID )</w:t>
      </w:r>
      <w:r w:rsidR="00AE610E">
        <w:t xml:space="preserve">: </w:t>
      </w:r>
      <w:r w:rsidR="00925014">
        <w:t xml:space="preserve">Public, </w:t>
      </w:r>
      <w:r w:rsidR="00AE610E">
        <w:t>Removes an item from record.</w:t>
      </w:r>
    </w:p>
    <w:p w:rsidR="00AD7952" w:rsidRDefault="00AD7952" w:rsidP="00AD7952">
      <w:pPr>
        <w:ind w:left="720" w:firstLine="0"/>
      </w:pPr>
      <w:r>
        <w:t>getVehicles()</w:t>
      </w:r>
      <w:r w:rsidR="00AE610E">
        <w:t>:</w:t>
      </w:r>
      <w:r w:rsidR="00925014">
        <w:t xml:space="preserve">Public, </w:t>
      </w:r>
      <w:r w:rsidR="00AE610E">
        <w:t>Gets vehicles used in offense.</w:t>
      </w:r>
    </w:p>
    <w:p w:rsidR="00AD7952" w:rsidRDefault="00AD7952" w:rsidP="00AD7952">
      <w:pPr>
        <w:ind w:left="720" w:firstLine="0"/>
      </w:pPr>
      <w:r>
        <w:t>addVehicle( $year, $make, $model, $color, $license, $state, $comment )</w:t>
      </w:r>
      <w:r w:rsidR="00AE610E">
        <w:t xml:space="preserve">: </w:t>
      </w:r>
      <w:r w:rsidR="00925014">
        <w:t xml:space="preserve">Public, </w:t>
      </w:r>
      <w:r w:rsidR="00AE610E">
        <w:t>Adds a vehicle to record.</w:t>
      </w:r>
    </w:p>
    <w:p w:rsidR="00AD7952" w:rsidRDefault="00AD7952" w:rsidP="00AD7952">
      <w:pPr>
        <w:ind w:left="720" w:firstLine="0"/>
      </w:pPr>
      <w:r>
        <w:t>removeVehicle( $vehicleID )</w:t>
      </w:r>
      <w:r w:rsidR="00AE610E">
        <w:t xml:space="preserve">: </w:t>
      </w:r>
      <w:r w:rsidR="00925014">
        <w:t xml:space="preserve">Public, </w:t>
      </w:r>
      <w:r w:rsidR="00AE610E">
        <w:t>Removes a vehicle from record.</w:t>
      </w:r>
    </w:p>
    <w:p w:rsidR="00AD7952" w:rsidRDefault="00B9409E" w:rsidP="00AD7952">
      <w:pPr>
        <w:ind w:left="720" w:firstLine="0"/>
      </w:pPr>
      <w:r>
        <w:t>getDefendantID():</w:t>
      </w:r>
      <w:r w:rsidR="00925014">
        <w:t xml:space="preserve">Public, </w:t>
      </w:r>
      <w:r>
        <w:t>Returns DefendantID.</w:t>
      </w:r>
    </w:p>
    <w:p w:rsidR="00B9409E" w:rsidRDefault="00B9409E" w:rsidP="00AD7952">
      <w:pPr>
        <w:ind w:left="720" w:firstLine="0"/>
      </w:pPr>
      <w:r>
        <w:t>getCitationID():</w:t>
      </w:r>
      <w:r w:rsidR="00925014">
        <w:t xml:space="preserve">Public, </w:t>
      </w:r>
      <w:r>
        <w:t>Returns CitationID.</w:t>
      </w:r>
    </w:p>
    <w:p w:rsidR="0046748C" w:rsidRDefault="0046748C" w:rsidP="0046748C">
      <w:pPr>
        <w:pStyle w:val="AppendixHeading2"/>
      </w:pPr>
      <w:bookmarkStart w:id="129" w:name="_Toc352958936"/>
      <w:r>
        <w:t>Class</w:t>
      </w:r>
      <w:r w:rsidR="00F632C7">
        <w:t xml:space="preserve"> Core</w:t>
      </w:r>
      <w:bookmarkEnd w:id="129"/>
    </w:p>
    <w:p w:rsidR="0046748C" w:rsidRDefault="0046748C" w:rsidP="0046748C">
      <w:pPr>
        <w:ind w:firstLine="0"/>
      </w:pPr>
      <w:r>
        <w:t>Description:</w:t>
      </w:r>
      <w:r w:rsidR="00AD7952">
        <w:t xml:space="preserve"> Core class used to handle connections to the database</w:t>
      </w:r>
      <w:r w:rsidR="0070008E">
        <w:t>. [RR]</w:t>
      </w:r>
    </w:p>
    <w:p w:rsidR="0046748C" w:rsidRDefault="0046748C" w:rsidP="0046748C">
      <w:pPr>
        <w:ind w:firstLine="0"/>
      </w:pPr>
      <w:r>
        <w:t>Class Members:</w:t>
      </w:r>
    </w:p>
    <w:p w:rsidR="0046748C" w:rsidRDefault="00B34C7E" w:rsidP="0046748C">
      <w:pPr>
        <w:ind w:firstLine="0"/>
      </w:pPr>
      <w:r>
        <w:tab/>
        <w:t>dbh:</w:t>
      </w:r>
      <w:r w:rsidR="00FC1B21">
        <w:t xml:space="preserve"> </w:t>
      </w:r>
      <w:r w:rsidR="006C3142">
        <w:t xml:space="preserve">Public, </w:t>
      </w:r>
      <w:r w:rsidR="00FC1B21">
        <w:t>PDO for connecting to the database.</w:t>
      </w:r>
    </w:p>
    <w:p w:rsidR="00FC1B21" w:rsidRDefault="00B34C7E" w:rsidP="0046748C">
      <w:pPr>
        <w:ind w:firstLine="0"/>
      </w:pPr>
      <w:r>
        <w:tab/>
        <w:t>instance:</w:t>
      </w:r>
      <w:r w:rsidR="00FC1B21">
        <w:t xml:space="preserve"> </w:t>
      </w:r>
      <w:r w:rsidR="006C3142">
        <w:t xml:space="preserve">Private static, </w:t>
      </w:r>
      <w:r w:rsidR="00FC1B21">
        <w:t>object holding instance of open database connection</w:t>
      </w:r>
    </w:p>
    <w:p w:rsidR="0046748C" w:rsidRDefault="0046748C" w:rsidP="0046748C">
      <w:pPr>
        <w:pStyle w:val="AppendixHeading3"/>
      </w:pPr>
      <w:bookmarkStart w:id="130" w:name="_Toc352958937"/>
      <w:r>
        <w:t>Class Methods</w:t>
      </w:r>
      <w:bookmarkEnd w:id="130"/>
    </w:p>
    <w:p w:rsidR="00FC1B21" w:rsidRDefault="00925014" w:rsidP="00FC1B21">
      <w:pPr>
        <w:ind w:left="720" w:firstLine="0"/>
      </w:pPr>
      <w:r>
        <w:t xml:space="preserve">__construct(): </w:t>
      </w:r>
      <w:r w:rsidR="006C3142">
        <w:t>Private,</w:t>
      </w:r>
      <w:r w:rsidR="00FC1B21">
        <w:t xml:space="preserve"> </w:t>
      </w:r>
      <w:r w:rsidR="00B9409E">
        <w:t>Sets up PDO object.</w:t>
      </w:r>
    </w:p>
    <w:p w:rsidR="00FC1B21" w:rsidRDefault="00925014" w:rsidP="00FC1B21">
      <w:pPr>
        <w:ind w:left="720" w:firstLine="0"/>
      </w:pPr>
      <w:r>
        <w:t>dbOpen():</w:t>
      </w:r>
      <w:r w:rsidR="00FC1B21">
        <w:t xml:space="preserve"> </w:t>
      </w:r>
      <w:r>
        <w:t xml:space="preserve">Public static, </w:t>
      </w:r>
      <w:r w:rsidR="00FC1B21">
        <w:t>Create a new instance of a database connection</w:t>
      </w:r>
      <w:r w:rsidR="00B9409E">
        <w:t>.</w:t>
      </w:r>
    </w:p>
    <w:p w:rsidR="00FC1B21" w:rsidRDefault="00925014" w:rsidP="00FC1B21">
      <w:pPr>
        <w:ind w:left="720" w:firstLine="0"/>
      </w:pPr>
      <w:r>
        <w:t>dbClose():</w:t>
      </w:r>
      <w:r w:rsidR="00FC1B21">
        <w:t xml:space="preserve"> </w:t>
      </w:r>
      <w:r>
        <w:t xml:space="preserve">Public static, </w:t>
      </w:r>
      <w:r w:rsidR="00FC1B21">
        <w:t>Closes the database connection</w:t>
      </w:r>
      <w:r w:rsidR="00B9409E">
        <w:t>.</w:t>
      </w:r>
    </w:p>
    <w:p w:rsidR="00FC1B21" w:rsidRDefault="00FC1B21" w:rsidP="00FC1B21">
      <w:pPr>
        <w:ind w:left="720" w:firstLine="0"/>
      </w:pPr>
      <w:r>
        <w:t>covertToServerDat</w:t>
      </w:r>
      <w:r w:rsidR="00925014">
        <w:t>e( $originalTS, $userTimeZone):</w:t>
      </w:r>
      <w:r>
        <w:t xml:space="preserve"> </w:t>
      </w:r>
      <w:r w:rsidR="00925014">
        <w:t xml:space="preserve">Public, </w:t>
      </w:r>
      <w:r>
        <w:t>Converts time stamps to Chicago time zone to correctly store within the database.</w:t>
      </w:r>
    </w:p>
    <w:p w:rsidR="00861E7E" w:rsidRDefault="00861E7E" w:rsidP="00861E7E">
      <w:pPr>
        <w:pStyle w:val="AppendixHeading2"/>
      </w:pPr>
      <w:bookmarkStart w:id="131" w:name="_Toc352958938"/>
      <w:r>
        <w:t>Class</w:t>
      </w:r>
      <w:r w:rsidR="00F632C7">
        <w:t xml:space="preserve"> Court Location</w:t>
      </w:r>
      <w:bookmarkEnd w:id="131"/>
    </w:p>
    <w:p w:rsidR="00861E7E" w:rsidRDefault="00861E7E" w:rsidP="00861E7E">
      <w:pPr>
        <w:ind w:firstLine="0"/>
      </w:pPr>
      <w:r>
        <w:t>Description:</w:t>
      </w:r>
      <w:r w:rsidR="0070008E">
        <w:t xml:space="preserve"> The court location handle</w:t>
      </w:r>
      <w:r w:rsidR="00B9409E">
        <w:t>s information for where court</w:t>
      </w:r>
      <w:r w:rsidR="0070008E">
        <w:t>s</w:t>
      </w:r>
      <w:r w:rsidR="00B9409E">
        <w:t xml:space="preserve"> will be held.</w:t>
      </w:r>
      <w:r w:rsidR="0070008E">
        <w:t xml:space="preserve"> [RR]</w:t>
      </w:r>
    </w:p>
    <w:p w:rsidR="00861E7E" w:rsidRDefault="00861E7E" w:rsidP="00861E7E">
      <w:pPr>
        <w:ind w:firstLine="0"/>
      </w:pPr>
      <w:r>
        <w:t>Class Members:</w:t>
      </w:r>
    </w:p>
    <w:p w:rsidR="00B9409E" w:rsidRDefault="00B9409E" w:rsidP="00861E7E">
      <w:pPr>
        <w:ind w:firstLine="0"/>
      </w:pPr>
      <w:r>
        <w:tab/>
        <w:t xml:space="preserve">courtLocationID: </w:t>
      </w:r>
      <w:r w:rsidR="00B34C7E">
        <w:t xml:space="preserve">Private, </w:t>
      </w:r>
      <w:r>
        <w:t>Unique identifier for this court location</w:t>
      </w:r>
    </w:p>
    <w:p w:rsidR="00B9409E" w:rsidRDefault="00B9409E" w:rsidP="00861E7E">
      <w:pPr>
        <w:ind w:firstLine="0"/>
      </w:pPr>
      <w:r>
        <w:tab/>
        <w:t xml:space="preserve">programID: </w:t>
      </w:r>
      <w:r w:rsidR="00B34C7E">
        <w:t xml:space="preserve">Private, </w:t>
      </w:r>
      <w:r>
        <w:t>Unique identifier for the program.</w:t>
      </w:r>
    </w:p>
    <w:p w:rsidR="00DA3887" w:rsidRDefault="00DA3887" w:rsidP="00DA3887">
      <w:pPr>
        <w:ind w:firstLine="0"/>
      </w:pPr>
      <w:r>
        <w:tab/>
        <w:t>locationID: Public, Unique identifier for location. Holds city, state, and zip fields.</w:t>
      </w:r>
    </w:p>
    <w:p w:rsidR="00B9409E" w:rsidRDefault="00B9409E" w:rsidP="00861E7E">
      <w:pPr>
        <w:ind w:firstLine="0"/>
      </w:pPr>
      <w:r>
        <w:tab/>
        <w:t xml:space="preserve">name: </w:t>
      </w:r>
      <w:r w:rsidR="00B34C7E">
        <w:t>P</w:t>
      </w:r>
      <w:r w:rsidR="00560526">
        <w:t>ublic</w:t>
      </w:r>
      <w:r w:rsidR="00B34C7E">
        <w:t>,</w:t>
      </w:r>
      <w:r w:rsidR="00560526">
        <w:t xml:space="preserve"> </w:t>
      </w:r>
      <w:r>
        <w:t>Location name.</w:t>
      </w:r>
    </w:p>
    <w:p w:rsidR="00B9409E" w:rsidRDefault="00B9409E" w:rsidP="00861E7E">
      <w:pPr>
        <w:ind w:firstLine="0"/>
      </w:pPr>
      <w:r>
        <w:tab/>
        <w:t xml:space="preserve">address: </w:t>
      </w:r>
      <w:r w:rsidR="00560526">
        <w:t>Public</w:t>
      </w:r>
      <w:r w:rsidR="00B34C7E">
        <w:t xml:space="preserve">, </w:t>
      </w:r>
      <w:r>
        <w:t>Location address.</w:t>
      </w:r>
    </w:p>
    <w:p w:rsidR="00B9409E" w:rsidRDefault="00B9409E" w:rsidP="00861E7E">
      <w:pPr>
        <w:ind w:firstLine="0"/>
      </w:pPr>
      <w:r>
        <w:tab/>
        <w:t xml:space="preserve">city: </w:t>
      </w:r>
      <w:r w:rsidR="00560526">
        <w:t>Public</w:t>
      </w:r>
      <w:r w:rsidR="00B34C7E">
        <w:t xml:space="preserve">, </w:t>
      </w:r>
      <w:r>
        <w:t>Location city, brought in with locationID.</w:t>
      </w:r>
    </w:p>
    <w:p w:rsidR="00B9409E" w:rsidRDefault="00B9409E" w:rsidP="00861E7E">
      <w:pPr>
        <w:ind w:firstLine="0"/>
      </w:pPr>
      <w:r>
        <w:lastRenderedPageBreak/>
        <w:tab/>
        <w:t xml:space="preserve">state: </w:t>
      </w:r>
      <w:r w:rsidR="00560526">
        <w:t>Public</w:t>
      </w:r>
      <w:r w:rsidR="00B34C7E">
        <w:t xml:space="preserve">, </w:t>
      </w:r>
      <w:r>
        <w:t>Location state, brought in with locationID.</w:t>
      </w:r>
    </w:p>
    <w:p w:rsidR="00B9409E" w:rsidRDefault="00B9409E" w:rsidP="00861E7E">
      <w:pPr>
        <w:ind w:firstLine="0"/>
      </w:pPr>
      <w:r>
        <w:tab/>
        <w:t xml:space="preserve">zip: </w:t>
      </w:r>
      <w:r w:rsidR="00560526">
        <w:t>Public</w:t>
      </w:r>
      <w:r w:rsidR="00B34C7E">
        <w:t xml:space="preserve">, </w:t>
      </w:r>
      <w:r>
        <w:t>Location zip, brought in with locationID.</w:t>
      </w:r>
    </w:p>
    <w:p w:rsidR="00861E7E" w:rsidRDefault="00861E7E" w:rsidP="00861E7E">
      <w:pPr>
        <w:ind w:firstLine="0"/>
      </w:pPr>
    </w:p>
    <w:p w:rsidR="00861E7E" w:rsidRDefault="00861E7E" w:rsidP="00861E7E">
      <w:pPr>
        <w:pStyle w:val="AppendixHeading3"/>
      </w:pPr>
      <w:bookmarkStart w:id="132" w:name="_Toc352958939"/>
      <w:r>
        <w:t>Class Methods</w:t>
      </w:r>
      <w:bookmarkEnd w:id="132"/>
    </w:p>
    <w:p w:rsidR="00B34C7E" w:rsidRDefault="00097A71" w:rsidP="00B9409E">
      <w:pPr>
        <w:ind w:left="720" w:firstLine="0"/>
      </w:pPr>
      <w:r>
        <w:t>__construct():Public, c</w:t>
      </w:r>
      <w:r w:rsidR="00B34C7E">
        <w:t>reate empty court location object.</w:t>
      </w:r>
    </w:p>
    <w:p w:rsidR="00B9409E" w:rsidRDefault="00097A71" w:rsidP="00097A71">
      <w:pPr>
        <w:ind w:left="720" w:firstLine="0"/>
      </w:pPr>
      <w:r>
        <w:t>update</w:t>
      </w:r>
      <w:r w:rsidR="00B9409E">
        <w:t>CourtLocation():</w:t>
      </w:r>
      <w:r w:rsidR="00B34C7E">
        <w:t xml:space="preserve"> Public, </w:t>
      </w:r>
      <w:r>
        <w:t>a</w:t>
      </w:r>
      <w:r w:rsidR="00B9409E">
        <w:t>dds a</w:t>
      </w:r>
      <w:r>
        <w:t xml:space="preserve"> new court location to database if it doesn’t exist in the database, otherwise updates the location if they don’t match.</w:t>
      </w:r>
    </w:p>
    <w:p w:rsidR="00B9409E" w:rsidRDefault="00097A71" w:rsidP="00DA3887">
      <w:pPr>
        <w:ind w:left="720" w:firstLine="0"/>
      </w:pPr>
      <w:r>
        <w:t>getCourtLocation( $workshop</w:t>
      </w:r>
      <w:r w:rsidR="00B9409E">
        <w:t xml:space="preserve">LocID ): </w:t>
      </w:r>
      <w:r w:rsidR="00B34C7E">
        <w:t xml:space="preserve">Public, </w:t>
      </w:r>
      <w:r>
        <w:t>l</w:t>
      </w:r>
      <w:r w:rsidR="00B9409E">
        <w:t xml:space="preserve">oads court location object </w:t>
      </w:r>
      <w:r w:rsidR="00534291">
        <w:t>with data based on courtLocID.</w:t>
      </w:r>
    </w:p>
    <w:p w:rsidR="00DA3887" w:rsidRDefault="00DA3887" w:rsidP="00DA3887">
      <w:pPr>
        <w:ind w:left="720" w:firstLine="0"/>
      </w:pPr>
      <w:r>
        <w:t>getCourtLocationID(): Public, returns courtLocationID.</w:t>
      </w:r>
    </w:p>
    <w:p w:rsidR="00534291" w:rsidRDefault="00B9409E" w:rsidP="00534291">
      <w:pPr>
        <w:ind w:left="720" w:firstLine="0"/>
      </w:pPr>
      <w:r>
        <w:t>getProgramID</w:t>
      </w:r>
      <w:r w:rsidR="005467F7">
        <w:t>()</w:t>
      </w:r>
      <w:r>
        <w:t>:</w:t>
      </w:r>
      <w:r w:rsidR="00534291">
        <w:t xml:space="preserve"> </w:t>
      </w:r>
      <w:r w:rsidR="00B34C7E">
        <w:t xml:space="preserve">Public, </w:t>
      </w:r>
      <w:r w:rsidR="00097A71">
        <w:t>r</w:t>
      </w:r>
      <w:r w:rsidR="00534291">
        <w:t>eturns programID.</w:t>
      </w:r>
    </w:p>
    <w:p w:rsidR="00B9409E" w:rsidRDefault="00B9409E" w:rsidP="00B9409E">
      <w:pPr>
        <w:ind w:left="720" w:firstLine="0"/>
      </w:pPr>
      <w:r>
        <w:t>setLocationID</w:t>
      </w:r>
      <w:r w:rsidR="005467F7">
        <w:t>( $val )</w:t>
      </w:r>
      <w:r>
        <w:t>:</w:t>
      </w:r>
      <w:r w:rsidR="00534291">
        <w:t xml:space="preserve"> </w:t>
      </w:r>
      <w:r w:rsidR="00B34C7E">
        <w:t xml:space="preserve">Public, </w:t>
      </w:r>
      <w:r w:rsidR="00097A71">
        <w:t>s</w:t>
      </w:r>
      <w:r w:rsidR="00534291">
        <w:t>ets locationID.</w:t>
      </w:r>
    </w:p>
    <w:p w:rsidR="00B9409E" w:rsidRDefault="00B9409E" w:rsidP="00DA3887">
      <w:pPr>
        <w:ind w:left="720" w:firstLine="0"/>
      </w:pPr>
      <w:r>
        <w:t>setProgramID</w:t>
      </w:r>
      <w:r w:rsidR="005467F7">
        <w:t>($val )</w:t>
      </w:r>
      <w:r>
        <w:t>:</w:t>
      </w:r>
      <w:r w:rsidR="00534291">
        <w:t xml:space="preserve"> </w:t>
      </w:r>
      <w:r w:rsidR="00B34C7E">
        <w:t xml:space="preserve">Public, </w:t>
      </w:r>
      <w:r w:rsidR="00097A71">
        <w:t>s</w:t>
      </w:r>
      <w:r w:rsidR="00534291">
        <w:t>ets programID.</w:t>
      </w:r>
    </w:p>
    <w:p w:rsidR="00534291" w:rsidRDefault="00534291" w:rsidP="00534291">
      <w:pPr>
        <w:ind w:firstLine="0"/>
      </w:pPr>
    </w:p>
    <w:p w:rsidR="00534291" w:rsidRDefault="00534291" w:rsidP="00534291">
      <w:pPr>
        <w:pStyle w:val="AppendixHeading2"/>
      </w:pPr>
      <w:bookmarkStart w:id="133" w:name="_Toc352958940"/>
      <w:r>
        <w:t>Class Court</w:t>
      </w:r>
      <w:bookmarkEnd w:id="133"/>
    </w:p>
    <w:p w:rsidR="00534291" w:rsidRDefault="00534291" w:rsidP="00534291">
      <w:pPr>
        <w:ind w:firstLine="0"/>
      </w:pPr>
      <w:r>
        <w:t>Description:</w:t>
      </w:r>
      <w:r w:rsidR="00FF3714">
        <w:t xml:space="preserve"> The court class is used to assign defendants to court and manage court positions filled by volunteers.</w:t>
      </w:r>
    </w:p>
    <w:p w:rsidR="00534291" w:rsidRDefault="00534291" w:rsidP="00534291">
      <w:pPr>
        <w:ind w:firstLine="0"/>
      </w:pPr>
      <w:r>
        <w:t>Class Members:</w:t>
      </w:r>
    </w:p>
    <w:p w:rsidR="00534291" w:rsidRDefault="00FF3714" w:rsidP="00534291">
      <w:pPr>
        <w:ind w:firstLine="0"/>
      </w:pPr>
      <w:r>
        <w:tab/>
        <w:t>courtID: Private, unique identifier for court.</w:t>
      </w:r>
    </w:p>
    <w:p w:rsidR="00FF3714" w:rsidRDefault="00FF3714" w:rsidP="00534291">
      <w:pPr>
        <w:ind w:firstLine="0"/>
      </w:pPr>
      <w:r>
        <w:tab/>
        <w:t>programID: Private, unique identifier for program.</w:t>
      </w:r>
    </w:p>
    <w:p w:rsidR="00FF3714" w:rsidRDefault="00FF3714" w:rsidP="00534291">
      <w:pPr>
        <w:ind w:firstLine="0"/>
      </w:pPr>
      <w:r>
        <w:tab/>
        <w:t>defendantID: Private, unique identifier for defendant.</w:t>
      </w:r>
    </w:p>
    <w:p w:rsidR="00FF3714" w:rsidRDefault="00FF3714" w:rsidP="00534291">
      <w:pPr>
        <w:ind w:firstLine="0"/>
      </w:pPr>
      <w:r>
        <w:tab/>
        <w:t>courtDate: Public, date and time court is to be held.</w:t>
      </w:r>
    </w:p>
    <w:p w:rsidR="00FF3714" w:rsidRDefault="00FF3714" w:rsidP="00534291">
      <w:pPr>
        <w:ind w:firstLine="0"/>
      </w:pPr>
      <w:r>
        <w:tab/>
        <w:t>type: Public, what kind of court it is (hearing, trial)</w:t>
      </w:r>
    </w:p>
    <w:p w:rsidR="00FF3714" w:rsidRDefault="00FF3714" w:rsidP="00534291">
      <w:pPr>
        <w:ind w:firstLine="0"/>
      </w:pPr>
      <w:r>
        <w:tab/>
        <w:t>contractSigned: Public, if the defendant signed the contract to go through the Teen Court program.</w:t>
      </w:r>
    </w:p>
    <w:p w:rsidR="00FF3714" w:rsidRDefault="00FF3714" w:rsidP="00534291">
      <w:pPr>
        <w:ind w:firstLine="0"/>
      </w:pPr>
      <w:r>
        <w:tab/>
        <w:t>closed: Public, if the court was completed.</w:t>
      </w:r>
    </w:p>
    <w:p w:rsidR="00FF3714" w:rsidRDefault="00FF3714" w:rsidP="00534291">
      <w:pPr>
        <w:ind w:firstLine="0"/>
      </w:pPr>
      <w:r>
        <w:tab/>
        <w:t>courtLocationID: Public, unique identifier for court location.</w:t>
      </w:r>
    </w:p>
    <w:p w:rsidR="00DA3887" w:rsidRDefault="00DA3887" w:rsidP="00534291">
      <w:pPr>
        <w:ind w:firstLine="0"/>
      </w:pPr>
      <w:r>
        <w:tab/>
        <w:t>timeEntered: Public, mark if the time has been set for members of this court</w:t>
      </w:r>
    </w:p>
    <w:p w:rsidR="00534291" w:rsidRDefault="00534291" w:rsidP="00534291">
      <w:pPr>
        <w:pStyle w:val="AppendixHeading3"/>
      </w:pPr>
      <w:bookmarkStart w:id="134" w:name="_Toc352958941"/>
      <w:r>
        <w:t>Class Methods</w:t>
      </w:r>
      <w:bookmarkEnd w:id="134"/>
    </w:p>
    <w:p w:rsidR="00534291" w:rsidRDefault="00FF3714" w:rsidP="00FF3714">
      <w:pPr>
        <w:ind w:left="720" w:firstLine="0"/>
      </w:pPr>
      <w:r>
        <w:t>__construct( $user_programID ): Public, create an empty court object.</w:t>
      </w:r>
    </w:p>
    <w:p w:rsidR="00FF3714" w:rsidRDefault="00FF3714" w:rsidP="00FF3714">
      <w:pPr>
        <w:ind w:left="720" w:firstLine="0"/>
      </w:pPr>
      <w:r>
        <w:t xml:space="preserve">updateCourt(): Public, adds </w:t>
      </w:r>
      <w:r w:rsidR="00B0065E">
        <w:t>court if courtID is 0, otherwise updates court.</w:t>
      </w:r>
    </w:p>
    <w:p w:rsidR="00B0065E" w:rsidRDefault="00B0065E" w:rsidP="00FF3714">
      <w:pPr>
        <w:ind w:left="720" w:firstLine="0"/>
      </w:pPr>
      <w:r>
        <w:t>getFromID( $id ): Public, gets court information from courtID.</w:t>
      </w:r>
    </w:p>
    <w:p w:rsidR="00DA3887" w:rsidRDefault="00DA3887" w:rsidP="00FF3714">
      <w:pPr>
        <w:ind w:left="720" w:firstLine="0"/>
      </w:pPr>
      <w:r>
        <w:t>compareProgramID( $id, $user_program ): Public, returns true if user’s programID matches court’s programID.</w:t>
      </w:r>
    </w:p>
    <w:p w:rsidR="00DA3887" w:rsidRDefault="00DA3887" w:rsidP="00FF3714">
      <w:pPr>
        <w:ind w:left="720" w:firstLine="0"/>
      </w:pPr>
      <w:r>
        <w:t>deleteCourt(): Public, removes everything from this court.</w:t>
      </w:r>
    </w:p>
    <w:p w:rsidR="00B0065E" w:rsidRDefault="00B0065E" w:rsidP="00FF3714">
      <w:pPr>
        <w:ind w:left="720" w:firstLine="0"/>
      </w:pPr>
      <w:r>
        <w:t>getCourtMembers(): Public, get court members for this program.</w:t>
      </w:r>
    </w:p>
    <w:p w:rsidR="00B0065E" w:rsidRDefault="00B0065E" w:rsidP="00FF3714">
      <w:pPr>
        <w:ind w:left="720" w:firstLine="0"/>
      </w:pPr>
      <w:r>
        <w:lastRenderedPageBreak/>
        <w:t>updateCourtMembers( $members ): Public, update all assigned court members.</w:t>
      </w:r>
    </w:p>
    <w:p w:rsidR="00B0065E" w:rsidRDefault="00B0065E" w:rsidP="00B0065E">
      <w:pPr>
        <w:ind w:left="720" w:firstLine="0"/>
      </w:pPr>
      <w:r>
        <w:t xml:space="preserve">existingCourtMembers(): Public, </w:t>
      </w:r>
      <w:r w:rsidR="001C1025">
        <w:t>G</w:t>
      </w:r>
      <w:r>
        <w:t>et</w:t>
      </w:r>
      <w:r w:rsidR="001C1025">
        <w:t>s</w:t>
      </w:r>
      <w:r>
        <w:t xml:space="preserve"> a list of existing court members for a particular court, used to make volunteer active in the court member dropdown lists.</w:t>
      </w:r>
    </w:p>
    <w:p w:rsidR="002B239D" w:rsidRDefault="002B239D" w:rsidP="002B239D">
      <w:pPr>
        <w:ind w:left="720" w:firstLine="0"/>
      </w:pPr>
      <w:r>
        <w:t>getJuryMembers(): Public, Gets a list of existing court members for a particular court, used to make volunteer active in the court member dropdown lists.</w:t>
      </w:r>
    </w:p>
    <w:p w:rsidR="002B239D" w:rsidRDefault="002B239D" w:rsidP="00B0065E">
      <w:pPr>
        <w:ind w:left="720" w:firstLine="0"/>
      </w:pPr>
      <w:r>
        <w:t xml:space="preserve">updateJuryMember(): Public, </w:t>
      </w:r>
      <w:r w:rsidRPr="002B239D">
        <w:t>update all assigned jury members</w:t>
      </w:r>
      <w:r>
        <w:t>.</w:t>
      </w:r>
    </w:p>
    <w:p w:rsidR="002B239D" w:rsidRDefault="002B239D" w:rsidP="00B0065E">
      <w:pPr>
        <w:ind w:left="720" w:firstLine="0"/>
      </w:pPr>
      <w:r>
        <w:t xml:space="preserve">deleteJuryMember( $id, $type): Public, </w:t>
      </w:r>
      <w:r w:rsidRPr="002B239D">
        <w:t>deletes a jury member from the assigned jury pool</w:t>
      </w:r>
      <w:r>
        <w:t>.</w:t>
      </w:r>
    </w:p>
    <w:p w:rsidR="00DA3887" w:rsidRDefault="00DA3887" w:rsidP="00B0065E">
      <w:pPr>
        <w:ind w:left="720" w:firstLine="0"/>
      </w:pPr>
      <w:r>
        <w:t>updateCourtGuardians( $guardians ): Public, updates guardians attending a particular court.</w:t>
      </w:r>
    </w:p>
    <w:p w:rsidR="00DA3887" w:rsidRDefault="00DA3887" w:rsidP="00B0065E">
      <w:pPr>
        <w:ind w:left="720" w:firstLine="0"/>
      </w:pPr>
      <w:r>
        <w:t>checkGuardianAttending(): Public, returns an array of guardians attending a particular court, used to check dropdowns.</w:t>
      </w:r>
    </w:p>
    <w:p w:rsidR="00DA3887" w:rsidRDefault="00DA3887" w:rsidP="00B0065E">
      <w:pPr>
        <w:ind w:left="720" w:firstLine="0"/>
      </w:pPr>
      <w:r>
        <w:t>getMembers for Time( $type ): Public, returns an array of members for a particular court and their time spent.</w:t>
      </w:r>
    </w:p>
    <w:p w:rsidR="00DA3887" w:rsidRDefault="00DA3887" w:rsidP="00B0065E">
      <w:pPr>
        <w:ind w:left="720" w:firstLine="0"/>
      </w:pPr>
      <w:r>
        <w:t>setMembersTime( $globalHrs, $members, $jury ): Public, sets time spent for members/jury on a particular court.</w:t>
      </w:r>
    </w:p>
    <w:p w:rsidR="00B0065E" w:rsidRDefault="00B0065E" w:rsidP="00B0065E">
      <w:pPr>
        <w:ind w:left="720" w:firstLine="0"/>
      </w:pPr>
      <w:r>
        <w:t>setDefendantID( $val ): Public, sets defendantID.</w:t>
      </w:r>
    </w:p>
    <w:p w:rsidR="00B0065E" w:rsidRDefault="00B0065E" w:rsidP="00B0065E">
      <w:pPr>
        <w:ind w:left="720" w:firstLine="0"/>
      </w:pPr>
      <w:r>
        <w:t>setCourtID( $val ): Public, sets courtID.</w:t>
      </w:r>
    </w:p>
    <w:p w:rsidR="00B0065E" w:rsidRDefault="00B0065E" w:rsidP="00B0065E">
      <w:pPr>
        <w:ind w:left="720" w:firstLine="0"/>
      </w:pPr>
      <w:r>
        <w:t>getDefendantID(): Public, return defendantID.</w:t>
      </w:r>
    </w:p>
    <w:p w:rsidR="00B0065E" w:rsidRDefault="00B0065E" w:rsidP="00B0065E">
      <w:pPr>
        <w:ind w:left="720" w:firstLine="0"/>
      </w:pPr>
      <w:r>
        <w:t>getCourtID(): Public, return courtID.</w:t>
      </w:r>
    </w:p>
    <w:p w:rsidR="00861E7E" w:rsidRDefault="00861E7E" w:rsidP="00861E7E">
      <w:pPr>
        <w:pStyle w:val="AppendixHeading2"/>
      </w:pPr>
      <w:bookmarkStart w:id="135" w:name="_Toc352958942"/>
      <w:r>
        <w:t>Class</w:t>
      </w:r>
      <w:r w:rsidR="00F632C7">
        <w:t xml:space="preserve"> Data</w:t>
      </w:r>
      <w:bookmarkEnd w:id="135"/>
    </w:p>
    <w:p w:rsidR="00861E7E" w:rsidRDefault="00861E7E" w:rsidP="00861E7E">
      <w:pPr>
        <w:ind w:firstLine="0"/>
      </w:pPr>
      <w:r>
        <w:t>Description:</w:t>
      </w:r>
      <w:r w:rsidR="00593A54">
        <w:t xml:space="preserve"> The Data class is used to fetch information that is displayed with the dataTables</w:t>
      </w:r>
      <w:r w:rsidR="00BB7D53">
        <w:t xml:space="preserve"> and dropdown menu options</w:t>
      </w:r>
      <w:r w:rsidR="0070008E">
        <w:t>. [RR]</w:t>
      </w:r>
    </w:p>
    <w:p w:rsidR="00861E7E" w:rsidRDefault="00861E7E" w:rsidP="00861E7E">
      <w:pPr>
        <w:ind w:firstLine="0"/>
      </w:pPr>
      <w:r>
        <w:t>Class Members:</w:t>
      </w:r>
    </w:p>
    <w:p w:rsidR="00BB7D53" w:rsidRDefault="00BB7D53" w:rsidP="00861E7E">
      <w:pPr>
        <w:ind w:firstLine="0"/>
      </w:pPr>
      <w:r>
        <w:tab/>
        <w:t>None</w:t>
      </w:r>
    </w:p>
    <w:p w:rsidR="00861E7E" w:rsidRDefault="00861E7E" w:rsidP="00861E7E">
      <w:pPr>
        <w:ind w:firstLine="0"/>
      </w:pPr>
    </w:p>
    <w:p w:rsidR="00861E7E" w:rsidRDefault="00861E7E" w:rsidP="00861E7E">
      <w:pPr>
        <w:pStyle w:val="AppendixHeading3"/>
      </w:pPr>
      <w:bookmarkStart w:id="136" w:name="_Toc352958943"/>
      <w:r>
        <w:t>Class Methods</w:t>
      </w:r>
      <w:bookmarkEnd w:id="136"/>
    </w:p>
    <w:p w:rsidR="00861E7E" w:rsidRDefault="00BB7D53" w:rsidP="00BB7D53">
      <w:pPr>
        <w:ind w:left="720" w:firstLine="0"/>
      </w:pPr>
      <w:r>
        <w:t xml:space="preserve">fetchUserListing( $user_programID, $user_type ): </w:t>
      </w:r>
      <w:r w:rsidR="00B34C7E">
        <w:t xml:space="preserve">Public, </w:t>
      </w:r>
      <w:r w:rsidR="00097A71">
        <w:t>f</w:t>
      </w:r>
      <w:r>
        <w:t>etches all users or only users in the</w:t>
      </w:r>
      <w:r w:rsidR="00210BF2">
        <w:t xml:space="preserve"> program depending on user type into JSON encoding.</w:t>
      </w:r>
    </w:p>
    <w:p w:rsidR="00BB7D53" w:rsidRDefault="00BB7D53" w:rsidP="00BB7D53">
      <w:pPr>
        <w:ind w:left="720" w:firstLine="0"/>
      </w:pPr>
      <w:r>
        <w:t>fetchProgramListing():</w:t>
      </w:r>
      <w:r w:rsidR="00B34C7E">
        <w:t xml:space="preserve">Public, </w:t>
      </w:r>
      <w:r w:rsidR="00097A71">
        <w:t>f</w:t>
      </w:r>
      <w:r>
        <w:t>etches all programs</w:t>
      </w:r>
      <w:r w:rsidR="00210BF2">
        <w:t xml:space="preserve"> into JSON encoding</w:t>
      </w:r>
      <w:r>
        <w:t>.</w:t>
      </w:r>
    </w:p>
    <w:p w:rsidR="00BB7D53" w:rsidRDefault="00BB7D53" w:rsidP="00BB7D53">
      <w:pPr>
        <w:ind w:left="720" w:firstLine="0"/>
      </w:pPr>
      <w:r>
        <w:t xml:space="preserve">fetchProgramLocations( $user_programID ): </w:t>
      </w:r>
      <w:r w:rsidR="00B34C7E">
        <w:t xml:space="preserve">Public, </w:t>
      </w:r>
      <w:r w:rsidR="00097A71">
        <w:t>f</w:t>
      </w:r>
      <w:r>
        <w:t>etches locations for the given program</w:t>
      </w:r>
      <w:r w:rsidR="00210BF2">
        <w:t xml:space="preserve"> into </w:t>
      </w:r>
      <w:r w:rsidR="00EB2656">
        <w:t>a JSON object</w:t>
      </w:r>
      <w:r>
        <w:t>.</w:t>
      </w:r>
    </w:p>
    <w:p w:rsidR="00EB2656" w:rsidRDefault="00BB7D53" w:rsidP="00EB2656">
      <w:pPr>
        <w:ind w:left="720" w:firstLine="0"/>
      </w:pPr>
      <w:r>
        <w:t xml:space="preserve">fetchProgramSchools( $user_programID ): </w:t>
      </w:r>
      <w:r w:rsidR="00B34C7E">
        <w:t xml:space="preserve">Public, </w:t>
      </w:r>
      <w:r w:rsidR="00097A71">
        <w:t>f</w:t>
      </w:r>
      <w:r>
        <w:t>etches schools for the given program</w:t>
      </w:r>
      <w:r w:rsidR="00210BF2">
        <w:t xml:space="preserve"> </w:t>
      </w:r>
      <w:r w:rsidR="00EB2656">
        <w:t>into a JSON object.</w:t>
      </w:r>
    </w:p>
    <w:p w:rsidR="00EB2656" w:rsidRDefault="00BB7D53" w:rsidP="00EB2656">
      <w:pPr>
        <w:ind w:left="720" w:firstLine="0"/>
      </w:pPr>
      <w:r>
        <w:t xml:space="preserve">fetchProgramStatutes( $user_programID ): </w:t>
      </w:r>
      <w:r w:rsidR="00B34C7E">
        <w:t xml:space="preserve">Public, </w:t>
      </w:r>
      <w:r w:rsidR="00097A71">
        <w:t>f</w:t>
      </w:r>
      <w:r>
        <w:t>etches statutes for the given program</w:t>
      </w:r>
      <w:r w:rsidR="00210BF2">
        <w:t xml:space="preserve"> </w:t>
      </w:r>
      <w:r w:rsidR="00EB2656">
        <w:t>into a JSON object.</w:t>
      </w:r>
    </w:p>
    <w:p w:rsidR="00EF26F2" w:rsidRDefault="00EF26F2" w:rsidP="00EB2656">
      <w:pPr>
        <w:ind w:left="720" w:firstLine="0"/>
      </w:pPr>
      <w:r>
        <w:t>fetchProgramSentences( $user_programID ): Public, fetches sentence for the given program into a JSON object.</w:t>
      </w:r>
    </w:p>
    <w:p w:rsidR="00BB7D53" w:rsidRDefault="00BB7D53" w:rsidP="00BB7D53">
      <w:pPr>
        <w:ind w:left="720" w:firstLine="0"/>
      </w:pPr>
      <w:r>
        <w:t xml:space="preserve">fetchProgramDropdown( $id ): </w:t>
      </w:r>
      <w:r w:rsidR="00B34C7E">
        <w:t xml:space="preserve">Public, </w:t>
      </w:r>
      <w:r w:rsidR="00097A71">
        <w:t>g</w:t>
      </w:r>
      <w:r>
        <w:t xml:space="preserve">enerates a dropdown list of programs that are active, </w:t>
      </w:r>
      <w:r w:rsidR="00591190">
        <w:t>marks a program as selected depending on $id.</w:t>
      </w:r>
    </w:p>
    <w:p w:rsidR="00591190" w:rsidRDefault="00591190" w:rsidP="00EB2656">
      <w:pPr>
        <w:ind w:left="720" w:firstLine="0"/>
      </w:pPr>
      <w:r>
        <w:lastRenderedPageBreak/>
        <w:t xml:space="preserve">fetchUserTypeDropdown( $id, $utype ): </w:t>
      </w:r>
      <w:r w:rsidR="00B34C7E">
        <w:t xml:space="preserve">Public, </w:t>
      </w:r>
      <w:r w:rsidR="00097A71">
        <w:t>f</w:t>
      </w:r>
      <w:r w:rsidR="00210BF2">
        <w:t xml:space="preserve">etches the possible user types </w:t>
      </w:r>
      <w:r w:rsidR="00097A71">
        <w:t xml:space="preserve">that a user could be assigned </w:t>
      </w:r>
      <w:r w:rsidR="00EB2656">
        <w:t>into a JSON object</w:t>
      </w:r>
      <w:r w:rsidR="00210BF2">
        <w:t>.</w:t>
      </w:r>
    </w:p>
    <w:p w:rsidR="00210BF2" w:rsidRDefault="00210BF2" w:rsidP="00BB7D53">
      <w:pPr>
        <w:ind w:left="720" w:firstLine="0"/>
      </w:pPr>
      <w:r>
        <w:t xml:space="preserve">fetchTimezoneDropdown( $id ): </w:t>
      </w:r>
      <w:r w:rsidR="00B34C7E">
        <w:t xml:space="preserve">Public, </w:t>
      </w:r>
      <w:r w:rsidR="00851E28">
        <w:t>g</w:t>
      </w:r>
      <w:r>
        <w:t>enerates a dropdown list of possible timezones.</w:t>
      </w:r>
    </w:p>
    <w:p w:rsidR="00EB2656" w:rsidRDefault="00210BF2" w:rsidP="00EB2656">
      <w:pPr>
        <w:ind w:left="720" w:firstLine="0"/>
      </w:pPr>
      <w:r>
        <w:t xml:space="preserve">fetchCourtListing( $user_programID ): </w:t>
      </w:r>
      <w:r w:rsidR="00B34C7E">
        <w:t xml:space="preserve">Public, </w:t>
      </w:r>
      <w:r w:rsidR="00851E28">
        <w:t>f</w:t>
      </w:r>
      <w:r>
        <w:t xml:space="preserve">etches all courts for the given program </w:t>
      </w:r>
      <w:r w:rsidR="00EB2656">
        <w:t>into a JSON object.</w:t>
      </w:r>
    </w:p>
    <w:p w:rsidR="00EB2656" w:rsidRDefault="00210BF2" w:rsidP="00EB2656">
      <w:pPr>
        <w:ind w:left="720" w:firstLine="0"/>
      </w:pPr>
      <w:r>
        <w:t xml:space="preserve">fetchCourtLocation( $user_programID ): </w:t>
      </w:r>
      <w:r w:rsidR="00B34C7E">
        <w:t xml:space="preserve">Public, </w:t>
      </w:r>
      <w:r w:rsidR="00851E28">
        <w:t>f</w:t>
      </w:r>
      <w:r>
        <w:t xml:space="preserve">etches court locations for the given program </w:t>
      </w:r>
      <w:r w:rsidR="00EB2656">
        <w:t>into a JSON object.</w:t>
      </w:r>
    </w:p>
    <w:p w:rsidR="00851E28" w:rsidRDefault="00851E28" w:rsidP="00EB2656">
      <w:pPr>
        <w:ind w:left="720" w:firstLine="0"/>
      </w:pPr>
      <w:r>
        <w:t>fetchCourtJuryPool( $user_programID ): Public, fetches possible jury pool members for the given program into a JSON object.</w:t>
      </w:r>
    </w:p>
    <w:p w:rsidR="00EF26F2" w:rsidRDefault="00EF26F2" w:rsidP="00EB2656">
      <w:pPr>
        <w:ind w:left="720" w:firstLine="0"/>
      </w:pPr>
      <w:r>
        <w:t>checkJuror</w:t>
      </w:r>
      <w:r w:rsidR="004B0911">
        <w:t>( $courtID, $jurorID, $type ): Public, checks a juror to see if they are available for the court listing or not.</w:t>
      </w:r>
    </w:p>
    <w:p w:rsidR="00210BF2" w:rsidRDefault="00210BF2" w:rsidP="00EB2656">
      <w:pPr>
        <w:ind w:left="720" w:firstLine="0"/>
      </w:pPr>
      <w:r>
        <w:t xml:space="preserve">fetchDefendantListing( $user_programID ): </w:t>
      </w:r>
      <w:r w:rsidR="00B34C7E">
        <w:t xml:space="preserve">Public, </w:t>
      </w:r>
      <w:r w:rsidR="00851E28">
        <w:t>f</w:t>
      </w:r>
      <w:r>
        <w:t xml:space="preserve">etches </w:t>
      </w:r>
      <w:r w:rsidR="003477D6">
        <w:t xml:space="preserve">defendants </w:t>
      </w:r>
      <w:r w:rsidR="00CF6214">
        <w:t xml:space="preserve">for the given program </w:t>
      </w:r>
      <w:r w:rsidR="003477D6">
        <w:t xml:space="preserve">who are still going through the Teen Court program </w:t>
      </w:r>
      <w:r w:rsidR="00EB2656">
        <w:t>into a JSON object.</w:t>
      </w:r>
    </w:p>
    <w:p w:rsidR="003477D6" w:rsidRDefault="00CF6214" w:rsidP="00EB2656">
      <w:pPr>
        <w:ind w:left="720" w:firstLine="0"/>
      </w:pPr>
      <w:r>
        <w:t xml:space="preserve">fetchVolunteerListing( $user_programID ): </w:t>
      </w:r>
      <w:r w:rsidR="00B34C7E">
        <w:t xml:space="preserve">Public, </w:t>
      </w:r>
      <w:r w:rsidR="00851E28">
        <w:t>f</w:t>
      </w:r>
      <w:r>
        <w:t xml:space="preserve">etches active volunteers for the given program </w:t>
      </w:r>
      <w:r w:rsidR="00EB2656">
        <w:t>into a JSON object.</w:t>
      </w:r>
    </w:p>
    <w:p w:rsidR="00EB2656" w:rsidRDefault="00EB2656" w:rsidP="00EB2656">
      <w:pPr>
        <w:ind w:left="720" w:firstLine="0"/>
      </w:pPr>
      <w:r>
        <w:t>fetchWorkshopListing</w:t>
      </w:r>
      <w:r w:rsidR="00CF6214">
        <w:t xml:space="preserve">( $user_programID ): </w:t>
      </w:r>
      <w:r w:rsidR="00B34C7E">
        <w:t xml:space="preserve">Public, </w:t>
      </w:r>
      <w:r w:rsidR="00851E28">
        <w:t>f</w:t>
      </w:r>
      <w:r w:rsidR="00CF6214">
        <w:t xml:space="preserve">etches workshops for the given program </w:t>
      </w:r>
      <w:r>
        <w:t>into a JSON object.</w:t>
      </w:r>
    </w:p>
    <w:p w:rsidR="00CF6214" w:rsidRDefault="00EB2656" w:rsidP="00BB7D53">
      <w:pPr>
        <w:ind w:left="720" w:firstLine="0"/>
      </w:pPr>
      <w:r>
        <w:t xml:space="preserve">fetchWorkshopDefendantsListing( $user_programID ): </w:t>
      </w:r>
      <w:r w:rsidR="00B34C7E">
        <w:t xml:space="preserve">Public, </w:t>
      </w:r>
      <w:r w:rsidR="00851E28">
        <w:t>f</w:t>
      </w:r>
      <w:r>
        <w:t>etches defendants from the given program to be workshop participants into a JSON object.</w:t>
      </w:r>
    </w:p>
    <w:p w:rsidR="00EB2656" w:rsidRDefault="00EB2656" w:rsidP="00BB7D53">
      <w:pPr>
        <w:ind w:left="720" w:firstLine="0"/>
      </w:pPr>
      <w:r>
        <w:t xml:space="preserve">fetchWorkshopLocation( $user_programID ): </w:t>
      </w:r>
      <w:r w:rsidR="00B34C7E">
        <w:t xml:space="preserve">Public, </w:t>
      </w:r>
      <w:r w:rsidR="00851E28">
        <w:t>f</w:t>
      </w:r>
      <w:r>
        <w:t>etches workshop locations for the given program into a JSON object.</w:t>
      </w:r>
    </w:p>
    <w:p w:rsidR="00EB2656" w:rsidRDefault="00EB2656" w:rsidP="00BB7D53">
      <w:pPr>
        <w:ind w:left="720" w:firstLine="0"/>
      </w:pPr>
      <w:r>
        <w:t xml:space="preserve">fetchProgramCommonLocation( $user_programID ): </w:t>
      </w:r>
      <w:r w:rsidR="00B34C7E">
        <w:t xml:space="preserve">Public, </w:t>
      </w:r>
      <w:r w:rsidR="00851E28">
        <w:t>f</w:t>
      </w:r>
      <w:r>
        <w:t>etches common places for the given program into a JSON object.</w:t>
      </w:r>
    </w:p>
    <w:p w:rsidR="00861E7E" w:rsidRDefault="00861E7E" w:rsidP="00861E7E">
      <w:pPr>
        <w:pStyle w:val="AppendixHeading2"/>
      </w:pPr>
      <w:bookmarkStart w:id="137" w:name="_Toc352958944"/>
      <w:r>
        <w:t>Class</w:t>
      </w:r>
      <w:r w:rsidR="00F632C7">
        <w:t xml:space="preserve"> Defendant</w:t>
      </w:r>
      <w:bookmarkEnd w:id="137"/>
    </w:p>
    <w:p w:rsidR="00861E7E" w:rsidRDefault="00861E7E" w:rsidP="00861E7E">
      <w:pPr>
        <w:ind w:firstLine="0"/>
      </w:pPr>
      <w:r>
        <w:t>Description:</w:t>
      </w:r>
      <w:r w:rsidR="005467F7">
        <w:t xml:space="preserve"> The defendant class is used to handle and protect information about defendants within the Teen Court program.</w:t>
      </w:r>
    </w:p>
    <w:p w:rsidR="00861E7E" w:rsidRDefault="00861E7E" w:rsidP="00861E7E">
      <w:pPr>
        <w:ind w:firstLine="0"/>
      </w:pPr>
      <w:r>
        <w:t>Class Members:</w:t>
      </w:r>
    </w:p>
    <w:p w:rsidR="00861E7E" w:rsidRDefault="005467F7" w:rsidP="00861E7E">
      <w:pPr>
        <w:ind w:firstLine="0"/>
      </w:pPr>
      <w:r>
        <w:tab/>
        <w:t>defendantID: Private, unique identifier for the defendant.</w:t>
      </w:r>
    </w:p>
    <w:p w:rsidR="005467F7" w:rsidRDefault="005467F7" w:rsidP="00861E7E">
      <w:pPr>
        <w:ind w:firstLine="0"/>
      </w:pPr>
      <w:r>
        <w:tab/>
        <w:t>programID: Private, unique identifier for the program.</w:t>
      </w:r>
    </w:p>
    <w:p w:rsidR="005467F7" w:rsidRDefault="005467F7" w:rsidP="00861E7E">
      <w:pPr>
        <w:ind w:firstLine="0"/>
      </w:pPr>
      <w:r>
        <w:tab/>
        <w:t>firstName: Private, defendant’s first name.</w:t>
      </w:r>
    </w:p>
    <w:p w:rsidR="005467F7" w:rsidRDefault="005467F7" w:rsidP="00861E7E">
      <w:pPr>
        <w:ind w:firstLine="0"/>
      </w:pPr>
      <w:r>
        <w:tab/>
        <w:t>lastName: Private, defendant’s last name.</w:t>
      </w:r>
    </w:p>
    <w:p w:rsidR="005467F7" w:rsidRDefault="005467F7" w:rsidP="00861E7E">
      <w:pPr>
        <w:ind w:firstLine="0"/>
      </w:pPr>
      <w:r>
        <w:tab/>
        <w:t>middleName: Private, defendant’s middle name.</w:t>
      </w:r>
    </w:p>
    <w:p w:rsidR="005467F7" w:rsidRDefault="005467F7" w:rsidP="00861E7E">
      <w:pPr>
        <w:ind w:firstLine="0"/>
      </w:pPr>
      <w:r>
        <w:tab/>
        <w:t>phoneNumber: Private, defendant’s phone number.</w:t>
      </w:r>
    </w:p>
    <w:p w:rsidR="005467F7" w:rsidRDefault="005467F7" w:rsidP="00861E7E">
      <w:pPr>
        <w:ind w:firstLine="0"/>
      </w:pPr>
      <w:r>
        <w:tab/>
        <w:t>dateOfBirth: Private, defendant’s date of birth.</w:t>
      </w:r>
    </w:p>
    <w:p w:rsidR="005467F7" w:rsidRDefault="005467F7" w:rsidP="00861E7E">
      <w:pPr>
        <w:ind w:firstLine="0"/>
      </w:pPr>
      <w:r>
        <w:tab/>
        <w:t>courtCaseNumber: Private, court case defendant is assigned to.</w:t>
      </w:r>
    </w:p>
    <w:p w:rsidR="005467F7" w:rsidRDefault="005467F7" w:rsidP="00861E7E">
      <w:pPr>
        <w:ind w:firstLine="0"/>
      </w:pPr>
      <w:r>
        <w:tab/>
      </w:r>
      <w:r w:rsidR="001457AD">
        <w:t>agencyNumber:</w:t>
      </w:r>
      <w:r>
        <w:t xml:space="preserve"> Private, </w:t>
      </w:r>
      <w:r w:rsidR="001457AD">
        <w:t>agency defendant is assigned to.</w:t>
      </w:r>
    </w:p>
    <w:p w:rsidR="001457AD" w:rsidRDefault="001457AD" w:rsidP="00861E7E">
      <w:pPr>
        <w:ind w:firstLine="0"/>
      </w:pPr>
      <w:r>
        <w:tab/>
        <w:t>expungeDate: Private, date defendant was expunged from Teen Court program.</w:t>
      </w:r>
    </w:p>
    <w:p w:rsidR="001457AD" w:rsidRDefault="001457AD" w:rsidP="00861E7E">
      <w:pPr>
        <w:ind w:firstLine="0"/>
      </w:pPr>
      <w:r>
        <w:tab/>
        <w:t>closeDate: Private, date defendant’s trial was closed.</w:t>
      </w:r>
    </w:p>
    <w:p w:rsidR="001457AD" w:rsidRDefault="001457AD" w:rsidP="00861E7E">
      <w:pPr>
        <w:ind w:firstLine="0"/>
      </w:pPr>
      <w:r>
        <w:tab/>
        <w:t>pID: Public, unique identifier for physical city, state, and zip.</w:t>
      </w:r>
    </w:p>
    <w:p w:rsidR="001457AD" w:rsidRDefault="001457AD" w:rsidP="00861E7E">
      <w:pPr>
        <w:ind w:firstLine="0"/>
      </w:pPr>
      <w:r>
        <w:lastRenderedPageBreak/>
        <w:tab/>
        <w:t>pAddress: Public, address defendant lives at.</w:t>
      </w:r>
    </w:p>
    <w:p w:rsidR="001457AD" w:rsidRDefault="001457AD" w:rsidP="00861E7E">
      <w:pPr>
        <w:ind w:firstLine="0"/>
      </w:pPr>
      <w:r>
        <w:tab/>
        <w:t>pCity: Public, city defendant lives in, brought in through pID.</w:t>
      </w:r>
    </w:p>
    <w:p w:rsidR="001457AD" w:rsidRDefault="001457AD" w:rsidP="00861E7E">
      <w:pPr>
        <w:ind w:firstLine="0"/>
      </w:pPr>
      <w:r>
        <w:tab/>
        <w:t>pState: Public, state defendant lives in, brought in through pID.</w:t>
      </w:r>
    </w:p>
    <w:p w:rsidR="001457AD" w:rsidRDefault="001457AD" w:rsidP="00861E7E">
      <w:pPr>
        <w:ind w:firstLine="0"/>
      </w:pPr>
      <w:r>
        <w:tab/>
        <w:t>pZip: Public, zip code defendant lives in, brought in through pID.</w:t>
      </w:r>
    </w:p>
    <w:p w:rsidR="001457AD" w:rsidRDefault="001457AD" w:rsidP="00861E7E">
      <w:pPr>
        <w:ind w:firstLine="0"/>
      </w:pPr>
      <w:r>
        <w:tab/>
        <w:t>mID: Public, unique identifier for mailing city, state, and zip.</w:t>
      </w:r>
    </w:p>
    <w:p w:rsidR="001457AD" w:rsidRDefault="001457AD" w:rsidP="00861E7E">
      <w:pPr>
        <w:ind w:firstLine="0"/>
      </w:pPr>
      <w:r>
        <w:tab/>
        <w:t>mAddress: Public, address defendant’s mail goes to.</w:t>
      </w:r>
    </w:p>
    <w:p w:rsidR="001457AD" w:rsidRDefault="001457AD" w:rsidP="00861E7E">
      <w:pPr>
        <w:ind w:firstLine="0"/>
      </w:pPr>
      <w:r>
        <w:tab/>
        <w:t>mCity: Public, city defendant’s mail goes to, brought in through mID.</w:t>
      </w:r>
    </w:p>
    <w:p w:rsidR="001457AD" w:rsidRDefault="001457AD" w:rsidP="00861E7E">
      <w:pPr>
        <w:ind w:firstLine="0"/>
      </w:pPr>
      <w:r>
        <w:tab/>
        <w:t>mState: Public, state defendant’s mail goes to, brought in through mID.</w:t>
      </w:r>
    </w:p>
    <w:p w:rsidR="001457AD" w:rsidRDefault="001457AD" w:rsidP="00861E7E">
      <w:pPr>
        <w:ind w:firstLine="0"/>
      </w:pPr>
      <w:r>
        <w:tab/>
        <w:t>mZip: Public, zip code defendant’s mail goes to, brought in through mID.</w:t>
      </w:r>
    </w:p>
    <w:p w:rsidR="001457AD" w:rsidRDefault="001457AD" w:rsidP="00861E7E">
      <w:pPr>
        <w:ind w:firstLine="0"/>
      </w:pPr>
      <w:r>
        <w:tab/>
        <w:t>schoolID: Public, unique identifier for defendant’s school.</w:t>
      </w:r>
    </w:p>
    <w:p w:rsidR="001457AD" w:rsidRDefault="001457AD" w:rsidP="00861E7E">
      <w:pPr>
        <w:ind w:firstLine="0"/>
      </w:pPr>
      <w:r>
        <w:tab/>
        <w:t>schoolContactName: Public, staff member to contact at school.</w:t>
      </w:r>
    </w:p>
    <w:p w:rsidR="001457AD" w:rsidRDefault="001457AD" w:rsidP="00861E7E">
      <w:pPr>
        <w:ind w:firstLine="0"/>
      </w:pPr>
      <w:r>
        <w:tab/>
        <w:t>schoolContactPhone: Public, staff member’s phone.</w:t>
      </w:r>
    </w:p>
    <w:p w:rsidR="001457AD" w:rsidRDefault="001457AD" w:rsidP="00861E7E">
      <w:pPr>
        <w:ind w:firstLine="0"/>
      </w:pPr>
      <w:r>
        <w:tab/>
        <w:t xml:space="preserve">schoolGrade: </w:t>
      </w:r>
      <w:r w:rsidR="00F238F0">
        <w:t>Public, d</w:t>
      </w:r>
      <w:r>
        <w:t>efendant’s grade level.</w:t>
      </w:r>
    </w:p>
    <w:p w:rsidR="001457AD" w:rsidRDefault="001457AD" w:rsidP="00861E7E">
      <w:pPr>
        <w:ind w:firstLine="0"/>
      </w:pPr>
      <w:r>
        <w:tab/>
        <w:t xml:space="preserve">height: </w:t>
      </w:r>
      <w:r w:rsidR="00F238F0">
        <w:t>Public, d</w:t>
      </w:r>
      <w:r>
        <w:t>efendant’s height.</w:t>
      </w:r>
    </w:p>
    <w:p w:rsidR="001457AD" w:rsidRDefault="001457AD" w:rsidP="00861E7E">
      <w:pPr>
        <w:ind w:firstLine="0"/>
      </w:pPr>
      <w:r>
        <w:tab/>
        <w:t xml:space="preserve">weight: </w:t>
      </w:r>
      <w:r w:rsidR="00F238F0">
        <w:t>Public, d</w:t>
      </w:r>
      <w:r>
        <w:t>efendant’s weight.</w:t>
      </w:r>
    </w:p>
    <w:p w:rsidR="001457AD" w:rsidRDefault="001457AD" w:rsidP="00861E7E">
      <w:pPr>
        <w:ind w:firstLine="0"/>
      </w:pPr>
      <w:r>
        <w:tab/>
        <w:t xml:space="preserve">eyecolor: </w:t>
      </w:r>
      <w:r w:rsidR="00F238F0">
        <w:t>Public, d</w:t>
      </w:r>
      <w:r>
        <w:t>efendant’s eye color.</w:t>
      </w:r>
    </w:p>
    <w:p w:rsidR="001457AD" w:rsidRDefault="001457AD" w:rsidP="00861E7E">
      <w:pPr>
        <w:ind w:firstLine="0"/>
      </w:pPr>
      <w:r>
        <w:tab/>
        <w:t xml:space="preserve">haircolor: </w:t>
      </w:r>
      <w:r w:rsidR="00F238F0">
        <w:t>Public, d</w:t>
      </w:r>
      <w:r>
        <w:t>efendant’s hair color.</w:t>
      </w:r>
    </w:p>
    <w:p w:rsidR="001457AD" w:rsidRDefault="001457AD" w:rsidP="00861E7E">
      <w:pPr>
        <w:ind w:firstLine="0"/>
      </w:pPr>
      <w:r>
        <w:tab/>
        <w:t xml:space="preserve">sex: </w:t>
      </w:r>
      <w:r w:rsidR="00F238F0">
        <w:t>Public, d</w:t>
      </w:r>
      <w:r>
        <w:t>efendant’s gender.</w:t>
      </w:r>
    </w:p>
    <w:p w:rsidR="001457AD" w:rsidRDefault="001457AD" w:rsidP="00861E7E">
      <w:pPr>
        <w:ind w:firstLine="0"/>
      </w:pPr>
      <w:r>
        <w:tab/>
        <w:t xml:space="preserve">ethnicity: </w:t>
      </w:r>
      <w:r w:rsidR="00F238F0">
        <w:t>Public, d</w:t>
      </w:r>
      <w:r>
        <w:t>efendant’s ethnicity.</w:t>
      </w:r>
    </w:p>
    <w:p w:rsidR="001457AD" w:rsidRDefault="001457AD" w:rsidP="00861E7E">
      <w:pPr>
        <w:ind w:firstLine="0"/>
      </w:pPr>
      <w:r>
        <w:tab/>
        <w:t xml:space="preserve">licenseNum: </w:t>
      </w:r>
      <w:r w:rsidR="00F238F0">
        <w:t>Public, defendant’s driver’s license number.</w:t>
      </w:r>
    </w:p>
    <w:p w:rsidR="00F238F0" w:rsidRDefault="00F238F0" w:rsidP="00861E7E">
      <w:pPr>
        <w:ind w:firstLine="0"/>
      </w:pPr>
      <w:r>
        <w:tab/>
        <w:t>licenseState: Public, state that issued defendant’s driver’s license.</w:t>
      </w:r>
    </w:p>
    <w:p w:rsidR="00F238F0" w:rsidRDefault="00F238F0" w:rsidP="00861E7E">
      <w:pPr>
        <w:ind w:firstLine="0"/>
      </w:pPr>
      <w:r>
        <w:tab/>
        <w:t>notes: Public, notes about the defendant.</w:t>
      </w:r>
    </w:p>
    <w:p w:rsidR="00F238F0" w:rsidRDefault="00F238F0" w:rsidP="00861E7E">
      <w:pPr>
        <w:ind w:firstLine="0"/>
      </w:pPr>
      <w:r>
        <w:tab/>
        <w:t>intake: Public, date and time for intake interview.</w:t>
      </w:r>
    </w:p>
    <w:p w:rsidR="00F238F0" w:rsidRDefault="00F238F0" w:rsidP="00861E7E">
      <w:pPr>
        <w:ind w:firstLine="0"/>
      </w:pPr>
      <w:r>
        <w:tab/>
        <w:t>reschedule: Public, date and time for rescheduled interview.</w:t>
      </w:r>
    </w:p>
    <w:p w:rsidR="00F238F0" w:rsidRDefault="00F238F0" w:rsidP="00861E7E">
      <w:pPr>
        <w:ind w:firstLine="0"/>
      </w:pPr>
      <w:r>
        <w:tab/>
        <w:t>interviewer: Public, unique identifier for person interviewing defendant.</w:t>
      </w:r>
    </w:p>
    <w:p w:rsidR="00F238F0" w:rsidRDefault="00F238F0" w:rsidP="00861E7E">
      <w:pPr>
        <w:ind w:firstLine="0"/>
      </w:pPr>
      <w:r>
        <w:tab/>
        <w:t xml:space="preserve">referred: Public, </w:t>
      </w:r>
      <w:r w:rsidR="009C349E">
        <w:t>date and time defendant was referred to juvenile system.</w:t>
      </w:r>
    </w:p>
    <w:p w:rsidR="009C349E" w:rsidRDefault="009C349E" w:rsidP="00861E7E">
      <w:pPr>
        <w:ind w:firstLine="0"/>
      </w:pPr>
      <w:r>
        <w:tab/>
        <w:t>dismissed; Public, date and time defendant was dismissed from Teen Court.</w:t>
      </w:r>
    </w:p>
    <w:p w:rsidR="009C349E" w:rsidRDefault="009C349E" w:rsidP="00861E7E">
      <w:pPr>
        <w:ind w:firstLine="0"/>
      </w:pPr>
      <w:r>
        <w:tab/>
        <w:t>added: Public, date and time defendant was added to program.</w:t>
      </w:r>
    </w:p>
    <w:p w:rsidR="00861E7E" w:rsidRDefault="00861E7E" w:rsidP="00861E7E">
      <w:pPr>
        <w:pStyle w:val="AppendixHeading3"/>
      </w:pPr>
      <w:bookmarkStart w:id="138" w:name="_Toc352958945"/>
      <w:r>
        <w:t>Class Methods</w:t>
      </w:r>
      <w:bookmarkEnd w:id="138"/>
    </w:p>
    <w:p w:rsidR="00861E7E" w:rsidRDefault="009C349E" w:rsidP="009C349E">
      <w:pPr>
        <w:ind w:left="720" w:firstLine="0"/>
      </w:pPr>
      <w:r>
        <w:t>__construct(): Public, create empty defendant object.</w:t>
      </w:r>
    </w:p>
    <w:p w:rsidR="009C349E" w:rsidRDefault="009C349E" w:rsidP="009C349E">
      <w:pPr>
        <w:ind w:left="720" w:firstLine="0"/>
      </w:pPr>
      <w:r>
        <w:t xml:space="preserve">getFromID( $id ): Public, </w:t>
      </w:r>
      <w:r w:rsidRPr="009C349E">
        <w:t>gets defendant information from a defendant id</w:t>
      </w:r>
      <w:r>
        <w:t>.</w:t>
      </w:r>
    </w:p>
    <w:p w:rsidR="009C349E" w:rsidRDefault="009C349E" w:rsidP="009C349E">
      <w:pPr>
        <w:ind w:left="720" w:firstLine="0"/>
      </w:pPr>
      <w:r>
        <w:t xml:space="preserve">updateDefendant(): Public, </w:t>
      </w:r>
      <w:r w:rsidRPr="009C349E">
        <w:t>adds the defendant if userid is 0, otherwise updates the defendant record</w:t>
      </w:r>
      <w:r>
        <w:t>.</w:t>
      </w:r>
    </w:p>
    <w:p w:rsidR="009C349E" w:rsidRDefault="009C349E" w:rsidP="009C349E">
      <w:pPr>
        <w:ind w:left="720" w:firstLine="0"/>
      </w:pPr>
      <w:r>
        <w:t>updatePersonal(): Public, updates the defendant's personal information. This is done after initially adding a defendant to the database or when editing one.</w:t>
      </w:r>
    </w:p>
    <w:p w:rsidR="009C349E" w:rsidRDefault="009C349E" w:rsidP="009C349E">
      <w:pPr>
        <w:ind w:left="720" w:firstLine="0"/>
      </w:pPr>
      <w:r>
        <w:t>updateIntake()</w:t>
      </w:r>
      <w:r w:rsidR="0061384E">
        <w:t>:</w:t>
      </w:r>
      <w:r>
        <w:t xml:space="preserve"> Public, </w:t>
      </w:r>
      <w:r w:rsidR="0061384E">
        <w:t>updates the defendant’s intake information. This is done after initially adding a defendant to the database.</w:t>
      </w:r>
    </w:p>
    <w:p w:rsidR="0061384E" w:rsidRDefault="0061384E" w:rsidP="009C349E">
      <w:pPr>
        <w:ind w:left="720" w:firstLine="0"/>
      </w:pPr>
      <w:r>
        <w:lastRenderedPageBreak/>
        <w:t>getGuardianList(): Public, returns an array of guardianIDs for the defendant.</w:t>
      </w:r>
    </w:p>
    <w:p w:rsidR="0061384E" w:rsidRDefault="0061384E" w:rsidP="009C349E">
      <w:pPr>
        <w:ind w:left="720" w:firstLine="0"/>
      </w:pPr>
      <w:r>
        <w:t>totalGuardians(): Public, returns a count of guardians for the defendant.</w:t>
      </w:r>
    </w:p>
    <w:p w:rsidR="0061384E" w:rsidRDefault="0061384E" w:rsidP="009C349E">
      <w:pPr>
        <w:ind w:left="720" w:firstLine="0"/>
      </w:pPr>
      <w:r>
        <w:t>checkWorkshop(): Public, returns if the defendant is in a workshop and if they have completed it.</w:t>
      </w:r>
    </w:p>
    <w:p w:rsidR="004B0911" w:rsidRDefault="004B0911" w:rsidP="009C349E">
      <w:pPr>
        <w:ind w:left="720" w:firstLine="0"/>
      </w:pPr>
      <w:r>
        <w:t>checkCourt(): Public, returns if the defendant has been assigned to a court and if they have completed it.</w:t>
      </w:r>
    </w:p>
    <w:p w:rsidR="004B0911" w:rsidRDefault="004B0911" w:rsidP="009C349E">
      <w:pPr>
        <w:ind w:left="720" w:firstLine="0"/>
      </w:pPr>
      <w:r>
        <w:t>checkJury(): Public, returns if the defendant has been assigned to any courts as a jury member and hours assigned so far.</w:t>
      </w:r>
    </w:p>
    <w:p w:rsidR="004B0911" w:rsidRDefault="004B0911" w:rsidP="009C349E">
      <w:pPr>
        <w:ind w:left="720" w:firstLine="0"/>
      </w:pPr>
      <w:r>
        <w:t>checkSentence(): Public, returns list of sentences that have been assigned to the defendant .</w:t>
      </w:r>
    </w:p>
    <w:p w:rsidR="004B0911" w:rsidRDefault="004B0911" w:rsidP="009C349E">
      <w:pPr>
        <w:ind w:left="720" w:firstLine="0"/>
      </w:pPr>
      <w:r>
        <w:t>updateNotes(): Public, updates defendant notes.</w:t>
      </w:r>
    </w:p>
    <w:p w:rsidR="0061384E" w:rsidRDefault="0061384E" w:rsidP="009C349E">
      <w:pPr>
        <w:ind w:left="720" w:firstLine="0"/>
      </w:pPr>
      <w:r>
        <w:t>setDefendantID( $str ): Public, sets defendantID.</w:t>
      </w:r>
    </w:p>
    <w:p w:rsidR="0061384E" w:rsidRDefault="0061384E" w:rsidP="009C349E">
      <w:pPr>
        <w:ind w:left="720" w:firstLine="0"/>
      </w:pPr>
      <w:r>
        <w:t>setProgramID( $str ): Public, sets programID.</w:t>
      </w:r>
    </w:p>
    <w:p w:rsidR="0061384E" w:rsidRDefault="0061384E" w:rsidP="009C349E">
      <w:pPr>
        <w:ind w:left="720" w:firstLine="0"/>
      </w:pPr>
      <w:r>
        <w:t>setFirstName( $str ): Public, sets firstName.</w:t>
      </w:r>
    </w:p>
    <w:p w:rsidR="0061384E" w:rsidRDefault="0061384E" w:rsidP="009C349E">
      <w:pPr>
        <w:ind w:left="720" w:firstLine="0"/>
      </w:pPr>
      <w:r>
        <w:t>setLastName( $str ): Public, sets lastName.</w:t>
      </w:r>
    </w:p>
    <w:p w:rsidR="0061384E" w:rsidRDefault="0061384E" w:rsidP="009C349E">
      <w:pPr>
        <w:ind w:left="720" w:firstLine="0"/>
      </w:pPr>
      <w:r>
        <w:t>setMiddleName( $str ): Public, sets middleName.</w:t>
      </w:r>
    </w:p>
    <w:p w:rsidR="0061384E" w:rsidRDefault="0061384E" w:rsidP="009C349E">
      <w:pPr>
        <w:ind w:left="720" w:firstLine="0"/>
      </w:pPr>
      <w:r>
        <w:t>setPhoneNumber( $str ): Public, sets phoneNumber.</w:t>
      </w:r>
    </w:p>
    <w:p w:rsidR="0061384E" w:rsidRDefault="0061384E" w:rsidP="009C349E">
      <w:pPr>
        <w:ind w:left="720" w:firstLine="0"/>
      </w:pPr>
      <w:r>
        <w:t>setDateOfBirth( $str ): Public, sets dateOfBirth.</w:t>
      </w:r>
    </w:p>
    <w:p w:rsidR="0061384E" w:rsidRDefault="0061384E" w:rsidP="009C349E">
      <w:pPr>
        <w:ind w:left="720" w:firstLine="0"/>
      </w:pPr>
      <w:r>
        <w:t>setCourtCaseNumber( $str ): Public, sets courtCaseNumber.</w:t>
      </w:r>
    </w:p>
    <w:p w:rsidR="0061384E" w:rsidRDefault="0061384E" w:rsidP="009C349E">
      <w:pPr>
        <w:ind w:left="720" w:firstLine="0"/>
      </w:pPr>
      <w:r>
        <w:t>setAgencyNumber( $str ): Public, sets agencyNumber.</w:t>
      </w:r>
    </w:p>
    <w:p w:rsidR="0061384E" w:rsidRDefault="0061384E" w:rsidP="009C349E">
      <w:pPr>
        <w:ind w:left="720" w:firstLine="0"/>
      </w:pPr>
      <w:r>
        <w:t>getDefendantID(): Public, returns defendantID.</w:t>
      </w:r>
    </w:p>
    <w:p w:rsidR="0061384E" w:rsidRDefault="0061384E" w:rsidP="009C349E">
      <w:pPr>
        <w:ind w:left="720" w:firstLine="0"/>
      </w:pPr>
      <w:r>
        <w:t>getProgramID(): Public, returns programID.</w:t>
      </w:r>
    </w:p>
    <w:p w:rsidR="0061384E" w:rsidRDefault="0061384E" w:rsidP="009C349E">
      <w:pPr>
        <w:ind w:left="720" w:firstLine="0"/>
      </w:pPr>
      <w:r>
        <w:t>getFirstName(): Public, returns firstName.</w:t>
      </w:r>
    </w:p>
    <w:p w:rsidR="0061384E" w:rsidRDefault="0061384E" w:rsidP="009C349E">
      <w:pPr>
        <w:ind w:left="720" w:firstLine="0"/>
      </w:pPr>
      <w:r>
        <w:t>getLastName(): Public, returns lastName.</w:t>
      </w:r>
    </w:p>
    <w:p w:rsidR="0061384E" w:rsidRDefault="0061384E" w:rsidP="009C349E">
      <w:pPr>
        <w:ind w:left="720" w:firstLine="0"/>
      </w:pPr>
      <w:r>
        <w:t>getMiddleName(): Public, returns middleName.</w:t>
      </w:r>
    </w:p>
    <w:p w:rsidR="0061384E" w:rsidRDefault="0061384E" w:rsidP="009C349E">
      <w:pPr>
        <w:ind w:left="720" w:firstLine="0"/>
      </w:pPr>
      <w:r>
        <w:t>getPhoneNumber(): Public, returns phoneNumber.</w:t>
      </w:r>
    </w:p>
    <w:p w:rsidR="0061384E" w:rsidRDefault="0061384E" w:rsidP="009C349E">
      <w:pPr>
        <w:ind w:left="720" w:firstLine="0"/>
      </w:pPr>
      <w:r>
        <w:t>getDateOfBirth(): Public, returns dateOfBirth.</w:t>
      </w:r>
    </w:p>
    <w:p w:rsidR="0061384E" w:rsidRDefault="0061384E" w:rsidP="009C349E">
      <w:pPr>
        <w:ind w:left="720" w:firstLine="0"/>
      </w:pPr>
      <w:r>
        <w:t>getCourtCaseNumber(): Public, returns courtCaseNumber.</w:t>
      </w:r>
    </w:p>
    <w:p w:rsidR="0061384E" w:rsidRDefault="0061384E" w:rsidP="009C349E">
      <w:pPr>
        <w:ind w:left="720" w:firstLine="0"/>
      </w:pPr>
      <w:r>
        <w:t>getAgencyNumber(): Public, returns agencyNumber.</w:t>
      </w:r>
    </w:p>
    <w:p w:rsidR="0061384E" w:rsidRDefault="0061384E" w:rsidP="009C349E">
      <w:pPr>
        <w:ind w:left="720" w:firstLine="0"/>
      </w:pPr>
      <w:r>
        <w:t>getExpungeDate(): Public, returns expungeDate or N/A if expungeDate is null.</w:t>
      </w:r>
    </w:p>
    <w:p w:rsidR="0061384E" w:rsidRDefault="0061384E" w:rsidP="009C349E">
      <w:pPr>
        <w:ind w:left="720" w:firstLine="0"/>
      </w:pPr>
      <w:r>
        <w:t>getCloseDate(): Public, returns closeDate or N/A if closeDate is null.</w:t>
      </w:r>
    </w:p>
    <w:p w:rsidR="00861E7E" w:rsidRDefault="00861E7E" w:rsidP="00861E7E">
      <w:pPr>
        <w:pStyle w:val="AppendixHeading2"/>
      </w:pPr>
      <w:bookmarkStart w:id="139" w:name="_Toc352958946"/>
      <w:r>
        <w:t>Class</w:t>
      </w:r>
      <w:r w:rsidR="00F632C7">
        <w:t xml:space="preserve"> Guardian</w:t>
      </w:r>
      <w:bookmarkEnd w:id="139"/>
    </w:p>
    <w:p w:rsidR="00861E7E" w:rsidRDefault="00861E7E" w:rsidP="00861E7E">
      <w:pPr>
        <w:ind w:firstLine="0"/>
      </w:pPr>
      <w:r>
        <w:t>Description:</w:t>
      </w:r>
      <w:r w:rsidR="005467F7">
        <w:t xml:space="preserve"> The g</w:t>
      </w:r>
      <w:r w:rsidR="00EB2656">
        <w:t>uardian class is used to handle information about a defendant’s parent or guardian.</w:t>
      </w:r>
      <w:r w:rsidR="0070008E">
        <w:t xml:space="preserve"> [RR]</w:t>
      </w:r>
    </w:p>
    <w:p w:rsidR="00861E7E" w:rsidRDefault="00861E7E" w:rsidP="00861E7E">
      <w:pPr>
        <w:ind w:firstLine="0"/>
      </w:pPr>
      <w:r>
        <w:t>Class Members:</w:t>
      </w:r>
    </w:p>
    <w:p w:rsidR="00861E7E" w:rsidRDefault="00EB2656" w:rsidP="00861E7E">
      <w:pPr>
        <w:ind w:firstLine="0"/>
      </w:pPr>
      <w:r>
        <w:tab/>
        <w:t xml:space="preserve">defendantID: </w:t>
      </w:r>
      <w:r w:rsidR="00B34C7E">
        <w:t xml:space="preserve">Private, </w:t>
      </w:r>
      <w:r>
        <w:t>Unique identifier for the defendant.</w:t>
      </w:r>
    </w:p>
    <w:p w:rsidR="00EB2656" w:rsidRDefault="00EB2656" w:rsidP="00861E7E">
      <w:pPr>
        <w:ind w:firstLine="0"/>
      </w:pPr>
      <w:r>
        <w:tab/>
        <w:t xml:space="preserve">guardianID: </w:t>
      </w:r>
      <w:r w:rsidR="00B34C7E">
        <w:t xml:space="preserve">Private, </w:t>
      </w:r>
      <w:r>
        <w:t>Unique identifier for the guardian.</w:t>
      </w:r>
    </w:p>
    <w:p w:rsidR="00EB2656" w:rsidRDefault="00EB2656" w:rsidP="00861E7E">
      <w:pPr>
        <w:ind w:firstLine="0"/>
      </w:pPr>
      <w:r>
        <w:tab/>
        <w:t xml:space="preserve">relation: </w:t>
      </w:r>
      <w:r w:rsidR="00B34C7E">
        <w:t xml:space="preserve">Public, </w:t>
      </w:r>
      <w:r>
        <w:t>Guardian’s relation to the defendant.</w:t>
      </w:r>
    </w:p>
    <w:p w:rsidR="00EB2656" w:rsidRDefault="00EB2656" w:rsidP="00861E7E">
      <w:pPr>
        <w:ind w:firstLine="0"/>
      </w:pPr>
      <w:r>
        <w:lastRenderedPageBreak/>
        <w:tab/>
        <w:t xml:space="preserve">firstName: </w:t>
      </w:r>
      <w:r w:rsidR="00B34C7E">
        <w:t xml:space="preserve">Public, </w:t>
      </w:r>
      <w:r>
        <w:t>Guardian’s first name.</w:t>
      </w:r>
    </w:p>
    <w:p w:rsidR="00EB2656" w:rsidRDefault="00EB2656" w:rsidP="00861E7E">
      <w:pPr>
        <w:ind w:firstLine="0"/>
      </w:pPr>
      <w:r>
        <w:tab/>
        <w:t xml:space="preserve">lastName: </w:t>
      </w:r>
      <w:r w:rsidR="00B34C7E">
        <w:t xml:space="preserve">Public, </w:t>
      </w:r>
      <w:r>
        <w:t>Guardian’s last name.</w:t>
      </w:r>
    </w:p>
    <w:p w:rsidR="00EB2656" w:rsidRDefault="00EB2656" w:rsidP="00861E7E">
      <w:pPr>
        <w:ind w:firstLine="0"/>
      </w:pPr>
      <w:r>
        <w:tab/>
        <w:t xml:space="preserve">homePhone: </w:t>
      </w:r>
      <w:r w:rsidR="00B34C7E">
        <w:t xml:space="preserve">Public, </w:t>
      </w:r>
      <w:r>
        <w:t>Guardian’s home phone number.</w:t>
      </w:r>
    </w:p>
    <w:p w:rsidR="00EB2656" w:rsidRDefault="00EB2656" w:rsidP="00861E7E">
      <w:pPr>
        <w:ind w:firstLine="0"/>
      </w:pPr>
      <w:r>
        <w:tab/>
        <w:t xml:space="preserve">workPhone: </w:t>
      </w:r>
      <w:r w:rsidR="00B34C7E">
        <w:t xml:space="preserve">Public, </w:t>
      </w:r>
      <w:r>
        <w:t>Guardian’s work phone number.</w:t>
      </w:r>
    </w:p>
    <w:p w:rsidR="00EB2656" w:rsidRDefault="00EB2656" w:rsidP="00861E7E">
      <w:pPr>
        <w:ind w:firstLine="0"/>
      </w:pPr>
      <w:r>
        <w:tab/>
        <w:t xml:space="preserve">employer: </w:t>
      </w:r>
      <w:r w:rsidR="00B34C7E">
        <w:t xml:space="preserve">Public, </w:t>
      </w:r>
      <w:r>
        <w:t>Guardian’s employer.</w:t>
      </w:r>
    </w:p>
    <w:p w:rsidR="00EB2656" w:rsidRDefault="00EB2656" w:rsidP="00861E7E">
      <w:pPr>
        <w:ind w:firstLine="0"/>
      </w:pPr>
      <w:r>
        <w:tab/>
        <w:t xml:space="preserve">email: </w:t>
      </w:r>
      <w:r w:rsidR="00B34C7E">
        <w:t xml:space="preserve">Public, </w:t>
      </w:r>
      <w:r>
        <w:t>Guardian’s email.</w:t>
      </w:r>
    </w:p>
    <w:p w:rsidR="00EB2656" w:rsidRDefault="00EB2656" w:rsidP="00861E7E">
      <w:pPr>
        <w:ind w:firstLine="0"/>
      </w:pPr>
      <w:r>
        <w:tab/>
        <w:t xml:space="preserve">pAddress: </w:t>
      </w:r>
      <w:r w:rsidR="00B34C7E">
        <w:t xml:space="preserve">Public, </w:t>
      </w:r>
      <w:r>
        <w:t>Guardian’s physical address.</w:t>
      </w:r>
    </w:p>
    <w:p w:rsidR="00EB2656" w:rsidRDefault="00EB2656" w:rsidP="00861E7E">
      <w:pPr>
        <w:ind w:firstLine="0"/>
      </w:pPr>
      <w:r>
        <w:tab/>
        <w:t xml:space="preserve">pID: </w:t>
      </w:r>
      <w:r w:rsidR="00B34C7E">
        <w:t xml:space="preserve">Public, </w:t>
      </w:r>
      <w:r w:rsidR="006C3142">
        <w:t>Unique identifier for guardian’s physical city, state, and zip.</w:t>
      </w:r>
    </w:p>
    <w:p w:rsidR="006C3142" w:rsidRDefault="006C3142" w:rsidP="00861E7E">
      <w:pPr>
        <w:ind w:firstLine="0"/>
      </w:pPr>
      <w:r>
        <w:tab/>
        <w:t xml:space="preserve">mAddress: </w:t>
      </w:r>
      <w:r w:rsidR="00B34C7E">
        <w:t xml:space="preserve">Public, </w:t>
      </w:r>
      <w:r>
        <w:t>Guardian’s mailing address.</w:t>
      </w:r>
    </w:p>
    <w:p w:rsidR="006C3142" w:rsidRDefault="006C3142" w:rsidP="00861E7E">
      <w:pPr>
        <w:ind w:firstLine="0"/>
      </w:pPr>
      <w:r>
        <w:tab/>
        <w:t xml:space="preserve">mID: </w:t>
      </w:r>
      <w:r w:rsidR="00B34C7E">
        <w:t xml:space="preserve">Public, </w:t>
      </w:r>
      <w:r>
        <w:t>Unique identifier for guardian’s mailing city, state, and zip.</w:t>
      </w:r>
    </w:p>
    <w:p w:rsidR="006C3142" w:rsidRDefault="006C3142" w:rsidP="00861E7E">
      <w:pPr>
        <w:ind w:firstLine="0"/>
      </w:pPr>
      <w:r>
        <w:tab/>
        <w:t xml:space="preserve">liveswith: </w:t>
      </w:r>
      <w:r w:rsidR="00B34C7E">
        <w:t xml:space="preserve">Public, </w:t>
      </w:r>
      <w:r>
        <w:t>If the defendant lives with the guardian.</w:t>
      </w:r>
    </w:p>
    <w:p w:rsidR="00861E7E" w:rsidRDefault="00861E7E" w:rsidP="00861E7E">
      <w:pPr>
        <w:pStyle w:val="AppendixHeading3"/>
      </w:pPr>
      <w:bookmarkStart w:id="140" w:name="_Toc352958947"/>
      <w:r>
        <w:t>Class Methods</w:t>
      </w:r>
      <w:bookmarkEnd w:id="140"/>
    </w:p>
    <w:p w:rsidR="00B34C7E" w:rsidRDefault="00B34C7E" w:rsidP="006C3142">
      <w:pPr>
        <w:ind w:left="720" w:firstLine="0"/>
      </w:pPr>
      <w:r>
        <w:t>__con</w:t>
      </w:r>
      <w:r w:rsidR="00B87FCF">
        <w:t>struct( $defendantID ) Public, c</w:t>
      </w:r>
      <w:r>
        <w:t>reates a guardian object with the given defendantID.</w:t>
      </w:r>
    </w:p>
    <w:p w:rsidR="00861E7E" w:rsidRDefault="006C3142" w:rsidP="006C3142">
      <w:pPr>
        <w:ind w:left="720" w:firstLine="0"/>
      </w:pPr>
      <w:r>
        <w:t xml:space="preserve">getFromID( $id ): </w:t>
      </w:r>
      <w:r w:rsidR="00B34C7E">
        <w:t xml:space="preserve">Public, </w:t>
      </w:r>
      <w:r w:rsidR="00B87FCF">
        <w:t>l</w:t>
      </w:r>
      <w:r>
        <w:t>oads the guardian object with information based off the given ID.</w:t>
      </w:r>
    </w:p>
    <w:p w:rsidR="006C3142" w:rsidRDefault="006C3142" w:rsidP="006C3142">
      <w:pPr>
        <w:ind w:left="720" w:firstLine="0"/>
      </w:pPr>
      <w:r>
        <w:t>updateGuardian():</w:t>
      </w:r>
      <w:r w:rsidR="00B34C7E">
        <w:t xml:space="preserve"> Public,</w:t>
      </w:r>
      <w:r>
        <w:t xml:space="preserve"> </w:t>
      </w:r>
      <w:r w:rsidR="00B87FCF">
        <w:t>i</w:t>
      </w:r>
      <w:r>
        <w:t>nserts or updates the guardian object into the database depending on if guardianID is set.</w:t>
      </w:r>
    </w:p>
    <w:p w:rsidR="006C3142" w:rsidRDefault="006C3142" w:rsidP="006C3142">
      <w:pPr>
        <w:ind w:left="720" w:firstLine="0"/>
      </w:pPr>
      <w:r>
        <w:t>removeGuardian():</w:t>
      </w:r>
      <w:r w:rsidR="00B34C7E">
        <w:t xml:space="preserve">Public, </w:t>
      </w:r>
      <w:r w:rsidR="00B87FCF">
        <w:t>d</w:t>
      </w:r>
      <w:r>
        <w:t>eletes guardia</w:t>
      </w:r>
      <w:r w:rsidR="00B87FCF">
        <w:t>n from database</w:t>
      </w:r>
      <w:r>
        <w:t>.</w:t>
      </w:r>
    </w:p>
    <w:p w:rsidR="006C3142" w:rsidRDefault="006C3142" w:rsidP="006C3142">
      <w:pPr>
        <w:ind w:left="720" w:firstLine="0"/>
      </w:pPr>
      <w:r>
        <w:t xml:space="preserve">setGuardianID( $str ): </w:t>
      </w:r>
      <w:r w:rsidR="00B34C7E">
        <w:t xml:space="preserve">Public, </w:t>
      </w:r>
      <w:r w:rsidR="00B87FCF">
        <w:t>set</w:t>
      </w:r>
      <w:r>
        <w:t xml:space="preserve"> </w:t>
      </w:r>
      <w:r w:rsidR="00B87FCF">
        <w:t>g</w:t>
      </w:r>
      <w:r>
        <w:t>uardianID.</w:t>
      </w:r>
    </w:p>
    <w:p w:rsidR="006C3142" w:rsidRDefault="006C3142" w:rsidP="006C3142">
      <w:pPr>
        <w:ind w:left="720" w:firstLine="0"/>
      </w:pPr>
      <w:r>
        <w:t>getGuardianID():</w:t>
      </w:r>
      <w:r w:rsidR="00B34C7E">
        <w:t xml:space="preserve">Public, </w:t>
      </w:r>
      <w:r w:rsidR="00B87FCF">
        <w:t>return g</w:t>
      </w:r>
      <w:r>
        <w:t>uardianID.</w:t>
      </w:r>
    </w:p>
    <w:p w:rsidR="006C3142" w:rsidRDefault="006C3142" w:rsidP="006C3142">
      <w:pPr>
        <w:ind w:left="720" w:firstLine="0"/>
      </w:pPr>
      <w:r>
        <w:t>getDefendantID():</w:t>
      </w:r>
      <w:r w:rsidR="00B34C7E">
        <w:t xml:space="preserve">Public, </w:t>
      </w:r>
      <w:r w:rsidR="00B87FCF">
        <w:t>return d</w:t>
      </w:r>
      <w:r>
        <w:t>efendantID.</w:t>
      </w:r>
    </w:p>
    <w:p w:rsidR="00861E7E" w:rsidRDefault="00861E7E" w:rsidP="00861E7E">
      <w:pPr>
        <w:pStyle w:val="AppendixHeading2"/>
      </w:pPr>
      <w:bookmarkStart w:id="141" w:name="_Toc352958948"/>
      <w:r>
        <w:t>Class</w:t>
      </w:r>
      <w:r w:rsidR="00F632C7">
        <w:t xml:space="preserve"> Location</w:t>
      </w:r>
      <w:bookmarkEnd w:id="141"/>
    </w:p>
    <w:p w:rsidR="00861E7E" w:rsidRDefault="00861E7E" w:rsidP="00861E7E">
      <w:pPr>
        <w:ind w:firstLine="0"/>
      </w:pPr>
      <w:r>
        <w:t>Description:</w:t>
      </w:r>
      <w:r w:rsidR="006C3142">
        <w:t xml:space="preserve"> The Location class stores city, state, and zip information for use in other classes without needing to store the same information in different places.</w:t>
      </w:r>
      <w:r w:rsidR="0070008E">
        <w:t xml:space="preserve"> [RR]</w:t>
      </w:r>
    </w:p>
    <w:p w:rsidR="00861E7E" w:rsidRDefault="00861E7E" w:rsidP="00861E7E">
      <w:pPr>
        <w:ind w:firstLine="0"/>
      </w:pPr>
      <w:r>
        <w:t>Class Members:</w:t>
      </w:r>
    </w:p>
    <w:p w:rsidR="006C3142" w:rsidRDefault="006C3142" w:rsidP="00861E7E">
      <w:pPr>
        <w:ind w:firstLine="0"/>
      </w:pPr>
      <w:r>
        <w:tab/>
      </w:r>
      <w:r w:rsidR="00B34C7E">
        <w:t>programID: Private, Unique identifier for the program.</w:t>
      </w:r>
    </w:p>
    <w:p w:rsidR="00B34C7E" w:rsidRDefault="00B34C7E" w:rsidP="00861E7E">
      <w:pPr>
        <w:ind w:firstLine="0"/>
      </w:pPr>
      <w:r>
        <w:tab/>
        <w:t>locationID: Public, Unique identifier for the location.</w:t>
      </w:r>
    </w:p>
    <w:p w:rsidR="00B34C7E" w:rsidRDefault="00B34C7E" w:rsidP="00861E7E">
      <w:pPr>
        <w:ind w:firstLine="0"/>
      </w:pPr>
      <w:r>
        <w:tab/>
        <w:t>city: Public, City name.</w:t>
      </w:r>
    </w:p>
    <w:p w:rsidR="00B34C7E" w:rsidRDefault="00B34C7E" w:rsidP="00861E7E">
      <w:pPr>
        <w:ind w:firstLine="0"/>
      </w:pPr>
      <w:r>
        <w:tab/>
        <w:t>state: Public, State city is in.</w:t>
      </w:r>
    </w:p>
    <w:p w:rsidR="00B34C7E" w:rsidRDefault="00B34C7E" w:rsidP="00861E7E">
      <w:pPr>
        <w:ind w:firstLine="0"/>
      </w:pPr>
      <w:r>
        <w:tab/>
        <w:t>zip: Public, City’s zip code.</w:t>
      </w:r>
    </w:p>
    <w:p w:rsidR="00861E7E" w:rsidRDefault="00861E7E" w:rsidP="00861E7E">
      <w:pPr>
        <w:ind w:firstLine="0"/>
      </w:pPr>
    </w:p>
    <w:p w:rsidR="00861E7E" w:rsidRDefault="00861E7E" w:rsidP="00861E7E">
      <w:pPr>
        <w:pStyle w:val="AppendixHeading3"/>
      </w:pPr>
      <w:bookmarkStart w:id="142" w:name="_Toc352958949"/>
      <w:r>
        <w:t>Class Methods</w:t>
      </w:r>
      <w:bookmarkEnd w:id="142"/>
    </w:p>
    <w:p w:rsidR="00861E7E" w:rsidRDefault="00B34C7E" w:rsidP="00B34C7E">
      <w:pPr>
        <w:ind w:left="720" w:firstLine="0"/>
      </w:pPr>
      <w:r>
        <w:t xml:space="preserve">__construct( $programID ): </w:t>
      </w:r>
      <w:r w:rsidR="00947B0B">
        <w:t xml:space="preserve">Public, </w:t>
      </w:r>
      <w:r w:rsidR="00B87FCF">
        <w:t>c</w:t>
      </w:r>
      <w:r>
        <w:t>reate an empty location object with the given programID.</w:t>
      </w:r>
    </w:p>
    <w:p w:rsidR="00B34C7E" w:rsidRDefault="00B34C7E" w:rsidP="00B34C7E">
      <w:pPr>
        <w:ind w:left="720" w:firstLine="0"/>
      </w:pPr>
      <w:r>
        <w:t xml:space="preserve">getFromID( $id ): </w:t>
      </w:r>
      <w:r w:rsidR="00947B0B">
        <w:t xml:space="preserve">Public, </w:t>
      </w:r>
      <w:r w:rsidR="00B87FCF">
        <w:t>l</w:t>
      </w:r>
      <w:r>
        <w:t>oad the location object with information based off the given ID.</w:t>
      </w:r>
    </w:p>
    <w:p w:rsidR="00B34C7E" w:rsidRDefault="00B34C7E" w:rsidP="00B34C7E">
      <w:pPr>
        <w:ind w:left="720" w:firstLine="0"/>
      </w:pPr>
      <w:r>
        <w:t>findLocation( $city, $state, $z</w:t>
      </w:r>
      <w:r w:rsidR="00B87FCF">
        <w:t>ip ): Public, return</w:t>
      </w:r>
      <w:r w:rsidR="00947B0B">
        <w:t xml:space="preserve"> location object based off programID, city, state, and zip.</w:t>
      </w:r>
    </w:p>
    <w:p w:rsidR="00947B0B" w:rsidRDefault="00947B0B" w:rsidP="00B34C7E">
      <w:pPr>
        <w:ind w:left="720" w:firstLine="0"/>
      </w:pPr>
      <w:r>
        <w:lastRenderedPageBreak/>
        <w:t xml:space="preserve">addLocation( </w:t>
      </w:r>
      <w:r w:rsidR="00B87FCF">
        <w:t>$city, $state, $zip ): Public, i</w:t>
      </w:r>
      <w:r>
        <w:t>f the location city, state, and zip is not in the database, adds the location to the database. Otherwise retrieves the locationID.</w:t>
      </w:r>
    </w:p>
    <w:p w:rsidR="00861E7E" w:rsidRDefault="00861E7E" w:rsidP="00DA6054">
      <w:pPr>
        <w:ind w:firstLine="0"/>
      </w:pPr>
    </w:p>
    <w:p w:rsidR="00861E7E" w:rsidRDefault="00861E7E" w:rsidP="00861E7E">
      <w:pPr>
        <w:pStyle w:val="AppendixHeading2"/>
      </w:pPr>
      <w:bookmarkStart w:id="143" w:name="_Toc352958950"/>
      <w:r>
        <w:t>Class</w:t>
      </w:r>
      <w:r w:rsidR="00F632C7">
        <w:t xml:space="preserve"> Program</w:t>
      </w:r>
      <w:bookmarkEnd w:id="143"/>
    </w:p>
    <w:p w:rsidR="00861E7E" w:rsidRDefault="00861E7E" w:rsidP="00861E7E">
      <w:pPr>
        <w:ind w:firstLine="0"/>
      </w:pPr>
      <w:r>
        <w:t>Description:</w:t>
      </w:r>
      <w:r w:rsidR="00947B0B">
        <w:t xml:space="preserve"> The Program class </w:t>
      </w:r>
      <w:r w:rsidR="00C544F9">
        <w:t>is used to set up and manage the individual Teen Court programs.</w:t>
      </w:r>
      <w:r w:rsidR="0070008E">
        <w:t xml:space="preserve"> [RR]</w:t>
      </w:r>
    </w:p>
    <w:p w:rsidR="00861E7E" w:rsidRDefault="00861E7E" w:rsidP="00861E7E">
      <w:pPr>
        <w:ind w:firstLine="0"/>
      </w:pPr>
      <w:r>
        <w:t>Class Members:</w:t>
      </w:r>
    </w:p>
    <w:p w:rsidR="00861E7E" w:rsidRDefault="00C544F9" w:rsidP="00861E7E">
      <w:pPr>
        <w:ind w:firstLine="0"/>
      </w:pPr>
      <w:r>
        <w:tab/>
        <w:t>programID: Private, Unique identifier for the program.</w:t>
      </w:r>
    </w:p>
    <w:p w:rsidR="00C544F9" w:rsidRDefault="00C544F9" w:rsidP="00861E7E">
      <w:pPr>
        <w:ind w:firstLine="0"/>
      </w:pPr>
      <w:r>
        <w:tab/>
        <w:t xml:space="preserve">code: </w:t>
      </w:r>
      <w:r w:rsidR="00DA6054">
        <w:t>Private, Used to allow other users to register to the program.</w:t>
      </w:r>
    </w:p>
    <w:p w:rsidR="00DA6054" w:rsidRDefault="00DA6054" w:rsidP="00861E7E">
      <w:pPr>
        <w:ind w:firstLine="0"/>
      </w:pPr>
      <w:r>
        <w:tab/>
        <w:t>name: Private, Program name.</w:t>
      </w:r>
    </w:p>
    <w:p w:rsidR="00DA6054" w:rsidRDefault="00DA6054" w:rsidP="00861E7E">
      <w:pPr>
        <w:ind w:firstLine="0"/>
      </w:pPr>
      <w:r>
        <w:tab/>
      </w:r>
      <w:r w:rsidR="00693739">
        <w:t>phys_address: Public, Program’s physical address.</w:t>
      </w:r>
    </w:p>
    <w:p w:rsidR="00693739" w:rsidRDefault="00693739" w:rsidP="00861E7E">
      <w:pPr>
        <w:ind w:firstLine="0"/>
      </w:pPr>
      <w:r>
        <w:tab/>
        <w:t>phys_city: Public, Program’s physical city.</w:t>
      </w:r>
    </w:p>
    <w:p w:rsidR="00693739" w:rsidRDefault="00693739" w:rsidP="00861E7E">
      <w:pPr>
        <w:ind w:firstLine="0"/>
      </w:pPr>
      <w:r>
        <w:tab/>
        <w:t>phys_state: Public, Program’s physical state.</w:t>
      </w:r>
    </w:p>
    <w:p w:rsidR="00693739" w:rsidRDefault="00693739" w:rsidP="00861E7E">
      <w:pPr>
        <w:ind w:firstLine="0"/>
      </w:pPr>
      <w:r>
        <w:tab/>
        <w:t>phys_zip: Public, Program’s physical zip code.</w:t>
      </w:r>
    </w:p>
    <w:p w:rsidR="00693739" w:rsidRDefault="00693739" w:rsidP="00861E7E">
      <w:pPr>
        <w:ind w:firstLine="0"/>
      </w:pPr>
      <w:r>
        <w:tab/>
        <w:t>mail_address: Public, Program’s mailing address.</w:t>
      </w:r>
    </w:p>
    <w:p w:rsidR="00693739" w:rsidRDefault="00693739" w:rsidP="00861E7E">
      <w:pPr>
        <w:ind w:firstLine="0"/>
      </w:pPr>
      <w:r>
        <w:tab/>
        <w:t>mail_city: Public, Program’s mailing city.</w:t>
      </w:r>
    </w:p>
    <w:p w:rsidR="00693739" w:rsidRDefault="00693739" w:rsidP="00861E7E">
      <w:pPr>
        <w:ind w:firstLine="0"/>
      </w:pPr>
      <w:r>
        <w:tab/>
        <w:t>mail_state: Public, Program’s mailing state.</w:t>
      </w:r>
    </w:p>
    <w:p w:rsidR="00693739" w:rsidRDefault="00693739" w:rsidP="00861E7E">
      <w:pPr>
        <w:ind w:firstLine="0"/>
      </w:pPr>
      <w:r>
        <w:tab/>
        <w:t>mail_zip: Public, Program’s mailing zip code.</w:t>
      </w:r>
    </w:p>
    <w:p w:rsidR="00693739" w:rsidRDefault="00693739" w:rsidP="00861E7E">
      <w:pPr>
        <w:ind w:firstLine="0"/>
      </w:pPr>
      <w:r>
        <w:tab/>
        <w:t>phone: Public, Program’s phone number.</w:t>
      </w:r>
    </w:p>
    <w:p w:rsidR="00693739" w:rsidRDefault="00693739" w:rsidP="00861E7E">
      <w:pPr>
        <w:ind w:firstLine="0"/>
      </w:pPr>
      <w:r>
        <w:tab/>
        <w:t>expunge: Public, Program’s expunge method.</w:t>
      </w:r>
    </w:p>
    <w:p w:rsidR="00693739" w:rsidRDefault="00693739" w:rsidP="00861E7E">
      <w:pPr>
        <w:ind w:firstLine="0"/>
      </w:pPr>
      <w:r>
        <w:tab/>
        <w:t>timezoneID: Public, Program’s timezone.</w:t>
      </w:r>
    </w:p>
    <w:p w:rsidR="00693739" w:rsidRDefault="00693739" w:rsidP="00861E7E">
      <w:pPr>
        <w:ind w:firstLine="0"/>
      </w:pPr>
      <w:r>
        <w:tab/>
        <w:t>active: Public, If the program is active or not.</w:t>
      </w:r>
    </w:p>
    <w:p w:rsidR="00C544F9" w:rsidRDefault="00C544F9" w:rsidP="00861E7E">
      <w:pPr>
        <w:ind w:firstLine="0"/>
      </w:pPr>
    </w:p>
    <w:p w:rsidR="00861E7E" w:rsidRDefault="00861E7E" w:rsidP="00861E7E">
      <w:pPr>
        <w:pStyle w:val="AppendixHeading3"/>
      </w:pPr>
      <w:bookmarkStart w:id="144" w:name="_Toc352958951"/>
      <w:r>
        <w:t>Class Methods</w:t>
      </w:r>
      <w:bookmarkEnd w:id="144"/>
    </w:p>
    <w:p w:rsidR="00861E7E" w:rsidRDefault="00693739" w:rsidP="00E047D2">
      <w:pPr>
        <w:ind w:firstLine="720"/>
      </w:pPr>
      <w:r>
        <w:t xml:space="preserve">__construct(): Public, </w:t>
      </w:r>
      <w:r w:rsidR="002D5135">
        <w:t>c</w:t>
      </w:r>
      <w:r>
        <w:t>reates an empty</w:t>
      </w:r>
      <w:r w:rsidR="00E047D2">
        <w:t xml:space="preserve"> program object.</w:t>
      </w:r>
    </w:p>
    <w:p w:rsidR="00E047D2" w:rsidRDefault="00E047D2" w:rsidP="00E047D2">
      <w:pPr>
        <w:ind w:firstLine="720"/>
      </w:pPr>
      <w:r>
        <w:t>p</w:t>
      </w:r>
      <w:r w:rsidR="002D5135">
        <w:t>rogramExists( $code ): Public, c</w:t>
      </w:r>
      <w:r>
        <w:t>hecks the database to see if a progr</w:t>
      </w:r>
      <w:r w:rsidR="002D5135">
        <w:t>am exists.</w:t>
      </w:r>
    </w:p>
    <w:p w:rsidR="00E047D2" w:rsidRDefault="002D5135" w:rsidP="00693739">
      <w:pPr>
        <w:ind w:left="432"/>
      </w:pPr>
      <w:r>
        <w:t>getFromCode( $code ): Public, g</w:t>
      </w:r>
      <w:r w:rsidR="00E047D2">
        <w:t>ets program information from an existing program code.</w:t>
      </w:r>
    </w:p>
    <w:p w:rsidR="00E047D2" w:rsidRDefault="00E047D2" w:rsidP="00693739">
      <w:pPr>
        <w:ind w:left="432"/>
      </w:pPr>
      <w:r>
        <w:t xml:space="preserve">getFromID( $id ): Public, </w:t>
      </w:r>
      <w:r w:rsidR="002D5135">
        <w:t>g</w:t>
      </w:r>
      <w:r>
        <w:t>ets program information from id.</w:t>
      </w:r>
    </w:p>
    <w:p w:rsidR="00E047D2" w:rsidRDefault="00E047D2" w:rsidP="00693739">
      <w:pPr>
        <w:ind w:left="432"/>
      </w:pPr>
      <w:r>
        <w:t xml:space="preserve">updateProgram(): Public, </w:t>
      </w:r>
      <w:r w:rsidR="002D5135">
        <w:t>u</w:t>
      </w:r>
      <w:r>
        <w:t>pdates or adds the program depending on if programID is set.</w:t>
      </w:r>
    </w:p>
    <w:p w:rsidR="00E047D2" w:rsidRDefault="00E047D2" w:rsidP="00E047D2">
      <w:pPr>
        <w:ind w:firstLine="720"/>
      </w:pPr>
      <w:r>
        <w:t>fetchUs</w:t>
      </w:r>
      <w:r w:rsidR="002D5135">
        <w:t>erDropdown( $userID ): Public, r</w:t>
      </w:r>
      <w:r>
        <w:t>eturns dropdown options of users in the program. Will return with a user selected if userID matches.</w:t>
      </w:r>
    </w:p>
    <w:p w:rsidR="00E047D2" w:rsidRDefault="00E047D2" w:rsidP="00E047D2">
      <w:pPr>
        <w:ind w:firstLine="0"/>
      </w:pPr>
      <w:r>
        <w:tab/>
        <w:t>fetchOfficer</w:t>
      </w:r>
      <w:r w:rsidR="002D5135">
        <w:t>Dropdown( $officerID): Public, r</w:t>
      </w:r>
      <w:r>
        <w:t>eturns dropdown options of officers in the program. Will return with an officer selected if officerID matches.</w:t>
      </w:r>
    </w:p>
    <w:p w:rsidR="00E047D2" w:rsidRDefault="00E047D2" w:rsidP="00E047D2">
      <w:pPr>
        <w:ind w:firstLine="0"/>
      </w:pPr>
      <w:r>
        <w:tab/>
        <w:t>addCommon</w:t>
      </w:r>
      <w:r w:rsidR="002D5135">
        <w:t>Location( $location ): Public, i</w:t>
      </w:r>
      <w:r>
        <w:t xml:space="preserve">nserts a new common place if location is new and returns the </w:t>
      </w:r>
      <w:r w:rsidR="003D7711">
        <w:t>commonplaceID, otherwise just returns the commonplaceID.</w:t>
      </w:r>
    </w:p>
    <w:p w:rsidR="003D7711" w:rsidRDefault="003D7711" w:rsidP="00E047D2">
      <w:pPr>
        <w:ind w:firstLine="0"/>
      </w:pPr>
      <w:r>
        <w:tab/>
        <w:t>getCommon</w:t>
      </w:r>
      <w:r w:rsidR="002D5135">
        <w:t>Location( $location ): Public, r</w:t>
      </w:r>
      <w:r>
        <w:t>eturns the common place name.</w:t>
      </w:r>
    </w:p>
    <w:p w:rsidR="003D7711" w:rsidRDefault="003D7711" w:rsidP="00E047D2">
      <w:pPr>
        <w:ind w:firstLine="0"/>
      </w:pPr>
      <w:r>
        <w:tab/>
        <w:t>addOfficer( $firstname, $lastname</w:t>
      </w:r>
      <w:r w:rsidR="002D5135">
        <w:t>, $idNumber, $phone ): Public, i</w:t>
      </w:r>
      <w:r>
        <w:t>nserts the officer into the database.</w:t>
      </w:r>
    </w:p>
    <w:p w:rsidR="003D7711" w:rsidRDefault="003D7711" w:rsidP="00E047D2">
      <w:pPr>
        <w:ind w:firstLine="0"/>
      </w:pPr>
      <w:r>
        <w:lastRenderedPageBreak/>
        <w:tab/>
        <w:t>addStatute( $programID, $code, $</w:t>
      </w:r>
      <w:r w:rsidR="002D5135">
        <w:t>title, $description ): Public, i</w:t>
      </w:r>
      <w:r>
        <w:t>nserts the statute into the database.</w:t>
      </w:r>
    </w:p>
    <w:p w:rsidR="003D7711" w:rsidRDefault="003D7711" w:rsidP="00E047D2">
      <w:pPr>
        <w:ind w:firstLine="0"/>
      </w:pPr>
      <w:r>
        <w:tab/>
        <w:t>getProgramPositions(): Pub</w:t>
      </w:r>
      <w:r w:rsidR="002D5135">
        <w:t>lic, r</w:t>
      </w:r>
      <w:r>
        <w:t>eturns key and ID of court positions.</w:t>
      </w:r>
    </w:p>
    <w:p w:rsidR="004B0911" w:rsidRDefault="004B0911" w:rsidP="00E047D2">
      <w:pPr>
        <w:ind w:firstLine="0"/>
      </w:pPr>
      <w:r>
        <w:tab/>
        <w:t>addSentence( $name, $description, $additional ): Public, inserts the sentence into the database.</w:t>
      </w:r>
    </w:p>
    <w:p w:rsidR="003D7711" w:rsidRDefault="002D5135" w:rsidP="00E047D2">
      <w:pPr>
        <w:ind w:firstLine="0"/>
      </w:pPr>
      <w:r>
        <w:tab/>
        <w:t>getProgramID(): Public, g</w:t>
      </w:r>
      <w:r w:rsidR="003D7711">
        <w:t>ets ProgramID.</w:t>
      </w:r>
    </w:p>
    <w:p w:rsidR="003D7711" w:rsidRDefault="002D5135" w:rsidP="00E047D2">
      <w:pPr>
        <w:ind w:firstLine="0"/>
      </w:pPr>
      <w:r>
        <w:tab/>
        <w:t>getName(): Public, g</w:t>
      </w:r>
      <w:r w:rsidR="003D7711">
        <w:t>ets program name.</w:t>
      </w:r>
    </w:p>
    <w:p w:rsidR="003D7711" w:rsidRDefault="003D7711" w:rsidP="00E047D2">
      <w:pPr>
        <w:ind w:firstLine="0"/>
      </w:pPr>
      <w:r>
        <w:tab/>
        <w:t>getCode(): Public, Gets program code.</w:t>
      </w:r>
    </w:p>
    <w:p w:rsidR="003D7711" w:rsidRDefault="003D7711" w:rsidP="00E047D2">
      <w:pPr>
        <w:ind w:firstLine="0"/>
      </w:pPr>
      <w:r>
        <w:tab/>
        <w:t>getFullAddress(): Public, Gets the program’s physical address.</w:t>
      </w:r>
    </w:p>
    <w:p w:rsidR="003D7711" w:rsidRDefault="003D7711" w:rsidP="00E047D2">
      <w:pPr>
        <w:ind w:firstLine="0"/>
      </w:pPr>
      <w:r>
        <w:tab/>
        <w:t>setProgramID(</w:t>
      </w:r>
      <w:r w:rsidR="005467F7">
        <w:t xml:space="preserve"> $str </w:t>
      </w:r>
      <w:r>
        <w:t>): Public, Sets ProgramID.</w:t>
      </w:r>
    </w:p>
    <w:p w:rsidR="003D7711" w:rsidRDefault="003D7711" w:rsidP="00E047D2">
      <w:pPr>
        <w:ind w:firstLine="0"/>
      </w:pPr>
      <w:r>
        <w:tab/>
        <w:t>setName(</w:t>
      </w:r>
      <w:r w:rsidR="005467F7">
        <w:t xml:space="preserve"> $str </w:t>
      </w:r>
      <w:r>
        <w:t>): Public, Sets program name.</w:t>
      </w:r>
    </w:p>
    <w:p w:rsidR="003D7711" w:rsidRDefault="003D7711" w:rsidP="00E047D2">
      <w:pPr>
        <w:ind w:firstLine="0"/>
      </w:pPr>
      <w:r>
        <w:tab/>
        <w:t>setCode(</w:t>
      </w:r>
      <w:r w:rsidR="005467F7">
        <w:t xml:space="preserve"> $str </w:t>
      </w:r>
      <w:r>
        <w:t>): Public, Sets program code.</w:t>
      </w:r>
    </w:p>
    <w:p w:rsidR="00861E7E" w:rsidRDefault="00861E7E" w:rsidP="00861E7E">
      <w:pPr>
        <w:pStyle w:val="AppendixHeading2"/>
      </w:pPr>
      <w:bookmarkStart w:id="145" w:name="_Toc352958952"/>
      <w:r>
        <w:t>Class</w:t>
      </w:r>
      <w:r w:rsidR="00F632C7">
        <w:t xml:space="preserve"> School</w:t>
      </w:r>
      <w:bookmarkEnd w:id="145"/>
    </w:p>
    <w:p w:rsidR="00861E7E" w:rsidRDefault="00861E7E" w:rsidP="00861E7E">
      <w:pPr>
        <w:ind w:firstLine="0"/>
      </w:pPr>
      <w:r>
        <w:t>Description:</w:t>
      </w:r>
      <w:r w:rsidR="009C06AE">
        <w:t xml:space="preserve"> </w:t>
      </w:r>
      <w:r w:rsidR="00B36559">
        <w:t xml:space="preserve">The School class is used to </w:t>
      </w:r>
      <w:r w:rsidR="002C4992">
        <w:t>manage information about</w:t>
      </w:r>
      <w:r w:rsidR="004C114A">
        <w:t xml:space="preserve"> the schools that defendants attend.</w:t>
      </w:r>
      <w:r w:rsidR="0070008E">
        <w:t xml:space="preserve"> [RR]</w:t>
      </w:r>
    </w:p>
    <w:p w:rsidR="00861E7E" w:rsidRDefault="00861E7E" w:rsidP="00861E7E">
      <w:pPr>
        <w:ind w:firstLine="0"/>
      </w:pPr>
      <w:r>
        <w:t>Class Members:</w:t>
      </w:r>
    </w:p>
    <w:p w:rsidR="00861E7E" w:rsidRDefault="00736641" w:rsidP="00861E7E">
      <w:pPr>
        <w:ind w:firstLine="0"/>
      </w:pPr>
      <w:r>
        <w:tab/>
        <w:t>programID: Private, u</w:t>
      </w:r>
      <w:r w:rsidR="004C114A">
        <w:t>nique identifier for the program.</w:t>
      </w:r>
    </w:p>
    <w:p w:rsidR="004C114A" w:rsidRDefault="00736641" w:rsidP="00861E7E">
      <w:pPr>
        <w:ind w:firstLine="0"/>
      </w:pPr>
      <w:r>
        <w:tab/>
        <w:t>schoolID: Public, u</w:t>
      </w:r>
      <w:r w:rsidR="004C114A">
        <w:t>nique identifier for the school.</w:t>
      </w:r>
    </w:p>
    <w:p w:rsidR="004C114A" w:rsidRDefault="00736641" w:rsidP="00861E7E">
      <w:pPr>
        <w:ind w:firstLine="0"/>
      </w:pPr>
      <w:r>
        <w:tab/>
        <w:t>name: Public, s</w:t>
      </w:r>
      <w:r w:rsidR="004C114A">
        <w:t>chool’s name.</w:t>
      </w:r>
    </w:p>
    <w:p w:rsidR="004C114A" w:rsidRDefault="004C114A" w:rsidP="00861E7E">
      <w:pPr>
        <w:ind w:firstLine="0"/>
      </w:pPr>
      <w:r>
        <w:tab/>
        <w:t xml:space="preserve">address: Public, </w:t>
      </w:r>
      <w:r w:rsidR="00736641">
        <w:t>s</w:t>
      </w:r>
      <w:r>
        <w:t>chool’s address.</w:t>
      </w:r>
    </w:p>
    <w:p w:rsidR="004C114A" w:rsidRDefault="00736641" w:rsidP="00861E7E">
      <w:pPr>
        <w:ind w:firstLine="0"/>
      </w:pPr>
      <w:r>
        <w:tab/>
        <w:t>city: Public, s</w:t>
      </w:r>
      <w:r w:rsidR="004C114A">
        <w:t>chool’s city.</w:t>
      </w:r>
    </w:p>
    <w:p w:rsidR="004C114A" w:rsidRDefault="004C114A" w:rsidP="00861E7E">
      <w:pPr>
        <w:ind w:firstLine="0"/>
      </w:pPr>
      <w:r>
        <w:tab/>
        <w:t xml:space="preserve">state: Public, </w:t>
      </w:r>
      <w:r w:rsidR="00736641">
        <w:t>s</w:t>
      </w:r>
      <w:r>
        <w:t>chool’s state.</w:t>
      </w:r>
    </w:p>
    <w:p w:rsidR="004C114A" w:rsidRDefault="00736641" w:rsidP="00861E7E">
      <w:pPr>
        <w:ind w:firstLine="0"/>
      </w:pPr>
      <w:r>
        <w:tab/>
        <w:t>zip: Public, s</w:t>
      </w:r>
      <w:r w:rsidR="004C114A">
        <w:t>chool’s zip code.</w:t>
      </w:r>
    </w:p>
    <w:p w:rsidR="00861E7E" w:rsidRDefault="00861E7E" w:rsidP="00861E7E">
      <w:pPr>
        <w:pStyle w:val="AppendixHeading3"/>
      </w:pPr>
      <w:bookmarkStart w:id="146" w:name="_Toc352958953"/>
      <w:r>
        <w:t>Class Methods</w:t>
      </w:r>
      <w:bookmarkEnd w:id="146"/>
    </w:p>
    <w:p w:rsidR="00861E7E" w:rsidRDefault="00F450D9" w:rsidP="00F450D9">
      <w:pPr>
        <w:ind w:left="720" w:firstLine="0"/>
      </w:pPr>
      <w:r>
        <w:t>__co</w:t>
      </w:r>
      <w:r w:rsidR="00B87FCF">
        <w:t>nstruct( $programID ): Public, c</w:t>
      </w:r>
      <w:r>
        <w:t>reates an empty school object with the given programID.</w:t>
      </w:r>
    </w:p>
    <w:p w:rsidR="00F450D9" w:rsidRDefault="00B87FCF" w:rsidP="00F450D9">
      <w:pPr>
        <w:ind w:left="720" w:firstLine="0"/>
      </w:pPr>
      <w:r>
        <w:t>getFromID( $id ): Public, l</w:t>
      </w:r>
      <w:r w:rsidR="00BE761A">
        <w:t>oads the school information</w:t>
      </w:r>
      <w:r w:rsidR="00F450D9">
        <w:t xml:space="preserve"> </w:t>
      </w:r>
      <w:r w:rsidR="00BE761A">
        <w:t>that matches</w:t>
      </w:r>
      <w:r w:rsidR="00F450D9">
        <w:t>.</w:t>
      </w:r>
    </w:p>
    <w:p w:rsidR="00F450D9" w:rsidRDefault="00F450D9" w:rsidP="00F450D9">
      <w:pPr>
        <w:ind w:left="720" w:firstLine="0"/>
      </w:pPr>
      <w:r>
        <w:t xml:space="preserve">findSchool( $name, $address, </w:t>
      </w:r>
      <w:r w:rsidR="00B87FCF">
        <w:t>$city, $state, $zip ): Public, r</w:t>
      </w:r>
      <w:r>
        <w:t>eturn a</w:t>
      </w:r>
      <w:r w:rsidR="00BE761A">
        <w:t xml:space="preserve"> school</w:t>
      </w:r>
      <w:r>
        <w:t xml:space="preserve"> object that matches all fields.</w:t>
      </w:r>
    </w:p>
    <w:p w:rsidR="00F450D9" w:rsidRDefault="00F450D9" w:rsidP="00B87FCF">
      <w:pPr>
        <w:ind w:left="720" w:firstLine="0"/>
      </w:pPr>
      <w:r>
        <w:t xml:space="preserve">addSchool( $name, $address, </w:t>
      </w:r>
      <w:r w:rsidR="00B87FCF">
        <w:t>$city, $state, $zip ): Public, this function looks up a school based on name, address, city, state and zip code. if it is found, the id is returned. If not, it is added to the school table. This prevents any duplicate information in the database</w:t>
      </w:r>
      <w:r>
        <w:t>.</w:t>
      </w:r>
    </w:p>
    <w:p w:rsidR="00861E7E" w:rsidRDefault="00861E7E" w:rsidP="00861E7E">
      <w:pPr>
        <w:pStyle w:val="AppendixHeading2"/>
      </w:pPr>
      <w:bookmarkStart w:id="147" w:name="_Toc352958954"/>
      <w:r>
        <w:t>Class</w:t>
      </w:r>
      <w:r w:rsidR="00F632C7">
        <w:t xml:space="preserve"> Sentence</w:t>
      </w:r>
      <w:bookmarkEnd w:id="147"/>
    </w:p>
    <w:p w:rsidR="00861E7E" w:rsidRDefault="00861E7E" w:rsidP="00861E7E">
      <w:pPr>
        <w:ind w:firstLine="0"/>
      </w:pPr>
      <w:r>
        <w:t>Description:</w:t>
      </w:r>
      <w:r w:rsidR="00071CCF">
        <w:t xml:space="preserve"> The Sentence class is used to connect sentences</w:t>
      </w:r>
      <w:r w:rsidR="00736641">
        <w:t xml:space="preserve"> a court gives</w:t>
      </w:r>
      <w:r w:rsidR="00071CCF">
        <w:t xml:space="preserve"> to a defendant</w:t>
      </w:r>
      <w:r w:rsidR="00736641">
        <w:t>. [RR]</w:t>
      </w:r>
    </w:p>
    <w:p w:rsidR="00861E7E" w:rsidRDefault="00861E7E" w:rsidP="00861E7E">
      <w:pPr>
        <w:ind w:firstLine="0"/>
      </w:pPr>
      <w:r>
        <w:t>Class Members:</w:t>
      </w:r>
    </w:p>
    <w:p w:rsidR="00736641" w:rsidRDefault="00736641" w:rsidP="00861E7E">
      <w:pPr>
        <w:ind w:firstLine="0"/>
      </w:pPr>
      <w:r>
        <w:tab/>
        <w:t>defsentID: Private, unique identifier for the sentence that a defendant was given.</w:t>
      </w:r>
    </w:p>
    <w:p w:rsidR="00736641" w:rsidRDefault="00736641" w:rsidP="00861E7E">
      <w:pPr>
        <w:ind w:firstLine="0"/>
      </w:pPr>
      <w:r>
        <w:tab/>
        <w:t>sentenceID: Private, unique identifier for the sentence that a program has.</w:t>
      </w:r>
    </w:p>
    <w:p w:rsidR="00736641" w:rsidRDefault="00736641" w:rsidP="00861E7E">
      <w:pPr>
        <w:ind w:firstLine="0"/>
      </w:pPr>
      <w:r>
        <w:tab/>
        <w:t>defendantID: Private, unique identifier for the defendant.</w:t>
      </w:r>
    </w:p>
    <w:p w:rsidR="00736641" w:rsidRDefault="00736641" w:rsidP="00861E7E">
      <w:pPr>
        <w:ind w:firstLine="0"/>
      </w:pPr>
      <w:r>
        <w:lastRenderedPageBreak/>
        <w:tab/>
        <w:t>name: Public, name of sentence.</w:t>
      </w:r>
    </w:p>
    <w:p w:rsidR="00736641" w:rsidRDefault="00736641" w:rsidP="00861E7E">
      <w:pPr>
        <w:ind w:firstLine="0"/>
      </w:pPr>
      <w:r>
        <w:tab/>
        <w:t>description: Public, description of what the sentence will require to be completed.</w:t>
      </w:r>
    </w:p>
    <w:p w:rsidR="00736641" w:rsidRDefault="00736641" w:rsidP="00861E7E">
      <w:pPr>
        <w:ind w:firstLine="0"/>
      </w:pPr>
      <w:r>
        <w:tab/>
        <w:t>additional: Public, optional extra field for sentence.</w:t>
      </w:r>
    </w:p>
    <w:p w:rsidR="00736641" w:rsidRDefault="00736641" w:rsidP="00861E7E">
      <w:pPr>
        <w:ind w:firstLine="0"/>
      </w:pPr>
      <w:r>
        <w:tab/>
        <w:t>additionalValue: Public, value of additional field.</w:t>
      </w:r>
    </w:p>
    <w:p w:rsidR="00861E7E" w:rsidRDefault="00736641" w:rsidP="00861E7E">
      <w:pPr>
        <w:ind w:firstLine="0"/>
      </w:pPr>
      <w:r>
        <w:tab/>
        <w:t>completeDate: Public, date for when sentence was completed.</w:t>
      </w:r>
      <w:r>
        <w:tab/>
      </w:r>
    </w:p>
    <w:p w:rsidR="00861E7E" w:rsidRDefault="00861E7E" w:rsidP="00861E7E">
      <w:pPr>
        <w:pStyle w:val="AppendixHeading3"/>
      </w:pPr>
      <w:bookmarkStart w:id="148" w:name="_Toc352958955"/>
      <w:r>
        <w:t>Class Methods</w:t>
      </w:r>
      <w:bookmarkEnd w:id="148"/>
    </w:p>
    <w:p w:rsidR="00861E7E" w:rsidRDefault="00736641" w:rsidP="00736641">
      <w:pPr>
        <w:ind w:left="720" w:firstLine="0"/>
      </w:pPr>
      <w:r>
        <w:t>__construct</w:t>
      </w:r>
      <w:r w:rsidR="00A869BF">
        <w:t>( $defendantID ): Public, create empty sentence object with the given ID.</w:t>
      </w:r>
    </w:p>
    <w:p w:rsidR="00861E7E" w:rsidRDefault="00A869BF" w:rsidP="009C06AE">
      <w:pPr>
        <w:ind w:firstLine="0"/>
      </w:pPr>
      <w:r>
        <w:tab/>
        <w:t>addSentenceFunction( $defendantID, $sentenceID ): Private, assigns a sentence to a defendant.</w:t>
      </w:r>
    </w:p>
    <w:p w:rsidR="00A869BF" w:rsidRDefault="00A869BF" w:rsidP="009C06AE">
      <w:pPr>
        <w:ind w:firstLine="0"/>
      </w:pPr>
      <w:r>
        <w:tab/>
        <w:t>addSentence( $sentences ): Public, add new sentence for defendant.</w:t>
      </w:r>
    </w:p>
    <w:p w:rsidR="00A869BF" w:rsidRDefault="00A869BF" w:rsidP="009C06AE">
      <w:pPr>
        <w:ind w:firstLine="0"/>
      </w:pPr>
      <w:r>
        <w:tab/>
        <w:t>getFromID( $defsentID ): Public, gets sentence information.</w:t>
      </w:r>
    </w:p>
    <w:p w:rsidR="00A869BF" w:rsidRDefault="00A869BF" w:rsidP="009C06AE">
      <w:pPr>
        <w:ind w:firstLine="0"/>
      </w:pPr>
      <w:r>
        <w:tab/>
        <w:t>removeSentence( $defsentID ): Public, removes sentence requirement.</w:t>
      </w:r>
    </w:p>
    <w:p w:rsidR="00A869BF" w:rsidRDefault="00A869BF" w:rsidP="009C06AE">
      <w:pPr>
        <w:ind w:firstLine="0"/>
      </w:pPr>
      <w:r>
        <w:tab/>
        <w:t>updateSentence(): Public, updates sentence requirements</w:t>
      </w:r>
    </w:p>
    <w:p w:rsidR="00A869BF" w:rsidRDefault="00A869BF" w:rsidP="009C06AE">
      <w:pPr>
        <w:ind w:firstLine="0"/>
      </w:pPr>
      <w:r>
        <w:tab/>
        <w:t>setDefendantID( $var ): Public, sets defendantID.</w:t>
      </w:r>
    </w:p>
    <w:p w:rsidR="00A869BF" w:rsidRDefault="00A869BF" w:rsidP="009C06AE">
      <w:pPr>
        <w:ind w:firstLine="0"/>
      </w:pPr>
      <w:r>
        <w:tab/>
        <w:t>getDefendantID(): Public, returns defendantID.</w:t>
      </w:r>
    </w:p>
    <w:p w:rsidR="00A869BF" w:rsidRDefault="00A869BF" w:rsidP="009C06AE">
      <w:pPr>
        <w:ind w:firstLine="0"/>
      </w:pPr>
      <w:r>
        <w:tab/>
        <w:t>getSentenceID(): Public, returns sentenceID.</w:t>
      </w:r>
    </w:p>
    <w:p w:rsidR="00861E7E" w:rsidRDefault="00861E7E" w:rsidP="00861E7E">
      <w:pPr>
        <w:pStyle w:val="AppendixHeading2"/>
      </w:pPr>
      <w:bookmarkStart w:id="149" w:name="_Toc352958958"/>
      <w:r>
        <w:t>Class</w:t>
      </w:r>
      <w:r w:rsidR="00F632C7">
        <w:t xml:space="preserve"> User</w:t>
      </w:r>
      <w:bookmarkEnd w:id="149"/>
    </w:p>
    <w:p w:rsidR="00861E7E" w:rsidRDefault="00861E7E" w:rsidP="00861E7E">
      <w:pPr>
        <w:ind w:firstLine="0"/>
      </w:pPr>
      <w:r>
        <w:t>Description:</w:t>
      </w:r>
      <w:r w:rsidR="0070008E">
        <w:t xml:space="preserve"> The user class </w:t>
      </w:r>
      <w:r w:rsidR="00FD34EA">
        <w:t>is used to add and edit users, verify and update user password, and ensure only one email is used within the system.</w:t>
      </w:r>
    </w:p>
    <w:p w:rsidR="00861E7E" w:rsidRDefault="00861E7E" w:rsidP="00861E7E">
      <w:pPr>
        <w:ind w:firstLine="0"/>
      </w:pPr>
      <w:r>
        <w:t>Class Members:</w:t>
      </w:r>
    </w:p>
    <w:p w:rsidR="00861E7E" w:rsidRDefault="00FD34EA" w:rsidP="00861E7E">
      <w:pPr>
        <w:ind w:firstLine="0"/>
      </w:pPr>
      <w:r>
        <w:tab/>
        <w:t>userID: Private, unique identifier for the user.</w:t>
      </w:r>
    </w:p>
    <w:p w:rsidR="00FD34EA" w:rsidRDefault="00FD34EA" w:rsidP="00861E7E">
      <w:pPr>
        <w:ind w:firstLine="0"/>
      </w:pPr>
      <w:r>
        <w:tab/>
        <w:t>programID: Private, unique identifier for the program.</w:t>
      </w:r>
    </w:p>
    <w:p w:rsidR="00FD34EA" w:rsidRDefault="00FD34EA" w:rsidP="00861E7E">
      <w:pPr>
        <w:ind w:firstLine="0"/>
      </w:pPr>
      <w:r>
        <w:tab/>
        <w:t>typeID: Private, determines user access levels.</w:t>
      </w:r>
    </w:p>
    <w:p w:rsidR="00FD34EA" w:rsidRDefault="00FD34EA" w:rsidP="00861E7E">
      <w:pPr>
        <w:ind w:firstLine="0"/>
      </w:pPr>
      <w:r>
        <w:tab/>
        <w:t>firstName: Private, user first name.</w:t>
      </w:r>
    </w:p>
    <w:p w:rsidR="00FD34EA" w:rsidRDefault="00FD34EA" w:rsidP="00861E7E">
      <w:pPr>
        <w:ind w:firstLine="0"/>
      </w:pPr>
      <w:r>
        <w:tab/>
        <w:t>lastName: Private, user last name.</w:t>
      </w:r>
    </w:p>
    <w:p w:rsidR="00FD34EA" w:rsidRDefault="00FD34EA" w:rsidP="00861E7E">
      <w:pPr>
        <w:ind w:firstLine="0"/>
      </w:pPr>
      <w:r>
        <w:tab/>
        <w:t>email: Private, user email.</w:t>
      </w:r>
    </w:p>
    <w:p w:rsidR="00FD34EA" w:rsidRDefault="00FD34EA" w:rsidP="00861E7E">
      <w:pPr>
        <w:ind w:firstLine="0"/>
      </w:pPr>
      <w:r>
        <w:tab/>
        <w:t xml:space="preserve">password: Private, </w:t>
      </w:r>
      <w:r w:rsidR="00926F7F">
        <w:t>hashed and salted version of user password.</w:t>
      </w:r>
    </w:p>
    <w:p w:rsidR="00926F7F" w:rsidRDefault="00926F7F" w:rsidP="00861E7E">
      <w:pPr>
        <w:ind w:firstLine="0"/>
      </w:pPr>
      <w:r>
        <w:tab/>
        <w:t>lastLogin: Private, last time user last logged into account.</w:t>
      </w:r>
    </w:p>
    <w:p w:rsidR="00926F7F" w:rsidRDefault="00926F7F" w:rsidP="00861E7E">
      <w:pPr>
        <w:ind w:firstLine="0"/>
      </w:pPr>
      <w:r>
        <w:tab/>
        <w:t>timezoneID: Private, user local timezone</w:t>
      </w:r>
      <w:r w:rsidR="00650805">
        <w:t>ID</w:t>
      </w:r>
      <w:r>
        <w:t>.</w:t>
      </w:r>
    </w:p>
    <w:p w:rsidR="00AA22BE" w:rsidRDefault="00AA22BE" w:rsidP="00861E7E">
      <w:pPr>
        <w:ind w:firstLine="0"/>
      </w:pPr>
      <w:r>
        <w:tab/>
        <w:t>timezone: Private</w:t>
      </w:r>
      <w:r w:rsidR="00650805">
        <w:t>, user local timezone as string.</w:t>
      </w:r>
    </w:p>
    <w:p w:rsidR="00926F7F" w:rsidRDefault="00926F7F" w:rsidP="00861E7E">
      <w:pPr>
        <w:ind w:firstLine="0"/>
      </w:pPr>
      <w:r>
        <w:tab/>
        <w:t>active: Private, if user is active or ‘deleted’.</w:t>
      </w:r>
    </w:p>
    <w:p w:rsidR="00861E7E" w:rsidRDefault="00861E7E" w:rsidP="00861E7E">
      <w:pPr>
        <w:pStyle w:val="AppendixHeading3"/>
      </w:pPr>
      <w:bookmarkStart w:id="150" w:name="_Toc352958959"/>
      <w:r>
        <w:t>Class Methods</w:t>
      </w:r>
      <w:bookmarkEnd w:id="150"/>
    </w:p>
    <w:p w:rsidR="00861E7E" w:rsidRDefault="00926F7F" w:rsidP="00926F7F">
      <w:pPr>
        <w:ind w:left="720" w:firstLine="0"/>
      </w:pPr>
      <w:r>
        <w:t>__construct(): Public, create empty user object.</w:t>
      </w:r>
    </w:p>
    <w:p w:rsidR="00926F7F" w:rsidRDefault="00926F7F" w:rsidP="00926F7F">
      <w:pPr>
        <w:ind w:left="720" w:firstLine="0"/>
      </w:pPr>
      <w:r>
        <w:t>getFromLogin( $email, $password ): Public, checks the email and password the user entered at login</w:t>
      </w:r>
      <w:r w:rsidR="00AA22BE">
        <w:t xml:space="preserve"> </w:t>
      </w:r>
      <w:r>
        <w:t xml:space="preserve">with record in the database. </w:t>
      </w:r>
      <w:r w:rsidR="00AA22BE">
        <w:t xml:space="preserve">If the email address exists, the </w:t>
      </w:r>
      <w:r>
        <w:t>password is checked with the current hash. If the hash is the</w:t>
      </w:r>
      <w:r w:rsidR="00AA22BE">
        <w:t xml:space="preserve"> </w:t>
      </w:r>
      <w:r>
        <w:t>same, proceed with user access and login.</w:t>
      </w:r>
    </w:p>
    <w:p w:rsidR="00AA22BE" w:rsidRDefault="00AA22BE" w:rsidP="00926F7F">
      <w:pPr>
        <w:ind w:left="720" w:firstLine="0"/>
      </w:pPr>
      <w:r>
        <w:lastRenderedPageBreak/>
        <w:t xml:space="preserve">getFromID ($id ): Public, </w:t>
      </w:r>
      <w:r w:rsidRPr="00AA22BE">
        <w:t>gets user information from a user id</w:t>
      </w:r>
      <w:r>
        <w:t>.</w:t>
      </w:r>
    </w:p>
    <w:p w:rsidR="00AA22BE" w:rsidRDefault="00AA22BE" w:rsidP="00926F7F">
      <w:pPr>
        <w:ind w:left="720" w:firstLine="0"/>
      </w:pPr>
      <w:r>
        <w:t xml:space="preserve">checkHash( $hash ): Private, </w:t>
      </w:r>
      <w:r w:rsidRPr="00AA22BE">
        <w:t>checks a current hash against the algorithm to verify integrity</w:t>
      </w:r>
      <w:r>
        <w:t>.</w:t>
      </w:r>
    </w:p>
    <w:p w:rsidR="00AA22BE" w:rsidRDefault="00AA22BE" w:rsidP="00926F7F">
      <w:pPr>
        <w:ind w:left="720" w:firstLine="0"/>
      </w:pPr>
      <w:r>
        <w:t xml:space="preserve">newHash(): Private, </w:t>
      </w:r>
      <w:r w:rsidRPr="00AA22BE">
        <w:t>generate a new hash based on email and password</w:t>
      </w:r>
      <w:r>
        <w:t>.</w:t>
      </w:r>
    </w:p>
    <w:p w:rsidR="00AA22BE" w:rsidRDefault="00AA22BE" w:rsidP="00926F7F">
      <w:pPr>
        <w:ind w:left="720" w:firstLine="0"/>
      </w:pPr>
      <w:r>
        <w:t xml:space="preserve">updateUser(): Public, </w:t>
      </w:r>
      <w:r w:rsidRPr="00AA22BE">
        <w:t>adds the user if userid is 0, otherwise updates the user record</w:t>
      </w:r>
      <w:r>
        <w:t>.</w:t>
      </w:r>
    </w:p>
    <w:p w:rsidR="00AA22BE" w:rsidRDefault="00AA22BE" w:rsidP="00AA22BE">
      <w:pPr>
        <w:ind w:left="720" w:firstLine="0"/>
      </w:pPr>
      <w:r>
        <w:t>removeUser( $id ): Public, marks the user as deleted and inactive in the database, doesn't actually remove the user</w:t>
      </w:r>
    </w:p>
    <w:p w:rsidR="00AA22BE" w:rsidRDefault="00AA22BE" w:rsidP="00AA22BE">
      <w:pPr>
        <w:ind w:left="720" w:firstLine="0"/>
      </w:pPr>
      <w:r>
        <w:t xml:space="preserve">emailExists( $email ): Public, </w:t>
      </w:r>
      <w:r w:rsidRPr="00AA22BE">
        <w:t>checks the database to see if an email address exists for a user</w:t>
      </w:r>
      <w:r>
        <w:t>.</w:t>
      </w:r>
    </w:p>
    <w:p w:rsidR="00AA22BE" w:rsidRDefault="00AA22BE" w:rsidP="00AA22BE">
      <w:pPr>
        <w:ind w:left="720" w:firstLine="0"/>
      </w:pPr>
      <w:r>
        <w:t xml:space="preserve">fetchPhoneNumbers(): Public, </w:t>
      </w:r>
      <w:r w:rsidRPr="00AA22BE">
        <w:t>gets the users phone numbers</w:t>
      </w:r>
      <w:r>
        <w:t>.</w:t>
      </w:r>
    </w:p>
    <w:p w:rsidR="00AA22BE" w:rsidRDefault="00AA22BE" w:rsidP="00AA22BE">
      <w:pPr>
        <w:ind w:left="720" w:firstLine="0"/>
      </w:pPr>
      <w:r>
        <w:t xml:space="preserve">addPhone( $type, $number, $ext ): Public, </w:t>
      </w:r>
      <w:r w:rsidRPr="00AA22BE">
        <w:t>to add a phone number to the user</w:t>
      </w:r>
      <w:r>
        <w:t>.</w:t>
      </w:r>
    </w:p>
    <w:p w:rsidR="00AA22BE" w:rsidRDefault="00AA22BE" w:rsidP="00AA22BE">
      <w:pPr>
        <w:ind w:left="720" w:firstLine="0"/>
      </w:pPr>
      <w:r>
        <w:t xml:space="preserve">removePhone( $id ): Public, </w:t>
      </w:r>
      <w:r w:rsidRPr="00AA22BE">
        <w:t>to remove a phone number from the user</w:t>
      </w:r>
      <w:r>
        <w:t>.</w:t>
      </w:r>
    </w:p>
    <w:p w:rsidR="00AA22BE" w:rsidRDefault="00AA22BE" w:rsidP="00AA22BE">
      <w:pPr>
        <w:ind w:left="720" w:firstLine="0"/>
      </w:pPr>
      <w:r>
        <w:t>addEvent( $event, $id = NULL ): Public, logs a user action.</w:t>
      </w:r>
    </w:p>
    <w:p w:rsidR="00AA22BE" w:rsidRDefault="00AA22BE" w:rsidP="00AA22BE">
      <w:pPr>
        <w:ind w:left="720" w:firstLine="0"/>
      </w:pPr>
      <w:r>
        <w:t>fetchHistory( $id ): gets a list of user’s actions.</w:t>
      </w:r>
    </w:p>
    <w:p w:rsidR="00AA22BE" w:rsidRDefault="00AA22BE" w:rsidP="00AA22BE">
      <w:pPr>
        <w:ind w:left="720" w:firstLine="0"/>
      </w:pPr>
      <w:r>
        <w:t>getUserID</w:t>
      </w:r>
      <w:r w:rsidR="00650805">
        <w:t>()</w:t>
      </w:r>
      <w:r>
        <w:t>: Public, return userID.</w:t>
      </w:r>
    </w:p>
    <w:p w:rsidR="00AA22BE" w:rsidRDefault="00AA22BE" w:rsidP="00AA22BE">
      <w:pPr>
        <w:ind w:left="720" w:firstLine="0"/>
      </w:pPr>
      <w:r>
        <w:t>getFirstName</w:t>
      </w:r>
      <w:r w:rsidR="00650805">
        <w:t>()</w:t>
      </w:r>
      <w:r>
        <w:t>: Public, return firstName.</w:t>
      </w:r>
    </w:p>
    <w:p w:rsidR="00AA22BE" w:rsidRDefault="00AA22BE" w:rsidP="00AA22BE">
      <w:pPr>
        <w:ind w:left="720" w:firstLine="0"/>
      </w:pPr>
      <w:r>
        <w:t>getLastName</w:t>
      </w:r>
      <w:r w:rsidR="00650805">
        <w:t>()</w:t>
      </w:r>
      <w:r>
        <w:t>: Public, return lastName.</w:t>
      </w:r>
    </w:p>
    <w:p w:rsidR="00AA22BE" w:rsidRDefault="00AA22BE" w:rsidP="00AA22BE">
      <w:pPr>
        <w:ind w:left="720" w:firstLine="0"/>
      </w:pPr>
      <w:r>
        <w:t>getName</w:t>
      </w:r>
      <w:r w:rsidR="00650805">
        <w:t>()</w:t>
      </w:r>
      <w:r>
        <w:t>: Public, returns firstName and lastName.</w:t>
      </w:r>
    </w:p>
    <w:p w:rsidR="00AA22BE" w:rsidRDefault="00AA22BE" w:rsidP="00AA22BE">
      <w:pPr>
        <w:ind w:left="720" w:firstLine="0"/>
      </w:pPr>
      <w:r>
        <w:t>getProgramID</w:t>
      </w:r>
      <w:r w:rsidR="00650805">
        <w:t>()</w:t>
      </w:r>
      <w:r>
        <w:t>: Public, returns programID.</w:t>
      </w:r>
    </w:p>
    <w:p w:rsidR="00AA22BE" w:rsidRDefault="00AA22BE" w:rsidP="00AA22BE">
      <w:pPr>
        <w:ind w:left="720" w:firstLine="0"/>
      </w:pPr>
      <w:r>
        <w:t>getType</w:t>
      </w:r>
      <w:r w:rsidR="00650805">
        <w:t>()</w:t>
      </w:r>
      <w:r>
        <w:t>: Public, returns typeID.</w:t>
      </w:r>
    </w:p>
    <w:p w:rsidR="00AA22BE" w:rsidRDefault="00AA22BE" w:rsidP="00AA22BE">
      <w:pPr>
        <w:ind w:left="720" w:firstLine="0"/>
      </w:pPr>
      <w:r>
        <w:t>getTimezone</w:t>
      </w:r>
      <w:r w:rsidR="00650805">
        <w:t>()</w:t>
      </w:r>
      <w:r>
        <w:t>: Public, returns timezone</w:t>
      </w:r>
      <w:r w:rsidR="00650805">
        <w:t>.</w:t>
      </w:r>
    </w:p>
    <w:p w:rsidR="00650805" w:rsidRDefault="00650805" w:rsidP="00AA22BE">
      <w:pPr>
        <w:ind w:left="720" w:firstLine="0"/>
      </w:pPr>
      <w:r>
        <w:t>getTimezoneID(): Public, returns timezoneID.</w:t>
      </w:r>
    </w:p>
    <w:p w:rsidR="00650805" w:rsidRDefault="00650805" w:rsidP="00AA22BE">
      <w:pPr>
        <w:ind w:left="720" w:firstLine="0"/>
      </w:pPr>
      <w:r>
        <w:t>getLastLogin(): Public, returns lastLogin.</w:t>
      </w:r>
    </w:p>
    <w:p w:rsidR="00650805" w:rsidRDefault="00650805" w:rsidP="00AA22BE">
      <w:pPr>
        <w:ind w:left="720" w:firstLine="0"/>
      </w:pPr>
      <w:r>
        <w:t>getEmail(): Public, returns email.</w:t>
      </w:r>
    </w:p>
    <w:p w:rsidR="00650805" w:rsidRDefault="00650805" w:rsidP="00AA22BE">
      <w:pPr>
        <w:ind w:left="720" w:firstLine="0"/>
      </w:pPr>
      <w:r>
        <w:t>isActive(): Public, returns active.</w:t>
      </w:r>
    </w:p>
    <w:p w:rsidR="00650805" w:rsidRDefault="00650805" w:rsidP="00AA22BE">
      <w:pPr>
        <w:ind w:left="720" w:firstLine="0"/>
      </w:pPr>
      <w:r>
        <w:t>setUserID(</w:t>
      </w:r>
      <w:r w:rsidR="005467F7">
        <w:t xml:space="preserve">$val </w:t>
      </w:r>
      <w:r>
        <w:t>): Public, sets userID.</w:t>
      </w:r>
    </w:p>
    <w:p w:rsidR="00650805" w:rsidRDefault="00650805" w:rsidP="00AA22BE">
      <w:pPr>
        <w:ind w:left="720" w:firstLine="0"/>
      </w:pPr>
      <w:r>
        <w:t>setProgramID</w:t>
      </w:r>
      <w:r w:rsidR="005467F7">
        <w:t xml:space="preserve">($val </w:t>
      </w:r>
      <w:r>
        <w:t>): Public, sets programID.</w:t>
      </w:r>
    </w:p>
    <w:p w:rsidR="00650805" w:rsidRDefault="00650805" w:rsidP="00AA22BE">
      <w:pPr>
        <w:ind w:left="720" w:firstLine="0"/>
      </w:pPr>
      <w:r>
        <w:t>setType(</w:t>
      </w:r>
      <w:r w:rsidR="005467F7">
        <w:t xml:space="preserve">$val </w:t>
      </w:r>
      <w:r>
        <w:t>): Public, sets typeID.</w:t>
      </w:r>
    </w:p>
    <w:p w:rsidR="00650805" w:rsidRDefault="00650805" w:rsidP="00AA22BE">
      <w:pPr>
        <w:ind w:left="720" w:firstLine="0"/>
      </w:pPr>
      <w:r>
        <w:t>setFirstName(</w:t>
      </w:r>
      <w:r w:rsidR="005467F7">
        <w:t xml:space="preserve">$val </w:t>
      </w:r>
      <w:r>
        <w:t>): Public, sets firstName.</w:t>
      </w:r>
    </w:p>
    <w:p w:rsidR="00650805" w:rsidRDefault="00650805" w:rsidP="00AA22BE">
      <w:pPr>
        <w:ind w:left="720" w:firstLine="0"/>
      </w:pPr>
      <w:r>
        <w:t>setLastName(</w:t>
      </w:r>
      <w:r w:rsidR="005467F7">
        <w:t xml:space="preserve">$val </w:t>
      </w:r>
      <w:r>
        <w:t>): Public, sets lastName.</w:t>
      </w:r>
    </w:p>
    <w:p w:rsidR="00650805" w:rsidRDefault="00650805" w:rsidP="00AA22BE">
      <w:pPr>
        <w:ind w:left="720" w:firstLine="0"/>
      </w:pPr>
      <w:r>
        <w:t>setEmail(</w:t>
      </w:r>
      <w:r w:rsidR="005467F7">
        <w:t xml:space="preserve">$val </w:t>
      </w:r>
      <w:r>
        <w:t>): Public, sets email.</w:t>
      </w:r>
    </w:p>
    <w:p w:rsidR="00650805" w:rsidRDefault="00650805" w:rsidP="00AA22BE">
      <w:pPr>
        <w:ind w:left="720" w:firstLine="0"/>
      </w:pPr>
      <w:r>
        <w:t>setPassword</w:t>
      </w:r>
      <w:r w:rsidR="005467F7">
        <w:t>($val )</w:t>
      </w:r>
      <w:r>
        <w:t>: Public, sets password.</w:t>
      </w:r>
    </w:p>
    <w:p w:rsidR="00650805" w:rsidRDefault="00650805" w:rsidP="00AA22BE">
      <w:pPr>
        <w:ind w:left="720" w:firstLine="0"/>
      </w:pPr>
      <w:r>
        <w:t>setTimezoneID</w:t>
      </w:r>
      <w:r w:rsidR="005467F7">
        <w:t>($val )</w:t>
      </w:r>
      <w:r>
        <w:t>: Public, sets timezoneID.</w:t>
      </w:r>
    </w:p>
    <w:p w:rsidR="00650805" w:rsidRDefault="00650805" w:rsidP="00AA22BE">
      <w:pPr>
        <w:ind w:left="720" w:firstLine="0"/>
      </w:pPr>
      <w:r>
        <w:t>setActive</w:t>
      </w:r>
      <w:r w:rsidR="005467F7">
        <w:t>($val )</w:t>
      </w:r>
      <w:r>
        <w:t>: Public, sets active.</w:t>
      </w:r>
    </w:p>
    <w:p w:rsidR="00650805" w:rsidRDefault="00650805" w:rsidP="00AA22BE">
      <w:pPr>
        <w:ind w:left="720" w:firstLine="0"/>
      </w:pPr>
      <w:r>
        <w:t>display</w:t>
      </w:r>
      <w:r w:rsidR="005467F7">
        <w:t>()</w:t>
      </w:r>
      <w:r>
        <w:t>: Public, for testing, shows all fields for user.</w:t>
      </w:r>
    </w:p>
    <w:p w:rsidR="00861E7E" w:rsidRDefault="00861E7E" w:rsidP="00861E7E">
      <w:pPr>
        <w:pStyle w:val="AppendixHeading2"/>
      </w:pPr>
      <w:bookmarkStart w:id="151" w:name="_Toc352958960"/>
      <w:r>
        <w:t>Class</w:t>
      </w:r>
      <w:r w:rsidR="00682E71">
        <w:t xml:space="preserve"> Volunteer</w:t>
      </w:r>
      <w:bookmarkEnd w:id="151"/>
    </w:p>
    <w:p w:rsidR="00861E7E" w:rsidRDefault="00861E7E" w:rsidP="00861E7E">
      <w:pPr>
        <w:ind w:firstLine="0"/>
      </w:pPr>
      <w:r>
        <w:t>Description:</w:t>
      </w:r>
      <w:r w:rsidR="002E7279">
        <w:t xml:space="preserve"> The volunteer class is for handling volunteer information, positions, and hours assisting the court. [RR]</w:t>
      </w:r>
    </w:p>
    <w:p w:rsidR="00861E7E" w:rsidRDefault="00861E7E" w:rsidP="00861E7E">
      <w:pPr>
        <w:ind w:firstLine="0"/>
      </w:pPr>
      <w:r>
        <w:t>Class Members:</w:t>
      </w:r>
    </w:p>
    <w:p w:rsidR="002E7279" w:rsidRDefault="002E7279" w:rsidP="00861E7E">
      <w:pPr>
        <w:ind w:firstLine="0"/>
      </w:pPr>
      <w:r>
        <w:lastRenderedPageBreak/>
        <w:tab/>
        <w:t>volunteerID: Private, unique identifier for the volunteer.</w:t>
      </w:r>
    </w:p>
    <w:p w:rsidR="002E7279" w:rsidRDefault="002E7279" w:rsidP="00861E7E">
      <w:pPr>
        <w:ind w:firstLine="0"/>
      </w:pPr>
      <w:r>
        <w:tab/>
        <w:t>programID: Private, unique identifier for the program.</w:t>
      </w:r>
    </w:p>
    <w:p w:rsidR="002E7279" w:rsidRDefault="002E7279" w:rsidP="00861E7E">
      <w:pPr>
        <w:ind w:firstLine="0"/>
      </w:pPr>
      <w:r>
        <w:tab/>
        <w:t>firstName: Private, volunteer’s first name.</w:t>
      </w:r>
    </w:p>
    <w:p w:rsidR="002E7279" w:rsidRDefault="002E7279" w:rsidP="00861E7E">
      <w:pPr>
        <w:ind w:firstLine="0"/>
      </w:pPr>
      <w:r>
        <w:tab/>
        <w:t>lastName: Private, volunteer’s last name.</w:t>
      </w:r>
    </w:p>
    <w:p w:rsidR="002E7279" w:rsidRDefault="002E7279" w:rsidP="00861E7E">
      <w:pPr>
        <w:ind w:firstLine="0"/>
      </w:pPr>
      <w:r>
        <w:tab/>
        <w:t>phone: Private, volunteer’s phone number.</w:t>
      </w:r>
    </w:p>
    <w:p w:rsidR="002E7279" w:rsidRDefault="002E7279" w:rsidP="00861E7E">
      <w:pPr>
        <w:ind w:firstLine="0"/>
      </w:pPr>
      <w:r>
        <w:tab/>
        <w:t>email: Private, volunteer’s email</w:t>
      </w:r>
      <w:r w:rsidR="00422362">
        <w:t>.</w:t>
      </w:r>
    </w:p>
    <w:p w:rsidR="00422362" w:rsidRDefault="00422362" w:rsidP="00861E7E">
      <w:pPr>
        <w:ind w:firstLine="0"/>
      </w:pPr>
      <w:r>
        <w:tab/>
        <w:t>positions: Private, array of volunteer positions.</w:t>
      </w:r>
    </w:p>
    <w:p w:rsidR="00422362" w:rsidRDefault="00422362" w:rsidP="00861E7E">
      <w:pPr>
        <w:ind w:firstLine="0"/>
      </w:pPr>
      <w:r>
        <w:tab/>
        <w:t>active: Private, whether volunteer is active or not.</w:t>
      </w:r>
    </w:p>
    <w:p w:rsidR="00861E7E" w:rsidRDefault="00861E7E" w:rsidP="00861E7E">
      <w:pPr>
        <w:ind w:firstLine="0"/>
      </w:pPr>
    </w:p>
    <w:p w:rsidR="00861E7E" w:rsidRDefault="00861E7E" w:rsidP="00861E7E">
      <w:pPr>
        <w:pStyle w:val="AppendixHeading3"/>
      </w:pPr>
      <w:bookmarkStart w:id="152" w:name="_Toc352958961"/>
      <w:r>
        <w:t>Class Methods</w:t>
      </w:r>
      <w:bookmarkEnd w:id="152"/>
    </w:p>
    <w:p w:rsidR="00F632C7" w:rsidRDefault="00422362" w:rsidP="00422362">
      <w:pPr>
        <w:ind w:left="720" w:firstLine="0"/>
      </w:pPr>
      <w:r>
        <w:t>__construct( $programID ): Public, creates empty volunteer object.</w:t>
      </w:r>
    </w:p>
    <w:p w:rsidR="00422362" w:rsidRDefault="00422362" w:rsidP="00422362">
      <w:pPr>
        <w:ind w:left="720" w:firstLine="0"/>
      </w:pPr>
      <w:r>
        <w:t xml:space="preserve">getVolunteer( $id ): Public, returns volunteer </w:t>
      </w:r>
      <w:r w:rsidR="004F4407">
        <w:t>information based on id</w:t>
      </w:r>
      <w:r>
        <w:t>.</w:t>
      </w:r>
    </w:p>
    <w:p w:rsidR="00422362" w:rsidRDefault="00422362" w:rsidP="00422362">
      <w:pPr>
        <w:ind w:left="720" w:firstLine="0"/>
      </w:pPr>
      <w:r>
        <w:t>updateVolunteer(): Public, if volunteerID is empty, inserts volunteer into database. Otherwise updates volunteer information. After insert/update, clears all positions the volunteer holds in the database and inserts new positions.</w:t>
      </w:r>
    </w:p>
    <w:p w:rsidR="00422362" w:rsidRDefault="00422362" w:rsidP="00422362">
      <w:pPr>
        <w:ind w:left="720" w:firstLine="0"/>
      </w:pPr>
      <w:r>
        <w:t>clearPositions(): Public, deletes all positions that the volunteer is currently assigned.</w:t>
      </w:r>
    </w:p>
    <w:p w:rsidR="00422362" w:rsidRDefault="00422362" w:rsidP="00422362">
      <w:pPr>
        <w:ind w:left="720" w:firstLine="0"/>
      </w:pPr>
      <w:r>
        <w:t>deleteVolunteer(): Public, sets volunteer to inactive.</w:t>
      </w:r>
    </w:p>
    <w:p w:rsidR="00422362" w:rsidRDefault="00422362" w:rsidP="00422362">
      <w:pPr>
        <w:ind w:left="720" w:firstLine="0"/>
      </w:pPr>
      <w:r>
        <w:t>editVolunteerHours(): Public,</w:t>
      </w:r>
    </w:p>
    <w:p w:rsidR="00422362" w:rsidRDefault="00422362" w:rsidP="00422362">
      <w:pPr>
        <w:ind w:left="720" w:firstLine="0"/>
      </w:pPr>
      <w:r>
        <w:t>printVolunteerHours(): Public,</w:t>
      </w:r>
    </w:p>
    <w:p w:rsidR="00422362" w:rsidRDefault="00422362" w:rsidP="00422362">
      <w:pPr>
        <w:ind w:left="720" w:firstLine="0"/>
      </w:pPr>
      <w:r>
        <w:t>getVolunteerID(): Public, returns volunteerID.</w:t>
      </w:r>
    </w:p>
    <w:p w:rsidR="00422362" w:rsidRDefault="00422362" w:rsidP="00422362">
      <w:pPr>
        <w:ind w:left="720" w:firstLine="0"/>
      </w:pPr>
      <w:r>
        <w:t>getProgramID(): Public, returns programID.</w:t>
      </w:r>
    </w:p>
    <w:p w:rsidR="00422362" w:rsidRDefault="00422362" w:rsidP="00422362">
      <w:pPr>
        <w:ind w:left="720" w:firstLine="0"/>
      </w:pPr>
      <w:r>
        <w:t>getFirstName(): Public, returns firstName.</w:t>
      </w:r>
    </w:p>
    <w:p w:rsidR="00422362" w:rsidRDefault="00422362" w:rsidP="00422362">
      <w:pPr>
        <w:ind w:left="720" w:firstLine="0"/>
      </w:pPr>
      <w:r>
        <w:t>getLastName(): Public, returns lastName.</w:t>
      </w:r>
    </w:p>
    <w:p w:rsidR="00422362" w:rsidRDefault="00422362" w:rsidP="00422362">
      <w:pPr>
        <w:ind w:left="720" w:firstLine="0"/>
      </w:pPr>
      <w:r>
        <w:t>getPhone(): Public, returns phone.</w:t>
      </w:r>
    </w:p>
    <w:p w:rsidR="00422362" w:rsidRDefault="00422362" w:rsidP="00422362">
      <w:pPr>
        <w:ind w:left="720" w:firstLine="0"/>
      </w:pPr>
      <w:r>
        <w:t>getEmail(): Public, returns email.</w:t>
      </w:r>
    </w:p>
    <w:p w:rsidR="00422362" w:rsidRDefault="00422362" w:rsidP="00422362">
      <w:pPr>
        <w:ind w:left="720" w:firstLine="0"/>
      </w:pPr>
      <w:r>
        <w:t>getPositions(): Public, returns positions.</w:t>
      </w:r>
    </w:p>
    <w:p w:rsidR="00422362" w:rsidRDefault="00422362" w:rsidP="00422362">
      <w:pPr>
        <w:ind w:left="720" w:firstLine="0"/>
      </w:pPr>
      <w:r>
        <w:t>getActive(): Public, returns active.</w:t>
      </w:r>
    </w:p>
    <w:p w:rsidR="00422362" w:rsidRDefault="00422362" w:rsidP="00422362">
      <w:pPr>
        <w:ind w:left="720" w:firstLine="0"/>
      </w:pPr>
      <w:r>
        <w:t>setVolunteerID(</w:t>
      </w:r>
      <w:r w:rsidR="005467F7">
        <w:t xml:space="preserve">$val </w:t>
      </w:r>
      <w:r>
        <w:t>): Public, sets volunteerID.</w:t>
      </w:r>
    </w:p>
    <w:p w:rsidR="00422362" w:rsidRDefault="00422362" w:rsidP="00422362">
      <w:pPr>
        <w:ind w:left="720" w:firstLine="0"/>
      </w:pPr>
      <w:r>
        <w:t>setProgramID(</w:t>
      </w:r>
      <w:r w:rsidR="005467F7">
        <w:t xml:space="preserve">$val </w:t>
      </w:r>
      <w:r>
        <w:t>): Public, sets programID.</w:t>
      </w:r>
    </w:p>
    <w:p w:rsidR="00422362" w:rsidRDefault="00422362" w:rsidP="00422362">
      <w:pPr>
        <w:ind w:left="720" w:firstLine="0"/>
      </w:pPr>
      <w:r>
        <w:t>setFirstName(</w:t>
      </w:r>
      <w:r w:rsidR="005467F7">
        <w:t xml:space="preserve">$val </w:t>
      </w:r>
      <w:r>
        <w:t>): Public, sets firstName.</w:t>
      </w:r>
    </w:p>
    <w:p w:rsidR="00422362" w:rsidRDefault="00422362" w:rsidP="00422362">
      <w:pPr>
        <w:ind w:left="720" w:firstLine="0"/>
      </w:pPr>
      <w:r>
        <w:t>setLastname(</w:t>
      </w:r>
      <w:r w:rsidR="005467F7">
        <w:t xml:space="preserve">$val </w:t>
      </w:r>
      <w:r>
        <w:t>): Public, sets lastName.</w:t>
      </w:r>
    </w:p>
    <w:p w:rsidR="00422362" w:rsidRDefault="00422362" w:rsidP="00422362">
      <w:pPr>
        <w:ind w:left="720" w:firstLine="0"/>
      </w:pPr>
      <w:r>
        <w:t>setPhone(</w:t>
      </w:r>
      <w:r w:rsidR="005467F7">
        <w:t xml:space="preserve">$val </w:t>
      </w:r>
      <w:r>
        <w:t>): Public, sets phone.</w:t>
      </w:r>
    </w:p>
    <w:p w:rsidR="00422362" w:rsidRDefault="00422362" w:rsidP="00422362">
      <w:pPr>
        <w:ind w:left="720" w:firstLine="0"/>
      </w:pPr>
      <w:r>
        <w:t>setEmail(</w:t>
      </w:r>
      <w:r w:rsidR="005467F7">
        <w:t xml:space="preserve">$val </w:t>
      </w:r>
      <w:r>
        <w:t xml:space="preserve">): Public, </w:t>
      </w:r>
      <w:r w:rsidR="00FD34EA">
        <w:t>sets email.</w:t>
      </w:r>
    </w:p>
    <w:p w:rsidR="00422362" w:rsidRDefault="00422362" w:rsidP="00422362">
      <w:pPr>
        <w:ind w:left="720" w:firstLine="0"/>
      </w:pPr>
      <w:r>
        <w:t>setPositions</w:t>
      </w:r>
      <w:r w:rsidR="005467F7">
        <w:t>($val )</w:t>
      </w:r>
      <w:r>
        <w:t>:</w:t>
      </w:r>
      <w:r w:rsidR="00FD34EA">
        <w:t xml:space="preserve"> Public, sets positions.</w:t>
      </w:r>
    </w:p>
    <w:p w:rsidR="00422362" w:rsidRDefault="00422362" w:rsidP="00422362">
      <w:pPr>
        <w:ind w:left="720" w:firstLine="0"/>
      </w:pPr>
      <w:r>
        <w:t>setActive(</w:t>
      </w:r>
      <w:r w:rsidR="005467F7">
        <w:t xml:space="preserve">$val </w:t>
      </w:r>
      <w:r>
        <w:t>):</w:t>
      </w:r>
      <w:r w:rsidR="00FD34EA">
        <w:t xml:space="preserve"> Public, sets active.</w:t>
      </w:r>
    </w:p>
    <w:p w:rsidR="00F632C7" w:rsidRDefault="00F632C7" w:rsidP="00F632C7">
      <w:pPr>
        <w:pStyle w:val="AppendixHeading2"/>
      </w:pPr>
      <w:bookmarkStart w:id="153" w:name="_Toc352958962"/>
      <w:r>
        <w:t>Class</w:t>
      </w:r>
      <w:r w:rsidR="00682E71">
        <w:t xml:space="preserve"> Workshop Location</w:t>
      </w:r>
      <w:bookmarkEnd w:id="153"/>
    </w:p>
    <w:p w:rsidR="009025D7" w:rsidRDefault="009025D7" w:rsidP="009025D7">
      <w:pPr>
        <w:ind w:firstLine="0"/>
      </w:pPr>
      <w:r>
        <w:lastRenderedPageBreak/>
        <w:t xml:space="preserve">Description: </w:t>
      </w:r>
      <w:r w:rsidR="0070008E">
        <w:t>The workshop location class handle</w:t>
      </w:r>
      <w:r w:rsidR="00CF23DB">
        <w:t>s information for where workshop</w:t>
      </w:r>
      <w:r w:rsidR="0070008E">
        <w:t>s</w:t>
      </w:r>
      <w:r>
        <w:t xml:space="preserve"> will be held.</w:t>
      </w:r>
      <w:r w:rsidR="0070008E">
        <w:t xml:space="preserve"> [RR]</w:t>
      </w:r>
    </w:p>
    <w:p w:rsidR="009025D7" w:rsidRDefault="009025D7" w:rsidP="009025D7">
      <w:pPr>
        <w:ind w:firstLine="0"/>
      </w:pPr>
      <w:r>
        <w:t>Class Members:</w:t>
      </w:r>
    </w:p>
    <w:p w:rsidR="009025D7" w:rsidRDefault="00CF23DB" w:rsidP="009025D7">
      <w:pPr>
        <w:ind w:firstLine="0"/>
      </w:pPr>
      <w:r>
        <w:tab/>
        <w:t>workshop</w:t>
      </w:r>
      <w:r w:rsidR="00D31816">
        <w:t>LocationID: Public, u</w:t>
      </w:r>
      <w:r w:rsidR="009025D7">
        <w:t>nique identifier for this court location</w:t>
      </w:r>
    </w:p>
    <w:p w:rsidR="009025D7" w:rsidRDefault="009025D7" w:rsidP="009025D7">
      <w:pPr>
        <w:ind w:firstLine="0"/>
      </w:pPr>
      <w:r>
        <w:tab/>
        <w:t>lo</w:t>
      </w:r>
      <w:r w:rsidR="00D31816">
        <w:t>cationID: Public, u</w:t>
      </w:r>
      <w:r>
        <w:t>nique identifier for location. Holds city, state, and zip fields.</w:t>
      </w:r>
    </w:p>
    <w:p w:rsidR="009025D7" w:rsidRDefault="00D31816" w:rsidP="009025D7">
      <w:pPr>
        <w:ind w:firstLine="0"/>
      </w:pPr>
      <w:r>
        <w:tab/>
        <w:t>programID: Public, u</w:t>
      </w:r>
      <w:r w:rsidR="009025D7">
        <w:t>nique identifier for the program.</w:t>
      </w:r>
    </w:p>
    <w:p w:rsidR="009025D7" w:rsidRDefault="00D31816" w:rsidP="009025D7">
      <w:pPr>
        <w:ind w:firstLine="0"/>
      </w:pPr>
      <w:r>
        <w:tab/>
        <w:t>name: Public, l</w:t>
      </w:r>
      <w:r w:rsidR="009025D7">
        <w:t>ocation name.</w:t>
      </w:r>
    </w:p>
    <w:p w:rsidR="009025D7" w:rsidRDefault="00D31816" w:rsidP="009025D7">
      <w:pPr>
        <w:ind w:firstLine="0"/>
      </w:pPr>
      <w:r>
        <w:tab/>
        <w:t>address: Public, l</w:t>
      </w:r>
      <w:r w:rsidR="009025D7">
        <w:t>ocation address.</w:t>
      </w:r>
    </w:p>
    <w:p w:rsidR="009025D7" w:rsidRDefault="00D31816" w:rsidP="009025D7">
      <w:pPr>
        <w:ind w:firstLine="0"/>
      </w:pPr>
      <w:r>
        <w:tab/>
        <w:t>city: Public, l</w:t>
      </w:r>
      <w:r w:rsidR="009025D7">
        <w:t>ocation city, brought in with locationID.</w:t>
      </w:r>
    </w:p>
    <w:p w:rsidR="009025D7" w:rsidRDefault="00D31816" w:rsidP="009025D7">
      <w:pPr>
        <w:ind w:firstLine="0"/>
      </w:pPr>
      <w:r>
        <w:tab/>
        <w:t>state: Public, l</w:t>
      </w:r>
      <w:r w:rsidR="009025D7">
        <w:t>ocation state, brought in with locationID.</w:t>
      </w:r>
    </w:p>
    <w:p w:rsidR="009025D7" w:rsidRDefault="00D31816" w:rsidP="009025D7">
      <w:pPr>
        <w:ind w:firstLine="0"/>
      </w:pPr>
      <w:r>
        <w:tab/>
        <w:t>zip: Public, l</w:t>
      </w:r>
      <w:r w:rsidR="009025D7">
        <w:t>ocation zip, brought in with locationID.</w:t>
      </w:r>
    </w:p>
    <w:p w:rsidR="009025D7" w:rsidRDefault="009025D7" w:rsidP="009025D7">
      <w:pPr>
        <w:ind w:firstLine="0"/>
      </w:pPr>
    </w:p>
    <w:p w:rsidR="009025D7" w:rsidRDefault="009025D7" w:rsidP="009025D7">
      <w:pPr>
        <w:pStyle w:val="AppendixHeading3"/>
      </w:pPr>
      <w:bookmarkStart w:id="154" w:name="_Toc352958963"/>
      <w:r>
        <w:t>Class Methods</w:t>
      </w:r>
      <w:bookmarkEnd w:id="154"/>
    </w:p>
    <w:p w:rsidR="00CF23DB" w:rsidRDefault="00D31816" w:rsidP="009025D7">
      <w:pPr>
        <w:ind w:left="720" w:firstLine="0"/>
      </w:pPr>
      <w:r>
        <w:t xml:space="preserve">__construct(): Public, </w:t>
      </w:r>
      <w:r w:rsidR="00CF23DB">
        <w:t>reates an empty workshop location object.</w:t>
      </w:r>
    </w:p>
    <w:p w:rsidR="00593A54" w:rsidRDefault="00593A54" w:rsidP="00D31816">
      <w:pPr>
        <w:ind w:left="720" w:firstLine="0"/>
      </w:pPr>
      <w:r>
        <w:t>updateWorkshop</w:t>
      </w:r>
      <w:r w:rsidR="00CF23DB">
        <w:t>Location():</w:t>
      </w:r>
      <w:r w:rsidR="00D31816">
        <w:t xml:space="preserve"> Public, a</w:t>
      </w:r>
      <w:r w:rsidR="00CF23DB">
        <w:t>dds a new wor</w:t>
      </w:r>
      <w:r>
        <w:t>ksho</w:t>
      </w:r>
      <w:r w:rsidR="00D31816">
        <w:t>p or edits an existing workshop d</w:t>
      </w:r>
      <w:r>
        <w:t>epending on workshopLocationID.</w:t>
      </w:r>
    </w:p>
    <w:p w:rsidR="009025D7" w:rsidRDefault="00593A54" w:rsidP="009025D7">
      <w:pPr>
        <w:ind w:left="720" w:firstLine="0"/>
      </w:pPr>
      <w:r>
        <w:t>getWorkshop</w:t>
      </w:r>
      <w:r w:rsidR="00CF23DB">
        <w:t>Location( $workshop</w:t>
      </w:r>
      <w:r w:rsidR="00D31816">
        <w:t>LocID ): Public, l</w:t>
      </w:r>
      <w:r w:rsidR="009025D7">
        <w:t xml:space="preserve">oads </w:t>
      </w:r>
      <w:r w:rsidR="00CF23DB">
        <w:t>workshop</w:t>
      </w:r>
      <w:r w:rsidR="009025D7">
        <w:t xml:space="preserve"> location</w:t>
      </w:r>
      <w:r w:rsidR="00CF23DB">
        <w:t xml:space="preserve"> object with data based on workshop</w:t>
      </w:r>
      <w:r w:rsidR="009025D7">
        <w:t>LocID.</w:t>
      </w:r>
    </w:p>
    <w:p w:rsidR="009025D7" w:rsidRDefault="009025D7" w:rsidP="009025D7">
      <w:pPr>
        <w:ind w:left="720" w:firstLine="0"/>
      </w:pPr>
      <w:r>
        <w:t>get</w:t>
      </w:r>
      <w:r w:rsidR="00593A54">
        <w:t>Workshop</w:t>
      </w:r>
      <w:r>
        <w:t>LocationID</w:t>
      </w:r>
      <w:r w:rsidR="005467F7">
        <w:t>()</w:t>
      </w:r>
      <w:r w:rsidR="00D31816">
        <w:t>:Public, r</w:t>
      </w:r>
      <w:r>
        <w:t>eturn locationID.</w:t>
      </w:r>
    </w:p>
    <w:p w:rsidR="009025D7" w:rsidRDefault="009025D7" w:rsidP="009025D7">
      <w:pPr>
        <w:ind w:left="720" w:firstLine="0"/>
      </w:pPr>
      <w:r>
        <w:t>getProgramID</w:t>
      </w:r>
      <w:r w:rsidR="005467F7">
        <w:t>()</w:t>
      </w:r>
      <w:r w:rsidR="00D31816">
        <w:t>:Public, r</w:t>
      </w:r>
      <w:r>
        <w:t>eturns programID.</w:t>
      </w:r>
    </w:p>
    <w:p w:rsidR="009025D7" w:rsidRDefault="009025D7" w:rsidP="009025D7">
      <w:pPr>
        <w:ind w:left="720" w:firstLine="0"/>
      </w:pPr>
      <w:r>
        <w:t>setLocationID</w:t>
      </w:r>
      <w:r w:rsidR="005467F7">
        <w:t>($val )</w:t>
      </w:r>
      <w:r w:rsidR="00D31816">
        <w:t>: Public, set</w:t>
      </w:r>
      <w:r>
        <w:t xml:space="preserve"> locationID.</w:t>
      </w:r>
    </w:p>
    <w:p w:rsidR="009025D7" w:rsidRDefault="009025D7" w:rsidP="009025D7">
      <w:pPr>
        <w:ind w:left="720" w:firstLine="0"/>
      </w:pPr>
      <w:r>
        <w:t>setProgramID</w:t>
      </w:r>
      <w:r w:rsidR="005467F7">
        <w:t>($val )</w:t>
      </w:r>
      <w:r w:rsidR="00D31816">
        <w:t>: Public, s</w:t>
      </w:r>
      <w:r>
        <w:t>et programID.</w:t>
      </w:r>
    </w:p>
    <w:p w:rsidR="00F632C7" w:rsidRDefault="00F632C7" w:rsidP="00F632C7"/>
    <w:p w:rsidR="00F632C7" w:rsidRDefault="00F632C7" w:rsidP="00F632C7">
      <w:pPr>
        <w:pStyle w:val="AppendixHeading2"/>
      </w:pPr>
      <w:bookmarkStart w:id="155" w:name="_Toc352958964"/>
      <w:r>
        <w:t>Class</w:t>
      </w:r>
      <w:r w:rsidR="00682E71">
        <w:t xml:space="preserve"> Workshop</w:t>
      </w:r>
      <w:bookmarkEnd w:id="155"/>
    </w:p>
    <w:p w:rsidR="00F632C7" w:rsidRDefault="00F632C7" w:rsidP="00F632C7">
      <w:pPr>
        <w:ind w:firstLine="0"/>
      </w:pPr>
      <w:r>
        <w:t>Description:</w:t>
      </w:r>
      <w:r w:rsidR="009025D7">
        <w:t xml:space="preserve"> The workshop class is used to create, modify an</w:t>
      </w:r>
      <w:r w:rsidR="0070008E">
        <w:t xml:space="preserve">d remove workshops and workshop </w:t>
      </w:r>
      <w:r w:rsidR="009025D7">
        <w:t xml:space="preserve">participants. </w:t>
      </w:r>
      <w:r w:rsidR="0070008E">
        <w:t>[RR]</w:t>
      </w:r>
    </w:p>
    <w:p w:rsidR="00F632C7" w:rsidRDefault="00F632C7" w:rsidP="00F632C7">
      <w:pPr>
        <w:ind w:firstLine="0"/>
      </w:pPr>
      <w:r>
        <w:t>Class Members:</w:t>
      </w:r>
    </w:p>
    <w:p w:rsidR="009025D7" w:rsidRDefault="009025D7" w:rsidP="00F632C7">
      <w:pPr>
        <w:ind w:firstLine="0"/>
      </w:pPr>
      <w:r>
        <w:tab/>
        <w:t>workshopID:</w:t>
      </w:r>
      <w:r w:rsidR="002C4992">
        <w:t xml:space="preserve"> Private, Unique identifier for the workshop.</w:t>
      </w:r>
    </w:p>
    <w:p w:rsidR="009025D7" w:rsidRDefault="009025D7" w:rsidP="00F632C7">
      <w:pPr>
        <w:ind w:firstLine="0"/>
      </w:pPr>
      <w:r>
        <w:tab/>
        <w:t>programID:</w:t>
      </w:r>
      <w:r w:rsidR="002C4992">
        <w:t xml:space="preserve"> Private, Unique identifier for the program.</w:t>
      </w:r>
    </w:p>
    <w:p w:rsidR="009025D7" w:rsidRDefault="009025D7" w:rsidP="00F632C7">
      <w:pPr>
        <w:ind w:firstLine="0"/>
      </w:pPr>
      <w:r>
        <w:tab/>
        <w:t>date:</w:t>
      </w:r>
      <w:r w:rsidR="002C4992">
        <w:t xml:space="preserve"> Private, date and time of the workshop.</w:t>
      </w:r>
    </w:p>
    <w:p w:rsidR="009025D7" w:rsidRDefault="009025D7" w:rsidP="00F632C7">
      <w:pPr>
        <w:ind w:firstLine="0"/>
      </w:pPr>
      <w:r>
        <w:tab/>
        <w:t>title:</w:t>
      </w:r>
      <w:r w:rsidR="002C4992">
        <w:t xml:space="preserve"> Private, title of workshop.</w:t>
      </w:r>
    </w:p>
    <w:p w:rsidR="009025D7" w:rsidRDefault="009025D7" w:rsidP="00F632C7">
      <w:pPr>
        <w:ind w:firstLine="0"/>
      </w:pPr>
      <w:r>
        <w:tab/>
        <w:t>description:</w:t>
      </w:r>
      <w:r w:rsidR="002C4992">
        <w:t xml:space="preserve"> Private, description of workshop.</w:t>
      </w:r>
    </w:p>
    <w:p w:rsidR="009025D7" w:rsidRDefault="009025D7" w:rsidP="00F632C7">
      <w:pPr>
        <w:ind w:firstLine="0"/>
      </w:pPr>
      <w:r>
        <w:tab/>
      </w:r>
      <w:r w:rsidR="00D357D8">
        <w:t>instructor:</w:t>
      </w:r>
      <w:r w:rsidR="002C4992">
        <w:t xml:space="preserve"> Private, workshop’s instructor.</w:t>
      </w:r>
    </w:p>
    <w:p w:rsidR="00D357D8" w:rsidRDefault="00D357D8" w:rsidP="00F632C7">
      <w:pPr>
        <w:ind w:firstLine="0"/>
      </w:pPr>
      <w:r>
        <w:tab/>
        <w:t>officerID:</w:t>
      </w:r>
      <w:r w:rsidR="002C4992">
        <w:t xml:space="preserve"> Private, unique identifier for the officer if one is assisting the workshop.</w:t>
      </w:r>
    </w:p>
    <w:p w:rsidR="00D357D8" w:rsidRDefault="00D357D8" w:rsidP="00F632C7">
      <w:pPr>
        <w:ind w:firstLine="0"/>
      </w:pPr>
      <w:r>
        <w:tab/>
        <w:t>workshopLocationID:</w:t>
      </w:r>
      <w:r w:rsidR="002C4992">
        <w:t xml:space="preserve"> Private, unique identifier for the workshop location.</w:t>
      </w:r>
    </w:p>
    <w:p w:rsidR="00F632C7" w:rsidRDefault="00F632C7" w:rsidP="00F632C7">
      <w:pPr>
        <w:ind w:firstLine="0"/>
      </w:pPr>
    </w:p>
    <w:p w:rsidR="00F632C7" w:rsidRDefault="00F632C7" w:rsidP="00F632C7">
      <w:pPr>
        <w:pStyle w:val="AppendixHeading3"/>
      </w:pPr>
      <w:bookmarkStart w:id="156" w:name="_Toc352958965"/>
      <w:r>
        <w:lastRenderedPageBreak/>
        <w:t>Class Methods</w:t>
      </w:r>
      <w:bookmarkEnd w:id="156"/>
    </w:p>
    <w:p w:rsidR="00861E7E" w:rsidRDefault="002C4992" w:rsidP="002C4992">
      <w:pPr>
        <w:ind w:left="720" w:firstLine="0"/>
      </w:pPr>
      <w:r>
        <w:t>__construct( $user_programID ): Public, creates a new workshop object.</w:t>
      </w:r>
    </w:p>
    <w:p w:rsidR="002C4992" w:rsidRDefault="002C4992" w:rsidP="002C4992">
      <w:pPr>
        <w:ind w:left="720" w:firstLine="0"/>
      </w:pPr>
      <w:r>
        <w:t>updateWorkshop(): Public, inserts a new workshop into the d</w:t>
      </w:r>
      <w:r w:rsidR="002D5135">
        <w:t>atabase if workshopID is empty, otherwise u</w:t>
      </w:r>
      <w:r>
        <w:t>pdates the in</w:t>
      </w:r>
      <w:r w:rsidR="002D5135">
        <w:t>formation for that workshop</w:t>
      </w:r>
      <w:r>
        <w:t>.</w:t>
      </w:r>
    </w:p>
    <w:p w:rsidR="002C4992" w:rsidRDefault="002C4992" w:rsidP="002C4992">
      <w:pPr>
        <w:ind w:left="720" w:firstLine="0"/>
      </w:pPr>
      <w:r>
        <w:t>deleteWorkshop(): Public, deletes workshop roster and workshop.</w:t>
      </w:r>
    </w:p>
    <w:p w:rsidR="002C4992" w:rsidRDefault="0070008E" w:rsidP="002C4992">
      <w:pPr>
        <w:ind w:left="720" w:firstLine="0"/>
      </w:pPr>
      <w:r>
        <w:t xml:space="preserve">getWorkshop( $id ): Public, returns workshop </w:t>
      </w:r>
      <w:r w:rsidR="002D5135">
        <w:t xml:space="preserve">information retrieved based on </w:t>
      </w:r>
      <w:r>
        <w:t>id.</w:t>
      </w:r>
    </w:p>
    <w:p w:rsidR="0070008E" w:rsidRDefault="0070008E" w:rsidP="002C4992">
      <w:pPr>
        <w:ind w:left="720" w:firstLine="0"/>
      </w:pPr>
      <w:r>
        <w:t xml:space="preserve">addWorkshopParticipant( $workshopID, $defendantID ): Public, adds </w:t>
      </w:r>
      <w:r w:rsidR="002D5135">
        <w:t>defendant and program to roster.</w:t>
      </w:r>
    </w:p>
    <w:p w:rsidR="0070008E" w:rsidRDefault="0070008E" w:rsidP="002C4992">
      <w:pPr>
        <w:ind w:left="720" w:firstLine="0"/>
      </w:pPr>
      <w:r>
        <w:t xml:space="preserve">removeWorkshopParticipant( $workshopID, $defendantID ): Public, deletes </w:t>
      </w:r>
      <w:r w:rsidR="002D5135">
        <w:t>defendant from workshop.</w:t>
      </w:r>
    </w:p>
    <w:p w:rsidR="0070008E" w:rsidRDefault="0070008E" w:rsidP="002C4992">
      <w:pPr>
        <w:ind w:left="720" w:firstLine="0"/>
      </w:pPr>
      <w:r>
        <w:t>completedWorkshopParticipant( $workshopID, $defendantID ): Public, marks defendant as having completed the worksho</w:t>
      </w:r>
      <w:r w:rsidR="00C05C99">
        <w:t>p at current time.</w:t>
      </w:r>
    </w:p>
    <w:p w:rsidR="00C05C99" w:rsidRDefault="00C05C99" w:rsidP="002C4992">
      <w:pPr>
        <w:ind w:left="720" w:firstLine="0"/>
      </w:pPr>
      <w:r>
        <w:t>listWorkshopParticipants( $id ): Public, returns list of workshop participants for the given workshop.</w:t>
      </w:r>
    </w:p>
    <w:p w:rsidR="00C05C99" w:rsidRDefault="00C05C99" w:rsidP="002C4992">
      <w:pPr>
        <w:ind w:left="720" w:firstLine="0"/>
      </w:pPr>
      <w:r>
        <w:t>getWorkshopID(): Public, returns workshopID.</w:t>
      </w:r>
    </w:p>
    <w:p w:rsidR="00C05C99" w:rsidRDefault="00C05C99" w:rsidP="002C4992">
      <w:pPr>
        <w:ind w:left="720" w:firstLine="0"/>
      </w:pPr>
      <w:r>
        <w:t>getProgramID(): Public, returns programID.</w:t>
      </w:r>
    </w:p>
    <w:p w:rsidR="00C05C99" w:rsidRDefault="00C05C99" w:rsidP="002C4992">
      <w:pPr>
        <w:ind w:left="720" w:firstLine="0"/>
      </w:pPr>
      <w:r>
        <w:t>getDate(): Public, returns date.</w:t>
      </w:r>
    </w:p>
    <w:p w:rsidR="00C05C99" w:rsidRDefault="00C05C99" w:rsidP="002C4992">
      <w:pPr>
        <w:ind w:left="720" w:firstLine="0"/>
      </w:pPr>
      <w:r>
        <w:t>getTitle(): Public, returns title.</w:t>
      </w:r>
    </w:p>
    <w:p w:rsidR="00C05C99" w:rsidRDefault="00C05C99" w:rsidP="002C4992">
      <w:pPr>
        <w:ind w:left="720" w:firstLine="0"/>
      </w:pPr>
      <w:r>
        <w:t>getDescription(): Public, returns description.</w:t>
      </w:r>
    </w:p>
    <w:p w:rsidR="00C05C99" w:rsidRDefault="00C05C99" w:rsidP="002C4992">
      <w:pPr>
        <w:ind w:left="720" w:firstLine="0"/>
      </w:pPr>
      <w:r>
        <w:t>getInstructor(): Public, returns instructor.</w:t>
      </w:r>
    </w:p>
    <w:p w:rsidR="00C05C99" w:rsidRDefault="00C05C99" w:rsidP="002C4992">
      <w:pPr>
        <w:ind w:left="720" w:firstLine="0"/>
      </w:pPr>
      <w:r>
        <w:t>getOfficerID(): Public, returns officerID.</w:t>
      </w:r>
    </w:p>
    <w:p w:rsidR="00C05C99" w:rsidRDefault="00C05C99" w:rsidP="002C4992">
      <w:pPr>
        <w:ind w:left="720" w:firstLine="0"/>
      </w:pPr>
      <w:r>
        <w:t>getworkshopLocationID(): Public, returns workshopLocationID.</w:t>
      </w:r>
    </w:p>
    <w:p w:rsidR="00C05C99" w:rsidRDefault="00C05C99" w:rsidP="00C05C99">
      <w:pPr>
        <w:ind w:left="720" w:firstLine="0"/>
      </w:pPr>
      <w:r>
        <w:t>setWorkshopID(</w:t>
      </w:r>
      <w:r w:rsidR="005467F7">
        <w:t xml:space="preserve">$val </w:t>
      </w:r>
      <w:r>
        <w:t>): Public, sets workshopID.</w:t>
      </w:r>
    </w:p>
    <w:p w:rsidR="00C05C99" w:rsidRDefault="00C05C99" w:rsidP="00C05C99">
      <w:pPr>
        <w:ind w:left="720" w:firstLine="0"/>
      </w:pPr>
      <w:r>
        <w:t>setProgramID(</w:t>
      </w:r>
      <w:r w:rsidR="005467F7">
        <w:t xml:space="preserve">$val </w:t>
      </w:r>
      <w:r>
        <w:t>): Public, sets programID.</w:t>
      </w:r>
    </w:p>
    <w:p w:rsidR="00C05C99" w:rsidRDefault="00C05C99" w:rsidP="00C05C99">
      <w:pPr>
        <w:ind w:left="720" w:firstLine="0"/>
      </w:pPr>
      <w:r>
        <w:t>setDate(</w:t>
      </w:r>
      <w:r w:rsidR="005467F7">
        <w:t xml:space="preserve">$val </w:t>
      </w:r>
      <w:r>
        <w:t>): Public, sets date.</w:t>
      </w:r>
    </w:p>
    <w:p w:rsidR="00C05C99" w:rsidRDefault="00C05C99" w:rsidP="00C05C99">
      <w:pPr>
        <w:ind w:left="720" w:firstLine="0"/>
      </w:pPr>
      <w:r>
        <w:t>setTitle(</w:t>
      </w:r>
      <w:r w:rsidR="005467F7">
        <w:t xml:space="preserve">$val </w:t>
      </w:r>
      <w:r>
        <w:t>): Public, sets title.</w:t>
      </w:r>
    </w:p>
    <w:p w:rsidR="00C05C99" w:rsidRDefault="00C05C99" w:rsidP="00C05C99">
      <w:pPr>
        <w:ind w:left="720" w:firstLine="0"/>
      </w:pPr>
      <w:r>
        <w:t>setDescription(</w:t>
      </w:r>
      <w:r w:rsidR="005467F7">
        <w:t xml:space="preserve">$val </w:t>
      </w:r>
      <w:r>
        <w:t>): Public, sets description.</w:t>
      </w:r>
    </w:p>
    <w:p w:rsidR="00C05C99" w:rsidRDefault="00C05C99" w:rsidP="00C05C99">
      <w:pPr>
        <w:ind w:left="720" w:firstLine="0"/>
      </w:pPr>
      <w:r>
        <w:t>setInstructor(</w:t>
      </w:r>
      <w:r w:rsidR="005467F7">
        <w:t xml:space="preserve">$val </w:t>
      </w:r>
      <w:r>
        <w:t>): Public, sets instructor.</w:t>
      </w:r>
    </w:p>
    <w:p w:rsidR="00C05C99" w:rsidRDefault="00C05C99" w:rsidP="00C05C99">
      <w:pPr>
        <w:ind w:left="720" w:firstLine="0"/>
      </w:pPr>
      <w:r>
        <w:t>setOfficerID(</w:t>
      </w:r>
      <w:r w:rsidR="005467F7">
        <w:t xml:space="preserve">$val </w:t>
      </w:r>
      <w:r>
        <w:t>): Public, sets officerID.</w:t>
      </w:r>
    </w:p>
    <w:p w:rsidR="00C05C99" w:rsidRDefault="00C05C99" w:rsidP="00C05C99">
      <w:pPr>
        <w:ind w:left="720" w:firstLine="0"/>
      </w:pPr>
      <w:r>
        <w:t>setworkshopLocationID(</w:t>
      </w:r>
      <w:r w:rsidR="005467F7">
        <w:t xml:space="preserve">$val </w:t>
      </w:r>
      <w:r>
        <w:t>): Public, sets workshopLocationID.</w:t>
      </w:r>
    </w:p>
    <w:p w:rsidR="00C05C99" w:rsidRPr="00861E7E" w:rsidRDefault="00C05C99" w:rsidP="002C4992">
      <w:pPr>
        <w:ind w:left="720" w:firstLine="0"/>
      </w:pPr>
    </w:p>
    <w:sectPr w:rsidR="00C05C99" w:rsidRPr="00861E7E" w:rsidSect="008C359C">
      <w:footerReference w:type="default" r:id="rId3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C33" w:rsidRDefault="002B1C33" w:rsidP="006B4464">
      <w:r>
        <w:separator/>
      </w:r>
    </w:p>
  </w:endnote>
  <w:endnote w:type="continuationSeparator" w:id="0">
    <w:p w:rsidR="002B1C33" w:rsidRDefault="002B1C33"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526" w:rsidRDefault="00560526">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7A3B19">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C33" w:rsidRDefault="002B1C33" w:rsidP="006B4464">
      <w:r>
        <w:separator/>
      </w:r>
    </w:p>
  </w:footnote>
  <w:footnote w:type="continuationSeparator" w:id="0">
    <w:p w:rsidR="002B1C33" w:rsidRDefault="002B1C33"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463D3"/>
    <w:multiLevelType w:val="hybridMultilevel"/>
    <w:tmpl w:val="CA3C0194"/>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A75B1"/>
    <w:multiLevelType w:val="hybridMultilevel"/>
    <w:tmpl w:val="CD54CE10"/>
    <w:lvl w:ilvl="0" w:tplc="C09CC814">
      <w:start w:val="3"/>
      <w:numFmt w:val="bullet"/>
      <w:lvlText w:val="⟐"/>
      <w:lvlJc w:val="left"/>
      <w:pPr>
        <w:ind w:left="720" w:hanging="360"/>
      </w:pPr>
      <w:rPr>
        <w:rFonts w:ascii="Cambria" w:eastAsiaTheme="minorHAnsi" w:hAnsi="Cambria" w:cstheme="minorBidi" w:hint="default"/>
        <w:b w:val="0"/>
        <w:i w:val="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E3C90"/>
    <w:multiLevelType w:val="hybridMultilevel"/>
    <w:tmpl w:val="1E2A7C36"/>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9763C"/>
    <w:multiLevelType w:val="hybridMultilevel"/>
    <w:tmpl w:val="DA6AA94C"/>
    <w:lvl w:ilvl="0" w:tplc="C09CC814">
      <w:start w:val="3"/>
      <w:numFmt w:val="bullet"/>
      <w:lvlText w:val="⟐"/>
      <w:lvlJc w:val="left"/>
      <w:pPr>
        <w:ind w:left="1008" w:hanging="360"/>
      </w:pPr>
      <w:rPr>
        <w:rFonts w:ascii="Cambria" w:eastAsiaTheme="minorHAnsi" w:hAnsi="Cambria" w:cstheme="minorBidi" w:hint="default"/>
        <w:b w:val="0"/>
        <w:i w:val="0"/>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56DB5D1F"/>
    <w:multiLevelType w:val="multilevel"/>
    <w:tmpl w:val="507E4C3C"/>
    <w:numStyleLink w:val="Headings"/>
  </w:abstractNum>
  <w:abstractNum w:abstractNumId="5">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6">
    <w:nsid w:val="71940A53"/>
    <w:multiLevelType w:val="hybridMultilevel"/>
    <w:tmpl w:val="4E847FDE"/>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681DEB"/>
    <w:multiLevelType w:val="hybridMultilevel"/>
    <w:tmpl w:val="0840BAB6"/>
    <w:lvl w:ilvl="0" w:tplc="C09CC814">
      <w:start w:val="3"/>
      <w:numFmt w:val="bullet"/>
      <w:lvlText w:val="⟐"/>
      <w:lvlJc w:val="left"/>
      <w:pPr>
        <w:ind w:left="720" w:hanging="360"/>
      </w:pPr>
      <w:rPr>
        <w:rFonts w:ascii="Cambria" w:eastAsiaTheme="minorHAnsi" w:hAnsi="Cambria" w:cstheme="minorBidi" w:hint="default"/>
        <w:b w:val="0"/>
        <w:i w:val="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71BBC"/>
    <w:multiLevelType w:val="hybridMultilevel"/>
    <w:tmpl w:val="407086E8"/>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
  </w:num>
  <w:num w:numId="4">
    <w:abstractNumId w:val="3"/>
  </w:num>
  <w:num w:numId="5">
    <w:abstractNumId w:val="6"/>
  </w:num>
  <w:num w:numId="6">
    <w:abstractNumId w:val="0"/>
  </w:num>
  <w:num w:numId="7">
    <w:abstractNumId w:val="2"/>
  </w:num>
  <w:num w:numId="8">
    <w:abstractNumId w:val="8"/>
  </w:num>
  <w:num w:numId="9">
    <w:abstractNumId w:val="1"/>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2446"/>
    <w:rsid w:val="00004460"/>
    <w:rsid w:val="0000586D"/>
    <w:rsid w:val="00005B54"/>
    <w:rsid w:val="00011B77"/>
    <w:rsid w:val="0001359C"/>
    <w:rsid w:val="0001501B"/>
    <w:rsid w:val="00031862"/>
    <w:rsid w:val="0003236A"/>
    <w:rsid w:val="000354E8"/>
    <w:rsid w:val="0004787C"/>
    <w:rsid w:val="00047F6B"/>
    <w:rsid w:val="00050D46"/>
    <w:rsid w:val="00053A54"/>
    <w:rsid w:val="00056582"/>
    <w:rsid w:val="000568DD"/>
    <w:rsid w:val="000579D5"/>
    <w:rsid w:val="000607FF"/>
    <w:rsid w:val="00061E15"/>
    <w:rsid w:val="00070073"/>
    <w:rsid w:val="00071CCF"/>
    <w:rsid w:val="00077785"/>
    <w:rsid w:val="00077B76"/>
    <w:rsid w:val="00083A24"/>
    <w:rsid w:val="00086806"/>
    <w:rsid w:val="00087B79"/>
    <w:rsid w:val="000900A2"/>
    <w:rsid w:val="000903A2"/>
    <w:rsid w:val="000923D6"/>
    <w:rsid w:val="00095D80"/>
    <w:rsid w:val="00097A71"/>
    <w:rsid w:val="000A222D"/>
    <w:rsid w:val="000A40DA"/>
    <w:rsid w:val="000B0F1E"/>
    <w:rsid w:val="000B71A5"/>
    <w:rsid w:val="000C3B64"/>
    <w:rsid w:val="000D1832"/>
    <w:rsid w:val="000D2D6D"/>
    <w:rsid w:val="000D3FDD"/>
    <w:rsid w:val="000E3EDD"/>
    <w:rsid w:val="000E7CE0"/>
    <w:rsid w:val="000F2896"/>
    <w:rsid w:val="000F67C6"/>
    <w:rsid w:val="001057B7"/>
    <w:rsid w:val="00111DFA"/>
    <w:rsid w:val="00121345"/>
    <w:rsid w:val="00123D64"/>
    <w:rsid w:val="0013395E"/>
    <w:rsid w:val="001405BB"/>
    <w:rsid w:val="00143D03"/>
    <w:rsid w:val="001457AD"/>
    <w:rsid w:val="00151BC2"/>
    <w:rsid w:val="00151E34"/>
    <w:rsid w:val="00151F8E"/>
    <w:rsid w:val="00153116"/>
    <w:rsid w:val="00154FC2"/>
    <w:rsid w:val="00157B08"/>
    <w:rsid w:val="00165E4A"/>
    <w:rsid w:val="00167976"/>
    <w:rsid w:val="00175AF0"/>
    <w:rsid w:val="00180B3B"/>
    <w:rsid w:val="00194F7E"/>
    <w:rsid w:val="00197302"/>
    <w:rsid w:val="001B535D"/>
    <w:rsid w:val="001B7B0B"/>
    <w:rsid w:val="001B7D70"/>
    <w:rsid w:val="001C1025"/>
    <w:rsid w:val="001C1AE8"/>
    <w:rsid w:val="001C65D3"/>
    <w:rsid w:val="001D1E01"/>
    <w:rsid w:val="001D267D"/>
    <w:rsid w:val="001D7663"/>
    <w:rsid w:val="001E41A3"/>
    <w:rsid w:val="001F2321"/>
    <w:rsid w:val="001F4E41"/>
    <w:rsid w:val="001F7210"/>
    <w:rsid w:val="001F7F78"/>
    <w:rsid w:val="0020376E"/>
    <w:rsid w:val="00210BF2"/>
    <w:rsid w:val="002163B1"/>
    <w:rsid w:val="002171B1"/>
    <w:rsid w:val="00217BD6"/>
    <w:rsid w:val="00225C67"/>
    <w:rsid w:val="00230DB0"/>
    <w:rsid w:val="0023251A"/>
    <w:rsid w:val="00233DCD"/>
    <w:rsid w:val="00236A6B"/>
    <w:rsid w:val="002632F6"/>
    <w:rsid w:val="002635EA"/>
    <w:rsid w:val="0026394D"/>
    <w:rsid w:val="002675C1"/>
    <w:rsid w:val="00274097"/>
    <w:rsid w:val="0027633A"/>
    <w:rsid w:val="0027677C"/>
    <w:rsid w:val="00277C1F"/>
    <w:rsid w:val="00282CE8"/>
    <w:rsid w:val="00287C98"/>
    <w:rsid w:val="00287FBE"/>
    <w:rsid w:val="00291166"/>
    <w:rsid w:val="0029410C"/>
    <w:rsid w:val="00294EB6"/>
    <w:rsid w:val="00295882"/>
    <w:rsid w:val="002A04EA"/>
    <w:rsid w:val="002A2EA9"/>
    <w:rsid w:val="002A42ED"/>
    <w:rsid w:val="002A6470"/>
    <w:rsid w:val="002A69A7"/>
    <w:rsid w:val="002B02C5"/>
    <w:rsid w:val="002B1C33"/>
    <w:rsid w:val="002B1EF3"/>
    <w:rsid w:val="002B239D"/>
    <w:rsid w:val="002B575D"/>
    <w:rsid w:val="002C1EE7"/>
    <w:rsid w:val="002C4992"/>
    <w:rsid w:val="002C55E8"/>
    <w:rsid w:val="002D5135"/>
    <w:rsid w:val="002D549F"/>
    <w:rsid w:val="002D637B"/>
    <w:rsid w:val="002E4D17"/>
    <w:rsid w:val="002E61C0"/>
    <w:rsid w:val="002E62B5"/>
    <w:rsid w:val="002E7279"/>
    <w:rsid w:val="002F1C07"/>
    <w:rsid w:val="002F1F96"/>
    <w:rsid w:val="002F3ECC"/>
    <w:rsid w:val="002F7CD7"/>
    <w:rsid w:val="00300DC8"/>
    <w:rsid w:val="00310A33"/>
    <w:rsid w:val="00324CF0"/>
    <w:rsid w:val="00331F83"/>
    <w:rsid w:val="00337DCF"/>
    <w:rsid w:val="00343D91"/>
    <w:rsid w:val="003477D6"/>
    <w:rsid w:val="003517E2"/>
    <w:rsid w:val="00351AA8"/>
    <w:rsid w:val="00372E43"/>
    <w:rsid w:val="0037713A"/>
    <w:rsid w:val="00382EB4"/>
    <w:rsid w:val="00387DE6"/>
    <w:rsid w:val="00390CFC"/>
    <w:rsid w:val="0039253C"/>
    <w:rsid w:val="00394FBA"/>
    <w:rsid w:val="00395CFF"/>
    <w:rsid w:val="003A72EC"/>
    <w:rsid w:val="003B4FB6"/>
    <w:rsid w:val="003C4F8F"/>
    <w:rsid w:val="003C57E7"/>
    <w:rsid w:val="003C7930"/>
    <w:rsid w:val="003D2A18"/>
    <w:rsid w:val="003D7711"/>
    <w:rsid w:val="003E2302"/>
    <w:rsid w:val="003E2CBF"/>
    <w:rsid w:val="003E5841"/>
    <w:rsid w:val="00400858"/>
    <w:rsid w:val="00403169"/>
    <w:rsid w:val="00403201"/>
    <w:rsid w:val="00412083"/>
    <w:rsid w:val="00416D69"/>
    <w:rsid w:val="00417336"/>
    <w:rsid w:val="00422362"/>
    <w:rsid w:val="004254D0"/>
    <w:rsid w:val="00425CD7"/>
    <w:rsid w:val="00434DC1"/>
    <w:rsid w:val="00435347"/>
    <w:rsid w:val="004441FB"/>
    <w:rsid w:val="00451460"/>
    <w:rsid w:val="004520C3"/>
    <w:rsid w:val="00455391"/>
    <w:rsid w:val="004624B9"/>
    <w:rsid w:val="00464580"/>
    <w:rsid w:val="0046748C"/>
    <w:rsid w:val="00470024"/>
    <w:rsid w:val="004707CE"/>
    <w:rsid w:val="004769CE"/>
    <w:rsid w:val="004769FF"/>
    <w:rsid w:val="004804BB"/>
    <w:rsid w:val="00484EE4"/>
    <w:rsid w:val="004914D4"/>
    <w:rsid w:val="0049604A"/>
    <w:rsid w:val="00496790"/>
    <w:rsid w:val="00496DAB"/>
    <w:rsid w:val="004A3711"/>
    <w:rsid w:val="004A6148"/>
    <w:rsid w:val="004B0911"/>
    <w:rsid w:val="004B1273"/>
    <w:rsid w:val="004B2D26"/>
    <w:rsid w:val="004C0425"/>
    <w:rsid w:val="004C114A"/>
    <w:rsid w:val="004C4FC9"/>
    <w:rsid w:val="004C7336"/>
    <w:rsid w:val="004D32F8"/>
    <w:rsid w:val="004E45B8"/>
    <w:rsid w:val="004E78B5"/>
    <w:rsid w:val="004F17C2"/>
    <w:rsid w:val="004F4407"/>
    <w:rsid w:val="00501C3C"/>
    <w:rsid w:val="005134C1"/>
    <w:rsid w:val="00514E97"/>
    <w:rsid w:val="0051669A"/>
    <w:rsid w:val="00517C49"/>
    <w:rsid w:val="005308DB"/>
    <w:rsid w:val="00532A5F"/>
    <w:rsid w:val="00533DF7"/>
    <w:rsid w:val="00534291"/>
    <w:rsid w:val="005467F7"/>
    <w:rsid w:val="005548CA"/>
    <w:rsid w:val="00560526"/>
    <w:rsid w:val="00564546"/>
    <w:rsid w:val="0056481A"/>
    <w:rsid w:val="005735FF"/>
    <w:rsid w:val="00576A7E"/>
    <w:rsid w:val="00586FBF"/>
    <w:rsid w:val="00590094"/>
    <w:rsid w:val="00591190"/>
    <w:rsid w:val="005918D0"/>
    <w:rsid w:val="00593860"/>
    <w:rsid w:val="00593A54"/>
    <w:rsid w:val="00594EE1"/>
    <w:rsid w:val="005960DE"/>
    <w:rsid w:val="005A0290"/>
    <w:rsid w:val="005A02C7"/>
    <w:rsid w:val="005A0B92"/>
    <w:rsid w:val="005A336B"/>
    <w:rsid w:val="005A3C7D"/>
    <w:rsid w:val="005A7038"/>
    <w:rsid w:val="005B04D7"/>
    <w:rsid w:val="005B38C8"/>
    <w:rsid w:val="005B516C"/>
    <w:rsid w:val="005C5FE9"/>
    <w:rsid w:val="005D0367"/>
    <w:rsid w:val="005D0FFB"/>
    <w:rsid w:val="005D39FE"/>
    <w:rsid w:val="005D3D1C"/>
    <w:rsid w:val="005D413C"/>
    <w:rsid w:val="005D4424"/>
    <w:rsid w:val="005E3EED"/>
    <w:rsid w:val="005F08F9"/>
    <w:rsid w:val="005F32B2"/>
    <w:rsid w:val="005F457D"/>
    <w:rsid w:val="00605AC9"/>
    <w:rsid w:val="0061384E"/>
    <w:rsid w:val="00614047"/>
    <w:rsid w:val="00620F69"/>
    <w:rsid w:val="00621191"/>
    <w:rsid w:val="00622934"/>
    <w:rsid w:val="0062783E"/>
    <w:rsid w:val="006358AE"/>
    <w:rsid w:val="00640FCE"/>
    <w:rsid w:val="006414FE"/>
    <w:rsid w:val="00650805"/>
    <w:rsid w:val="006525DD"/>
    <w:rsid w:val="0065539F"/>
    <w:rsid w:val="006555A9"/>
    <w:rsid w:val="00665D4D"/>
    <w:rsid w:val="00667307"/>
    <w:rsid w:val="00670E59"/>
    <w:rsid w:val="00671AD5"/>
    <w:rsid w:val="00674A5E"/>
    <w:rsid w:val="00682E71"/>
    <w:rsid w:val="0068479D"/>
    <w:rsid w:val="00687D53"/>
    <w:rsid w:val="0069019A"/>
    <w:rsid w:val="00691BEF"/>
    <w:rsid w:val="00693739"/>
    <w:rsid w:val="006A2BED"/>
    <w:rsid w:val="006A5A1C"/>
    <w:rsid w:val="006A6628"/>
    <w:rsid w:val="006B4464"/>
    <w:rsid w:val="006C08FE"/>
    <w:rsid w:val="006C168F"/>
    <w:rsid w:val="006C3142"/>
    <w:rsid w:val="006C5161"/>
    <w:rsid w:val="006C52FC"/>
    <w:rsid w:val="006D7C71"/>
    <w:rsid w:val="006E22DD"/>
    <w:rsid w:val="006E438E"/>
    <w:rsid w:val="006E5E94"/>
    <w:rsid w:val="006E7C31"/>
    <w:rsid w:val="006F5AD9"/>
    <w:rsid w:val="006F7C96"/>
    <w:rsid w:val="006F7D0C"/>
    <w:rsid w:val="0070008E"/>
    <w:rsid w:val="00701938"/>
    <w:rsid w:val="00703C59"/>
    <w:rsid w:val="00713CE7"/>
    <w:rsid w:val="0071710F"/>
    <w:rsid w:val="00720BC0"/>
    <w:rsid w:val="00721138"/>
    <w:rsid w:val="0073033A"/>
    <w:rsid w:val="00733A8F"/>
    <w:rsid w:val="00736641"/>
    <w:rsid w:val="00744D00"/>
    <w:rsid w:val="00750E24"/>
    <w:rsid w:val="00753E82"/>
    <w:rsid w:val="00756367"/>
    <w:rsid w:val="00756873"/>
    <w:rsid w:val="0077000B"/>
    <w:rsid w:val="0077493A"/>
    <w:rsid w:val="00776EE9"/>
    <w:rsid w:val="007804B4"/>
    <w:rsid w:val="007822DF"/>
    <w:rsid w:val="007873F4"/>
    <w:rsid w:val="007A3B19"/>
    <w:rsid w:val="007B33E5"/>
    <w:rsid w:val="007B3FFB"/>
    <w:rsid w:val="007B76F9"/>
    <w:rsid w:val="007C3E7C"/>
    <w:rsid w:val="007C44CB"/>
    <w:rsid w:val="007C586D"/>
    <w:rsid w:val="007C6978"/>
    <w:rsid w:val="007D21B1"/>
    <w:rsid w:val="007D2424"/>
    <w:rsid w:val="007D2EBF"/>
    <w:rsid w:val="007E07D3"/>
    <w:rsid w:val="007E38E0"/>
    <w:rsid w:val="007E639E"/>
    <w:rsid w:val="007F45BF"/>
    <w:rsid w:val="0081194D"/>
    <w:rsid w:val="00811D97"/>
    <w:rsid w:val="00811E8C"/>
    <w:rsid w:val="008135CE"/>
    <w:rsid w:val="00814494"/>
    <w:rsid w:val="008159B1"/>
    <w:rsid w:val="0081605E"/>
    <w:rsid w:val="0081701B"/>
    <w:rsid w:val="008206FB"/>
    <w:rsid w:val="0082491C"/>
    <w:rsid w:val="0082522D"/>
    <w:rsid w:val="00837C6A"/>
    <w:rsid w:val="00837EF1"/>
    <w:rsid w:val="00843F15"/>
    <w:rsid w:val="008461BB"/>
    <w:rsid w:val="00851E28"/>
    <w:rsid w:val="00861E7E"/>
    <w:rsid w:val="008623A5"/>
    <w:rsid w:val="00863EDF"/>
    <w:rsid w:val="008705CE"/>
    <w:rsid w:val="00870FBF"/>
    <w:rsid w:val="0087158D"/>
    <w:rsid w:val="0087508A"/>
    <w:rsid w:val="0088185F"/>
    <w:rsid w:val="00882D5A"/>
    <w:rsid w:val="00891C00"/>
    <w:rsid w:val="008A0D77"/>
    <w:rsid w:val="008A39A4"/>
    <w:rsid w:val="008A45E7"/>
    <w:rsid w:val="008A5558"/>
    <w:rsid w:val="008A5560"/>
    <w:rsid w:val="008B0D2F"/>
    <w:rsid w:val="008C24A5"/>
    <w:rsid w:val="008C359C"/>
    <w:rsid w:val="008C4F2C"/>
    <w:rsid w:val="008C5085"/>
    <w:rsid w:val="008D312A"/>
    <w:rsid w:val="008D6846"/>
    <w:rsid w:val="008D7AF7"/>
    <w:rsid w:val="008E5429"/>
    <w:rsid w:val="008F1DFD"/>
    <w:rsid w:val="008F4268"/>
    <w:rsid w:val="009021FB"/>
    <w:rsid w:val="009025D7"/>
    <w:rsid w:val="009222B0"/>
    <w:rsid w:val="0092462E"/>
    <w:rsid w:val="00925014"/>
    <w:rsid w:val="00926CA8"/>
    <w:rsid w:val="00926F7F"/>
    <w:rsid w:val="00931FA7"/>
    <w:rsid w:val="00932FB3"/>
    <w:rsid w:val="00936112"/>
    <w:rsid w:val="00941315"/>
    <w:rsid w:val="009423CC"/>
    <w:rsid w:val="00947B0B"/>
    <w:rsid w:val="00947C41"/>
    <w:rsid w:val="00950BB2"/>
    <w:rsid w:val="00954A3E"/>
    <w:rsid w:val="0096374F"/>
    <w:rsid w:val="0097696F"/>
    <w:rsid w:val="00976E0F"/>
    <w:rsid w:val="009820D9"/>
    <w:rsid w:val="009853BD"/>
    <w:rsid w:val="0098649A"/>
    <w:rsid w:val="009902BE"/>
    <w:rsid w:val="00991087"/>
    <w:rsid w:val="009A15BD"/>
    <w:rsid w:val="009A44EC"/>
    <w:rsid w:val="009A62A3"/>
    <w:rsid w:val="009A744E"/>
    <w:rsid w:val="009A7E09"/>
    <w:rsid w:val="009B1946"/>
    <w:rsid w:val="009B5E7B"/>
    <w:rsid w:val="009C06AE"/>
    <w:rsid w:val="009C18EA"/>
    <w:rsid w:val="009C23FB"/>
    <w:rsid w:val="009C349E"/>
    <w:rsid w:val="009C5044"/>
    <w:rsid w:val="009D1B5A"/>
    <w:rsid w:val="009D5221"/>
    <w:rsid w:val="009D5341"/>
    <w:rsid w:val="009D7EFE"/>
    <w:rsid w:val="009E2CC3"/>
    <w:rsid w:val="009E4FD5"/>
    <w:rsid w:val="009F004F"/>
    <w:rsid w:val="009F64E2"/>
    <w:rsid w:val="00A0115B"/>
    <w:rsid w:val="00A019F0"/>
    <w:rsid w:val="00A031E6"/>
    <w:rsid w:val="00A074EF"/>
    <w:rsid w:val="00A0795B"/>
    <w:rsid w:val="00A10DEC"/>
    <w:rsid w:val="00A11EFB"/>
    <w:rsid w:val="00A12570"/>
    <w:rsid w:val="00A300A0"/>
    <w:rsid w:val="00A3085A"/>
    <w:rsid w:val="00A30A1F"/>
    <w:rsid w:val="00A32316"/>
    <w:rsid w:val="00A341D3"/>
    <w:rsid w:val="00A43236"/>
    <w:rsid w:val="00A467EA"/>
    <w:rsid w:val="00A47311"/>
    <w:rsid w:val="00A52A1C"/>
    <w:rsid w:val="00A5336D"/>
    <w:rsid w:val="00A542D1"/>
    <w:rsid w:val="00A54DD5"/>
    <w:rsid w:val="00A65766"/>
    <w:rsid w:val="00A65E00"/>
    <w:rsid w:val="00A72EAC"/>
    <w:rsid w:val="00A73490"/>
    <w:rsid w:val="00A76B4E"/>
    <w:rsid w:val="00A869BF"/>
    <w:rsid w:val="00A93BFF"/>
    <w:rsid w:val="00AA22BE"/>
    <w:rsid w:val="00AB619E"/>
    <w:rsid w:val="00AB730B"/>
    <w:rsid w:val="00AC44AF"/>
    <w:rsid w:val="00AC541C"/>
    <w:rsid w:val="00AD7952"/>
    <w:rsid w:val="00AE1545"/>
    <w:rsid w:val="00AE29ED"/>
    <w:rsid w:val="00AE4CAB"/>
    <w:rsid w:val="00AE610E"/>
    <w:rsid w:val="00AF1609"/>
    <w:rsid w:val="00AF7251"/>
    <w:rsid w:val="00B0065E"/>
    <w:rsid w:val="00B0094F"/>
    <w:rsid w:val="00B00CBC"/>
    <w:rsid w:val="00B0464C"/>
    <w:rsid w:val="00B12CE8"/>
    <w:rsid w:val="00B13994"/>
    <w:rsid w:val="00B16231"/>
    <w:rsid w:val="00B22446"/>
    <w:rsid w:val="00B33B82"/>
    <w:rsid w:val="00B34C7E"/>
    <w:rsid w:val="00B363C2"/>
    <w:rsid w:val="00B36559"/>
    <w:rsid w:val="00B413E8"/>
    <w:rsid w:val="00B43960"/>
    <w:rsid w:val="00B43B9C"/>
    <w:rsid w:val="00B4515C"/>
    <w:rsid w:val="00B459E1"/>
    <w:rsid w:val="00B4705F"/>
    <w:rsid w:val="00B47F1F"/>
    <w:rsid w:val="00B552D7"/>
    <w:rsid w:val="00B63ACB"/>
    <w:rsid w:val="00B74059"/>
    <w:rsid w:val="00B746C6"/>
    <w:rsid w:val="00B76D10"/>
    <w:rsid w:val="00B80463"/>
    <w:rsid w:val="00B81D5C"/>
    <w:rsid w:val="00B81EBE"/>
    <w:rsid w:val="00B828A5"/>
    <w:rsid w:val="00B836BC"/>
    <w:rsid w:val="00B87FCF"/>
    <w:rsid w:val="00B9409E"/>
    <w:rsid w:val="00B94324"/>
    <w:rsid w:val="00BA3A1B"/>
    <w:rsid w:val="00BA507C"/>
    <w:rsid w:val="00BA6F92"/>
    <w:rsid w:val="00BB519E"/>
    <w:rsid w:val="00BB7D53"/>
    <w:rsid w:val="00BD2382"/>
    <w:rsid w:val="00BD46AB"/>
    <w:rsid w:val="00BD5B2A"/>
    <w:rsid w:val="00BD612A"/>
    <w:rsid w:val="00BE32EB"/>
    <w:rsid w:val="00BE70FA"/>
    <w:rsid w:val="00BE761A"/>
    <w:rsid w:val="00BF028B"/>
    <w:rsid w:val="00BF2B62"/>
    <w:rsid w:val="00BF31E3"/>
    <w:rsid w:val="00BF7A9D"/>
    <w:rsid w:val="00C05C99"/>
    <w:rsid w:val="00C07D33"/>
    <w:rsid w:val="00C132FA"/>
    <w:rsid w:val="00C170BF"/>
    <w:rsid w:val="00C2030F"/>
    <w:rsid w:val="00C2094F"/>
    <w:rsid w:val="00C24FFF"/>
    <w:rsid w:val="00C257B4"/>
    <w:rsid w:val="00C34C55"/>
    <w:rsid w:val="00C468E0"/>
    <w:rsid w:val="00C47E7A"/>
    <w:rsid w:val="00C5167F"/>
    <w:rsid w:val="00C52383"/>
    <w:rsid w:val="00C5252B"/>
    <w:rsid w:val="00C544F9"/>
    <w:rsid w:val="00C55342"/>
    <w:rsid w:val="00C62364"/>
    <w:rsid w:val="00C77ADE"/>
    <w:rsid w:val="00C95807"/>
    <w:rsid w:val="00C97B00"/>
    <w:rsid w:val="00C97E74"/>
    <w:rsid w:val="00CA0AB5"/>
    <w:rsid w:val="00CC170A"/>
    <w:rsid w:val="00CD4539"/>
    <w:rsid w:val="00CD63C4"/>
    <w:rsid w:val="00CE097C"/>
    <w:rsid w:val="00CE7F4B"/>
    <w:rsid w:val="00CF23DB"/>
    <w:rsid w:val="00CF6214"/>
    <w:rsid w:val="00D04448"/>
    <w:rsid w:val="00D15DA2"/>
    <w:rsid w:val="00D167A8"/>
    <w:rsid w:val="00D24D3F"/>
    <w:rsid w:val="00D30F74"/>
    <w:rsid w:val="00D31816"/>
    <w:rsid w:val="00D33E6D"/>
    <w:rsid w:val="00D357D8"/>
    <w:rsid w:val="00D406BB"/>
    <w:rsid w:val="00D52CBA"/>
    <w:rsid w:val="00D54567"/>
    <w:rsid w:val="00D550EE"/>
    <w:rsid w:val="00D63E14"/>
    <w:rsid w:val="00D65A46"/>
    <w:rsid w:val="00D72B08"/>
    <w:rsid w:val="00D73714"/>
    <w:rsid w:val="00D754EC"/>
    <w:rsid w:val="00D76CFA"/>
    <w:rsid w:val="00D77F7C"/>
    <w:rsid w:val="00D80456"/>
    <w:rsid w:val="00D808F0"/>
    <w:rsid w:val="00D824D8"/>
    <w:rsid w:val="00D9347F"/>
    <w:rsid w:val="00D93930"/>
    <w:rsid w:val="00D96F41"/>
    <w:rsid w:val="00DA1040"/>
    <w:rsid w:val="00DA2556"/>
    <w:rsid w:val="00DA3887"/>
    <w:rsid w:val="00DA6054"/>
    <w:rsid w:val="00DB1910"/>
    <w:rsid w:val="00DB3AF4"/>
    <w:rsid w:val="00DB7ADE"/>
    <w:rsid w:val="00DC23A9"/>
    <w:rsid w:val="00DC26A2"/>
    <w:rsid w:val="00DD02B9"/>
    <w:rsid w:val="00DD4C4A"/>
    <w:rsid w:val="00DD5FC1"/>
    <w:rsid w:val="00DD7C50"/>
    <w:rsid w:val="00DE1D53"/>
    <w:rsid w:val="00DF3848"/>
    <w:rsid w:val="00E0134F"/>
    <w:rsid w:val="00E047D2"/>
    <w:rsid w:val="00E07269"/>
    <w:rsid w:val="00E07F24"/>
    <w:rsid w:val="00E1656B"/>
    <w:rsid w:val="00E20382"/>
    <w:rsid w:val="00E21B56"/>
    <w:rsid w:val="00E307F3"/>
    <w:rsid w:val="00E338FA"/>
    <w:rsid w:val="00E42545"/>
    <w:rsid w:val="00E51EC0"/>
    <w:rsid w:val="00E54178"/>
    <w:rsid w:val="00E54902"/>
    <w:rsid w:val="00E60028"/>
    <w:rsid w:val="00E73498"/>
    <w:rsid w:val="00E84DD0"/>
    <w:rsid w:val="00E90799"/>
    <w:rsid w:val="00E92C9F"/>
    <w:rsid w:val="00E9436D"/>
    <w:rsid w:val="00E95690"/>
    <w:rsid w:val="00E971BB"/>
    <w:rsid w:val="00EB2656"/>
    <w:rsid w:val="00EB3FE8"/>
    <w:rsid w:val="00EB4A2A"/>
    <w:rsid w:val="00EC747E"/>
    <w:rsid w:val="00ED2F6B"/>
    <w:rsid w:val="00ED7E41"/>
    <w:rsid w:val="00EE1BEF"/>
    <w:rsid w:val="00EE1DCF"/>
    <w:rsid w:val="00EE3CFE"/>
    <w:rsid w:val="00EE556B"/>
    <w:rsid w:val="00EE6735"/>
    <w:rsid w:val="00EE70A8"/>
    <w:rsid w:val="00EF26F2"/>
    <w:rsid w:val="00F03624"/>
    <w:rsid w:val="00F03DA7"/>
    <w:rsid w:val="00F132A7"/>
    <w:rsid w:val="00F13C49"/>
    <w:rsid w:val="00F22F2F"/>
    <w:rsid w:val="00F238F0"/>
    <w:rsid w:val="00F24C0F"/>
    <w:rsid w:val="00F3197C"/>
    <w:rsid w:val="00F44E02"/>
    <w:rsid w:val="00F450D9"/>
    <w:rsid w:val="00F47DA9"/>
    <w:rsid w:val="00F575B6"/>
    <w:rsid w:val="00F618E9"/>
    <w:rsid w:val="00F632C7"/>
    <w:rsid w:val="00F63A43"/>
    <w:rsid w:val="00F63B7E"/>
    <w:rsid w:val="00F6587E"/>
    <w:rsid w:val="00F711F5"/>
    <w:rsid w:val="00F86249"/>
    <w:rsid w:val="00F90219"/>
    <w:rsid w:val="00FA0729"/>
    <w:rsid w:val="00FA26FB"/>
    <w:rsid w:val="00FA2B88"/>
    <w:rsid w:val="00FA5D59"/>
    <w:rsid w:val="00FB1370"/>
    <w:rsid w:val="00FB43D5"/>
    <w:rsid w:val="00FB750C"/>
    <w:rsid w:val="00FC1B21"/>
    <w:rsid w:val="00FC25B0"/>
    <w:rsid w:val="00FC4F7F"/>
    <w:rsid w:val="00FC520B"/>
    <w:rsid w:val="00FD3138"/>
    <w:rsid w:val="00FD34EA"/>
    <w:rsid w:val="00FE1807"/>
    <w:rsid w:val="00FF0EF9"/>
    <w:rsid w:val="00FF3714"/>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styleId="FollowedHyperlink">
    <w:name w:val="FollowedHyperlink"/>
    <w:basedOn w:val="DefaultParagraphFont"/>
    <w:uiPriority w:val="99"/>
    <w:semiHidden/>
    <w:unhideWhenUsed/>
    <w:rsid w:val="00451460"/>
    <w:rPr>
      <w:color w:val="B2B2B2" w:themeColor="followedHyperlink"/>
      <w:u w:val="single"/>
    </w:rPr>
  </w:style>
  <w:style w:type="character" w:customStyle="1" w:styleId="apple-converted-space">
    <w:name w:val="apple-converted-space"/>
    <w:basedOn w:val="DefaultParagraphFont"/>
    <w:rsid w:val="003C4F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styleId="FollowedHyperlink">
    <w:name w:val="FollowedHyperlink"/>
    <w:basedOn w:val="DefaultParagraphFont"/>
    <w:uiPriority w:val="99"/>
    <w:semiHidden/>
    <w:unhideWhenUsed/>
    <w:rsid w:val="00451460"/>
    <w:rPr>
      <w:color w:val="B2B2B2" w:themeColor="followedHyperlink"/>
      <w:u w:val="single"/>
    </w:rPr>
  </w:style>
  <w:style w:type="character" w:customStyle="1" w:styleId="apple-converted-space">
    <w:name w:val="apple-converted-space"/>
    <w:basedOn w:val="DefaultParagraphFont"/>
    <w:rsid w:val="003C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412679">
      <w:bodyDiv w:val="1"/>
      <w:marLeft w:val="0"/>
      <w:marRight w:val="0"/>
      <w:marTop w:val="0"/>
      <w:marBottom w:val="0"/>
      <w:divBdr>
        <w:top w:val="none" w:sz="0" w:space="0" w:color="auto"/>
        <w:left w:val="none" w:sz="0" w:space="0" w:color="auto"/>
        <w:bottom w:val="none" w:sz="0" w:space="0" w:color="auto"/>
        <w:right w:val="none" w:sz="0" w:space="0" w:color="auto"/>
      </w:divBdr>
      <w:divsChild>
        <w:div w:id="966395179">
          <w:marLeft w:val="0"/>
          <w:marRight w:val="0"/>
          <w:marTop w:val="0"/>
          <w:marBottom w:val="0"/>
          <w:divBdr>
            <w:top w:val="none" w:sz="0" w:space="0" w:color="auto"/>
            <w:left w:val="none" w:sz="0" w:space="0" w:color="auto"/>
            <w:bottom w:val="none" w:sz="0" w:space="0" w:color="auto"/>
            <w:right w:val="none" w:sz="0" w:space="0" w:color="auto"/>
          </w:divBdr>
        </w:div>
        <w:div w:id="1184827361">
          <w:marLeft w:val="0"/>
          <w:marRight w:val="0"/>
          <w:marTop w:val="0"/>
          <w:marBottom w:val="0"/>
          <w:divBdr>
            <w:top w:val="none" w:sz="0" w:space="0" w:color="auto"/>
            <w:left w:val="none" w:sz="0" w:space="0" w:color="auto"/>
            <w:bottom w:val="none" w:sz="0" w:space="0" w:color="auto"/>
            <w:right w:val="none" w:sz="0" w:space="0" w:color="auto"/>
          </w:divBdr>
        </w:div>
        <w:div w:id="1266957645">
          <w:marLeft w:val="0"/>
          <w:marRight w:val="0"/>
          <w:marTop w:val="0"/>
          <w:marBottom w:val="0"/>
          <w:divBdr>
            <w:top w:val="none" w:sz="0" w:space="0" w:color="auto"/>
            <w:left w:val="none" w:sz="0" w:space="0" w:color="auto"/>
            <w:bottom w:val="none" w:sz="0" w:space="0" w:color="auto"/>
            <w:right w:val="none" w:sz="0" w:space="0" w:color="auto"/>
          </w:divBdr>
        </w:div>
      </w:divsChild>
    </w:div>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p.net/manual/en/book.pdo.php" TargetMode="External"/><Relationship Id="rId18" Type="http://schemas.openxmlformats.org/officeDocument/2006/relationships/image" Target="media/image2.emf"/><Relationship Id="rId26" Type="http://schemas.openxmlformats.org/officeDocument/2006/relationships/hyperlink" Target="http://teencourtdb.com/cpanel"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hyperlink" Target="http://us3.php.net/" TargetMode="External"/><Relationship Id="rId17" Type="http://schemas.openxmlformats.org/officeDocument/2006/relationships/hyperlink" Target="http://www.jqueryui.com" TargetMode="External"/><Relationship Id="rId25" Type="http://schemas.openxmlformats.org/officeDocument/2006/relationships/hyperlink" Target="http://teencourtdb.com" TargetMode="External"/><Relationship Id="rId2" Type="http://schemas.openxmlformats.org/officeDocument/2006/relationships/numbering" Target="numbering.xml"/><Relationship Id="rId16" Type="http://schemas.openxmlformats.org/officeDocument/2006/relationships/hyperlink" Target="http://www.jquery.com" TargetMode="External"/><Relationship Id="rId20" Type="http://schemas.openxmlformats.org/officeDocument/2006/relationships/image" Target="media/image3.emf"/><Relationship Id="rId29" Type="http://schemas.openxmlformats.org/officeDocument/2006/relationships/hyperlink" Target="https://github.com/SDSMT-CSC/TCD/blob/master/Documents/Sprint%20Report%20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s://github.com/SDSMT-CSC/TC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json.org/" TargetMode="External"/><Relationship Id="rId23" Type="http://schemas.openxmlformats.org/officeDocument/2006/relationships/hyperlink" Target="http://www.aptana.com/products/studio3%20" TargetMode="External"/><Relationship Id="rId28" Type="http://schemas.openxmlformats.org/officeDocument/2006/relationships/hyperlink" Target="https://github.com/SDSMT-CSC/TCD/blob/master/Documents/Sprint%20Report%202.pdf" TargetMode="External"/><Relationship Id="rId10" Type="http://schemas.openxmlformats.org/officeDocument/2006/relationships/image" Target="media/image1.emf"/><Relationship Id="rId19" Type="http://schemas.openxmlformats.org/officeDocument/2006/relationships/oleObject" Target="embeddings/oleObject2.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eencourtdb.com/" TargetMode="External"/><Relationship Id="rId14" Type="http://schemas.openxmlformats.org/officeDocument/2006/relationships/hyperlink" Target="http://www.mysql.com/" TargetMode="External"/><Relationship Id="rId22" Type="http://schemas.openxmlformats.org/officeDocument/2006/relationships/hyperlink" Target="http://dev.mysql.com/downloads/workbench/" TargetMode="External"/><Relationship Id="rId27" Type="http://schemas.openxmlformats.org/officeDocument/2006/relationships/hyperlink" Target="https://github.com/SDSMT-CSC/TCD/blob/master/Documents/Sprint%20Report%201.pdf"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C353B-619C-4483-A20C-7F74C1E3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Template>
  <TotalTime>3842</TotalTime>
  <Pages>52</Pages>
  <Words>13285</Words>
  <Characters>75727</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88835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Reilly, Robert</dc:creator>
  <cp:lastModifiedBy>Reilly, Robert</cp:lastModifiedBy>
  <cp:revision>19</cp:revision>
  <cp:lastPrinted>2012-12-07T17:54:00Z</cp:lastPrinted>
  <dcterms:created xsi:type="dcterms:W3CDTF">2013-04-02T03:50:00Z</dcterms:created>
  <dcterms:modified xsi:type="dcterms:W3CDTF">2013-04-19T03:27:00Z</dcterms:modified>
</cp:coreProperties>
</file>